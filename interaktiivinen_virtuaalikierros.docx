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369BB" w14:textId="03C984AC" w:rsidR="00785626" w:rsidRDefault="00785626" w:rsidP="003A16A0">
      <w:pPr>
        <w:pStyle w:val="Kansiteksti"/>
        <w:jc w:val="left"/>
        <w:rPr>
          <w:rFonts w:ascii="Arial" w:hAnsi="Arial" w:cs="Arial"/>
        </w:rPr>
      </w:pPr>
    </w:p>
    <w:p w14:paraId="64F3693D" w14:textId="6919302F" w:rsidR="00785626" w:rsidRDefault="00785626" w:rsidP="003A16A0">
      <w:pPr>
        <w:pStyle w:val="Kansiteksti"/>
        <w:jc w:val="left"/>
        <w:rPr>
          <w:rFonts w:ascii="Arial" w:hAnsi="Arial" w:cs="Arial"/>
        </w:rPr>
      </w:pPr>
    </w:p>
    <w:p w14:paraId="065A71EA" w14:textId="56D0D4A1" w:rsidR="00785626" w:rsidRDefault="00785626" w:rsidP="003A16A0">
      <w:pPr>
        <w:pStyle w:val="Kansiteksti"/>
        <w:jc w:val="left"/>
        <w:rPr>
          <w:rFonts w:ascii="Arial" w:hAnsi="Arial" w:cs="Arial"/>
        </w:rPr>
      </w:pPr>
    </w:p>
    <w:p w14:paraId="247A0E4A" w14:textId="7982F2A3" w:rsidR="00785626" w:rsidRDefault="00785626" w:rsidP="003A16A0">
      <w:pPr>
        <w:pStyle w:val="Kansiteksti"/>
        <w:jc w:val="left"/>
        <w:rPr>
          <w:rFonts w:ascii="Arial" w:hAnsi="Arial" w:cs="Arial"/>
        </w:rPr>
      </w:pPr>
    </w:p>
    <w:p w14:paraId="2FA35B8A" w14:textId="28FB8E95" w:rsidR="00785626" w:rsidRDefault="00785626" w:rsidP="003A16A0">
      <w:pPr>
        <w:pStyle w:val="Kansiteksti"/>
        <w:jc w:val="left"/>
        <w:rPr>
          <w:rFonts w:ascii="Arial" w:hAnsi="Arial" w:cs="Arial"/>
        </w:rPr>
      </w:pPr>
    </w:p>
    <w:p w14:paraId="5599AE9D" w14:textId="03CC97A1" w:rsidR="00785626" w:rsidRDefault="00785626" w:rsidP="003A16A0">
      <w:pPr>
        <w:pStyle w:val="Kansiteksti"/>
        <w:jc w:val="left"/>
        <w:rPr>
          <w:rFonts w:ascii="Arial" w:hAnsi="Arial" w:cs="Arial"/>
        </w:rPr>
      </w:pPr>
    </w:p>
    <w:p w14:paraId="5AE19FC1" w14:textId="1CBA85A8" w:rsidR="00785626" w:rsidRDefault="00785626" w:rsidP="003A16A0">
      <w:pPr>
        <w:pStyle w:val="Kansiteksti"/>
        <w:jc w:val="left"/>
        <w:rPr>
          <w:rFonts w:ascii="Arial" w:hAnsi="Arial" w:cs="Arial"/>
        </w:rPr>
      </w:pPr>
    </w:p>
    <w:p w14:paraId="3AA65001" w14:textId="19580544" w:rsidR="00785626" w:rsidRDefault="00785626" w:rsidP="003A16A0">
      <w:pPr>
        <w:pStyle w:val="Kansiteksti"/>
        <w:jc w:val="left"/>
        <w:rPr>
          <w:rFonts w:ascii="Arial" w:hAnsi="Arial" w:cs="Arial"/>
        </w:rPr>
      </w:pPr>
    </w:p>
    <w:p w14:paraId="60CEBF71" w14:textId="769345AA" w:rsidR="00785626" w:rsidRDefault="00785626" w:rsidP="003A16A0">
      <w:pPr>
        <w:pStyle w:val="Kansiteksti"/>
        <w:jc w:val="left"/>
        <w:rPr>
          <w:rFonts w:ascii="Arial" w:hAnsi="Arial" w:cs="Arial"/>
        </w:rPr>
      </w:pPr>
    </w:p>
    <w:p w14:paraId="0AE46F04" w14:textId="7883A16D" w:rsidR="00785626" w:rsidRDefault="00785626" w:rsidP="003A16A0">
      <w:pPr>
        <w:pStyle w:val="Kansiteksti"/>
        <w:jc w:val="left"/>
        <w:rPr>
          <w:rFonts w:ascii="Arial" w:hAnsi="Arial" w:cs="Arial"/>
        </w:rPr>
      </w:pPr>
    </w:p>
    <w:p w14:paraId="6CD4BC8B" w14:textId="38521AB4" w:rsidR="00785626" w:rsidRDefault="00785626" w:rsidP="003A16A0">
      <w:pPr>
        <w:pStyle w:val="Kansiteksti"/>
        <w:jc w:val="left"/>
        <w:rPr>
          <w:rFonts w:ascii="Arial" w:hAnsi="Arial" w:cs="Arial"/>
        </w:rPr>
      </w:pPr>
    </w:p>
    <w:p w14:paraId="40D74F1F" w14:textId="1F032909" w:rsidR="00785626" w:rsidRDefault="00785626" w:rsidP="003A16A0">
      <w:pPr>
        <w:pStyle w:val="Kansiteksti"/>
        <w:jc w:val="left"/>
        <w:rPr>
          <w:rFonts w:ascii="Arial" w:hAnsi="Arial" w:cs="Arial"/>
        </w:rPr>
      </w:pPr>
    </w:p>
    <w:p w14:paraId="574A10C4" w14:textId="4F720884" w:rsidR="00785626" w:rsidRDefault="00785626" w:rsidP="003A16A0">
      <w:pPr>
        <w:pStyle w:val="Kansiteksti"/>
        <w:jc w:val="left"/>
        <w:rPr>
          <w:rFonts w:ascii="Arial" w:hAnsi="Arial" w:cs="Arial"/>
        </w:rPr>
      </w:pPr>
    </w:p>
    <w:p w14:paraId="64BD9D92" w14:textId="5952E046" w:rsidR="00785626" w:rsidRDefault="00785626" w:rsidP="003A16A0">
      <w:pPr>
        <w:pStyle w:val="Kansiteksti"/>
        <w:jc w:val="left"/>
        <w:rPr>
          <w:rFonts w:ascii="Arial" w:hAnsi="Arial" w:cs="Arial"/>
        </w:rPr>
      </w:pPr>
    </w:p>
    <w:p w14:paraId="5B72CF65" w14:textId="5E8B3A18" w:rsidR="00785626" w:rsidRDefault="00785626" w:rsidP="003A16A0">
      <w:pPr>
        <w:pStyle w:val="Kansiteksti"/>
        <w:jc w:val="left"/>
        <w:rPr>
          <w:rFonts w:ascii="Arial" w:hAnsi="Arial" w:cs="Arial"/>
        </w:rPr>
      </w:pPr>
    </w:p>
    <w:p w14:paraId="1E4093D8" w14:textId="2E74993D" w:rsidR="00785626" w:rsidRDefault="00785626" w:rsidP="003A16A0">
      <w:pPr>
        <w:pStyle w:val="Kansiteksti"/>
        <w:jc w:val="left"/>
        <w:rPr>
          <w:rFonts w:ascii="Arial" w:hAnsi="Arial" w:cs="Arial"/>
        </w:rPr>
      </w:pPr>
    </w:p>
    <w:p w14:paraId="4A2795D9" w14:textId="6BAC73C1" w:rsidR="00785626" w:rsidRDefault="00785626" w:rsidP="003A16A0">
      <w:pPr>
        <w:pStyle w:val="Kansiteksti"/>
        <w:jc w:val="left"/>
        <w:rPr>
          <w:rFonts w:ascii="Arial" w:hAnsi="Arial" w:cs="Arial"/>
        </w:rPr>
      </w:pPr>
    </w:p>
    <w:p w14:paraId="51E1AFB8" w14:textId="5A1F0261" w:rsidR="00785626" w:rsidRDefault="00785626" w:rsidP="003A16A0">
      <w:pPr>
        <w:pStyle w:val="Kansiteksti"/>
        <w:jc w:val="left"/>
        <w:rPr>
          <w:rFonts w:ascii="Arial" w:hAnsi="Arial" w:cs="Arial"/>
        </w:rPr>
      </w:pPr>
    </w:p>
    <w:p w14:paraId="72AB2996" w14:textId="23CFA435" w:rsidR="00785626" w:rsidRDefault="00785626" w:rsidP="00785626">
      <w:pPr>
        <w:pStyle w:val="Kansiteksti"/>
        <w:rPr>
          <w:rFonts w:ascii="Arial" w:hAnsi="Arial" w:cs="Arial"/>
        </w:rPr>
      </w:pPr>
      <w:r>
        <w:rPr>
          <w:rFonts w:ascii="Arial" w:hAnsi="Arial" w:cs="Arial"/>
        </w:rPr>
        <w:t>VILLE-MATTI LÖYTÖLÄ</w:t>
      </w:r>
    </w:p>
    <w:p w14:paraId="6FDB514E" w14:textId="4BCB0530" w:rsidR="00785626" w:rsidRDefault="00785626" w:rsidP="00785626">
      <w:pPr>
        <w:pStyle w:val="Kansiteksti"/>
        <w:rPr>
          <w:rFonts w:ascii="Arial" w:hAnsi="Arial" w:cs="Arial"/>
        </w:rPr>
      </w:pPr>
    </w:p>
    <w:p w14:paraId="4692D2FC" w14:textId="5BBF1127" w:rsidR="00785626" w:rsidRPr="00785626" w:rsidRDefault="00785626" w:rsidP="00785626">
      <w:pPr>
        <w:pStyle w:val="Kansiteksti"/>
        <w:rPr>
          <w:rFonts w:ascii="Arial" w:hAnsi="Arial" w:cs="Arial"/>
          <w:b/>
          <w:bCs w:val="0"/>
          <w:sz w:val="36"/>
          <w:szCs w:val="36"/>
        </w:rPr>
      </w:pPr>
      <w:r>
        <w:rPr>
          <w:rFonts w:ascii="Arial" w:hAnsi="Arial" w:cs="Arial"/>
          <w:b/>
          <w:bCs w:val="0"/>
          <w:sz w:val="36"/>
          <w:szCs w:val="36"/>
        </w:rPr>
        <w:t xml:space="preserve">Interaktiivinen </w:t>
      </w:r>
      <w:r w:rsidR="00C077E3">
        <w:rPr>
          <w:rFonts w:ascii="Arial" w:hAnsi="Arial" w:cs="Arial"/>
          <w:b/>
          <w:bCs w:val="0"/>
          <w:sz w:val="36"/>
          <w:szCs w:val="36"/>
        </w:rPr>
        <w:t>V</w:t>
      </w:r>
      <w:r>
        <w:rPr>
          <w:rFonts w:ascii="Arial" w:hAnsi="Arial" w:cs="Arial"/>
          <w:b/>
          <w:bCs w:val="0"/>
          <w:sz w:val="36"/>
          <w:szCs w:val="36"/>
        </w:rPr>
        <w:t>irtuaalikierros</w:t>
      </w:r>
    </w:p>
    <w:p w14:paraId="77382659" w14:textId="628B1E55" w:rsidR="00785626" w:rsidRDefault="00785626">
      <w:pPr>
        <w:spacing w:line="240" w:lineRule="auto"/>
        <w:jc w:val="left"/>
        <w:rPr>
          <w:rFonts w:ascii="Arial" w:hAnsi="Arial" w:cs="Arial"/>
          <w:bCs/>
          <w:sz w:val="28"/>
        </w:rPr>
      </w:pPr>
      <w:r>
        <w:rPr>
          <w:rFonts w:ascii="Arial" w:hAnsi="Arial" w:cs="Arial"/>
        </w:rPr>
        <w:br w:type="page"/>
      </w:r>
      <w:r>
        <w:rPr>
          <w:noProof/>
          <w:lang w:eastAsia="fi-FI"/>
        </w:rPr>
        <w:drawing>
          <wp:anchor distT="0" distB="0" distL="114300" distR="114300" simplePos="0" relativeHeight="251660288" behindDoc="1" locked="1" layoutInCell="1" allowOverlap="1" wp14:anchorId="0E17918D" wp14:editId="7D089E8D">
            <wp:simplePos x="0" y="0"/>
            <wp:positionH relativeFrom="page">
              <wp:align>left</wp:align>
            </wp:positionH>
            <wp:positionV relativeFrom="margin">
              <wp:align>center</wp:align>
            </wp:positionV>
            <wp:extent cx="7496175" cy="9307830"/>
            <wp:effectExtent l="0" t="0" r="0" b="0"/>
            <wp:wrapNone/>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MK_opinnaytetyo-02.svg"/>
                    <pic:cNvPicPr/>
                  </pic:nvPicPr>
                  <pic:blipFill>
                    <a:blip r:embed="rId8">
                      <a:extLst>
                        <a:ext uri="{96DAC541-7B7A-43D3-8B79-37D633B846F1}">
                          <asvg:svgBlip xmlns:asvg="http://schemas.microsoft.com/office/drawing/2016/SVG/main" r:embed="rId9"/>
                        </a:ext>
                      </a:extLst>
                    </a:blip>
                    <a:stretch>
                      <a:fillRect/>
                    </a:stretch>
                  </pic:blipFill>
                  <pic:spPr>
                    <a:xfrm>
                      <a:off x="0" y="0"/>
                      <a:ext cx="7496175" cy="9307830"/>
                    </a:xfrm>
                    <a:prstGeom prst="rect">
                      <a:avLst/>
                    </a:prstGeom>
                  </pic:spPr>
                </pic:pic>
              </a:graphicData>
            </a:graphic>
            <wp14:sizeRelH relativeFrom="margin">
              <wp14:pctWidth>0</wp14:pctWidth>
            </wp14:sizeRelH>
            <wp14:sizeRelV relativeFrom="margin">
              <wp14:pctHeight>0</wp14:pctHeight>
            </wp14:sizeRelV>
          </wp:anchor>
        </w:drawing>
      </w:r>
    </w:p>
    <w:p w14:paraId="034A577B" w14:textId="77777777" w:rsidR="0013349E" w:rsidRDefault="0013349E" w:rsidP="003A16A0">
      <w:pPr>
        <w:pStyle w:val="Kansiteksti"/>
        <w:jc w:val="left"/>
        <w:rPr>
          <w:rFonts w:ascii="Arial" w:hAnsi="Arial" w:cs="Arial"/>
        </w:rPr>
      </w:pPr>
    </w:p>
    <w:p w14:paraId="6EDE4092" w14:textId="77777777" w:rsidR="00785626" w:rsidRDefault="00785626" w:rsidP="003A16A0">
      <w:pPr>
        <w:pStyle w:val="Kansiteksti"/>
        <w:jc w:val="left"/>
        <w:rPr>
          <w:rFonts w:ascii="Arial" w:hAnsi="Arial" w:cs="Arial"/>
        </w:rPr>
      </w:pPr>
    </w:p>
    <w:p w14:paraId="59DBFEB4" w14:textId="77777777" w:rsidR="0013349E" w:rsidRDefault="0013349E" w:rsidP="003A16A0">
      <w:pPr>
        <w:pStyle w:val="Kansiteksti"/>
        <w:jc w:val="left"/>
      </w:pPr>
    </w:p>
    <w:p w14:paraId="67C73314" w14:textId="77777777" w:rsidR="0013349E" w:rsidRDefault="0013349E" w:rsidP="003A16A0">
      <w:pPr>
        <w:pStyle w:val="Kansiteksti"/>
        <w:jc w:val="left"/>
      </w:pPr>
    </w:p>
    <w:tbl>
      <w:tblPr>
        <w:tblpPr w:leftFromText="141" w:rightFromText="141" w:horzAnchor="margin" w:tblpY="780"/>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78"/>
        <w:gridCol w:w="3067"/>
        <w:gridCol w:w="1900"/>
      </w:tblGrid>
      <w:tr w:rsidR="007B010D" w:rsidRPr="00667F09" w14:paraId="6A3FE7B4" w14:textId="77777777" w:rsidTr="00550D0C">
        <w:trPr>
          <w:cantSplit/>
          <w:trHeight w:hRule="exact" w:val="88"/>
        </w:trPr>
        <w:tc>
          <w:tcPr>
            <w:tcW w:w="6645" w:type="dxa"/>
            <w:gridSpan w:val="2"/>
            <w:tcBorders>
              <w:top w:val="nil"/>
              <w:left w:val="nil"/>
              <w:bottom w:val="single" w:sz="4" w:space="0" w:color="auto"/>
              <w:right w:val="nil"/>
            </w:tcBorders>
            <w:vAlign w:val="center"/>
          </w:tcPr>
          <w:p w14:paraId="5FFF717D" w14:textId="77777777" w:rsidR="007B010D" w:rsidRPr="00D8171E" w:rsidRDefault="007B010D" w:rsidP="00CB4B88">
            <w:pPr>
              <w:pStyle w:val="JAMKOpinnytekuvailulehti"/>
              <w:rPr>
                <w:rFonts w:ascii="Times New Roman" w:hAnsi="Times New Roman"/>
                <w:sz w:val="24"/>
                <w:szCs w:val="24"/>
              </w:rPr>
            </w:pPr>
          </w:p>
        </w:tc>
        <w:tc>
          <w:tcPr>
            <w:tcW w:w="1900" w:type="dxa"/>
            <w:tcBorders>
              <w:top w:val="nil"/>
              <w:left w:val="nil"/>
              <w:bottom w:val="single" w:sz="4" w:space="0" w:color="auto"/>
              <w:right w:val="nil"/>
            </w:tcBorders>
            <w:vAlign w:val="center"/>
          </w:tcPr>
          <w:p w14:paraId="65B19F7A" w14:textId="5BCBECE8" w:rsidR="007B010D" w:rsidRPr="00D8171E" w:rsidRDefault="007B010D" w:rsidP="00CB4B88">
            <w:pPr>
              <w:pStyle w:val="JAMKOpinnytekuvailulehti"/>
              <w:rPr>
                <w:rFonts w:ascii="Times New Roman" w:hAnsi="Times New Roman"/>
                <w:b/>
                <w:sz w:val="24"/>
                <w:szCs w:val="24"/>
              </w:rPr>
            </w:pPr>
          </w:p>
        </w:tc>
      </w:tr>
      <w:tr w:rsidR="007B010D" w:rsidRPr="00667F09" w14:paraId="09503E81" w14:textId="77777777" w:rsidTr="00550D0C">
        <w:trPr>
          <w:cantSplit/>
          <w:trHeight w:hRule="exact" w:val="1052"/>
        </w:trPr>
        <w:tc>
          <w:tcPr>
            <w:tcW w:w="3578" w:type="dxa"/>
            <w:vMerge w:val="restart"/>
            <w:tcBorders>
              <w:top w:val="single" w:sz="4" w:space="0" w:color="auto"/>
            </w:tcBorders>
          </w:tcPr>
          <w:p w14:paraId="30A8E32C"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Tekijä(t) </w:t>
            </w:r>
          </w:p>
          <w:p w14:paraId="5A1FCF59" w14:textId="61969AC6" w:rsidR="007B010D" w:rsidRPr="00D8171E" w:rsidRDefault="00785626" w:rsidP="00CB4B88">
            <w:pPr>
              <w:pStyle w:val="JAMKOpinnytekuvailulehti"/>
              <w:rPr>
                <w:rFonts w:ascii="Times New Roman" w:hAnsi="Times New Roman"/>
                <w:sz w:val="24"/>
                <w:szCs w:val="24"/>
              </w:rPr>
            </w:pPr>
            <w:r>
              <w:rPr>
                <w:rFonts w:ascii="Times New Roman" w:hAnsi="Times New Roman"/>
                <w:sz w:val="24"/>
                <w:szCs w:val="24"/>
              </w:rPr>
              <w:t>Löytölä Ville-Matti</w:t>
            </w:r>
          </w:p>
        </w:tc>
        <w:tc>
          <w:tcPr>
            <w:tcW w:w="3067" w:type="dxa"/>
            <w:tcBorders>
              <w:top w:val="single" w:sz="4" w:space="0" w:color="auto"/>
            </w:tcBorders>
          </w:tcPr>
          <w:p w14:paraId="1162644C"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Julkaisun laji </w:t>
            </w:r>
          </w:p>
          <w:p w14:paraId="06AE7EB8" w14:textId="08ACF2F2" w:rsidR="00E3027B"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Opinnäytetyö, AMK</w:t>
            </w:r>
          </w:p>
        </w:tc>
        <w:tc>
          <w:tcPr>
            <w:tcW w:w="1900" w:type="dxa"/>
            <w:tcBorders>
              <w:top w:val="single" w:sz="4" w:space="0" w:color="auto"/>
            </w:tcBorders>
          </w:tcPr>
          <w:p w14:paraId="6F401AC7"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Päivämäärä</w:t>
            </w:r>
            <w:r w:rsidRPr="00D8171E">
              <w:rPr>
                <w:rFonts w:ascii="Times New Roman" w:hAnsi="Times New Roman"/>
                <w:sz w:val="24"/>
                <w:szCs w:val="24"/>
              </w:rPr>
              <w:br/>
              <w:t>Kuukausi Vuosi</w:t>
            </w:r>
          </w:p>
        </w:tc>
      </w:tr>
      <w:tr w:rsidR="007B010D" w:rsidRPr="00667F09" w14:paraId="68361F32" w14:textId="77777777" w:rsidTr="00550D0C">
        <w:trPr>
          <w:cantSplit/>
          <w:trHeight w:hRule="exact" w:val="996"/>
        </w:trPr>
        <w:tc>
          <w:tcPr>
            <w:tcW w:w="3578" w:type="dxa"/>
            <w:vMerge/>
          </w:tcPr>
          <w:p w14:paraId="667A983A" w14:textId="77777777" w:rsidR="007B010D" w:rsidRPr="00D8171E" w:rsidRDefault="007B010D" w:rsidP="00CB4B88">
            <w:pPr>
              <w:pStyle w:val="JAMKOpinnytekuvailulehti"/>
              <w:rPr>
                <w:rFonts w:ascii="Times New Roman" w:hAnsi="Times New Roman"/>
                <w:sz w:val="24"/>
                <w:szCs w:val="24"/>
              </w:rPr>
            </w:pPr>
          </w:p>
        </w:tc>
        <w:tc>
          <w:tcPr>
            <w:tcW w:w="3067" w:type="dxa"/>
          </w:tcPr>
          <w:p w14:paraId="082EE036"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Sivumäärä </w:t>
            </w:r>
          </w:p>
          <w:p w14:paraId="095C23C1" w14:textId="77777777" w:rsidR="007B010D" w:rsidRPr="00D8171E" w:rsidRDefault="007B010D" w:rsidP="00CB4B88">
            <w:pPr>
              <w:pStyle w:val="JAMKOpinnytekuvailulehti"/>
              <w:rPr>
                <w:rFonts w:ascii="Times New Roman" w:hAnsi="Times New Roman"/>
                <w:sz w:val="24"/>
                <w:szCs w:val="24"/>
              </w:rPr>
            </w:pPr>
          </w:p>
        </w:tc>
        <w:tc>
          <w:tcPr>
            <w:tcW w:w="1900" w:type="dxa"/>
          </w:tcPr>
          <w:p w14:paraId="2ED45611"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Julkaisun kieli </w:t>
            </w:r>
          </w:p>
          <w:p w14:paraId="22F6916F" w14:textId="3BA3E3DF" w:rsidR="007B010D" w:rsidRPr="00D8171E" w:rsidRDefault="00C11255" w:rsidP="00CB4B88">
            <w:pPr>
              <w:pStyle w:val="JAMKOpinnytekuvailulehti"/>
              <w:rPr>
                <w:rFonts w:ascii="Times New Roman" w:hAnsi="Times New Roman"/>
                <w:sz w:val="24"/>
                <w:szCs w:val="24"/>
              </w:rPr>
            </w:pPr>
            <w:r>
              <w:rPr>
                <w:rFonts w:ascii="Times New Roman" w:hAnsi="Times New Roman"/>
                <w:sz w:val="24"/>
                <w:szCs w:val="24"/>
              </w:rPr>
              <w:t>Suomi</w:t>
            </w:r>
          </w:p>
        </w:tc>
      </w:tr>
      <w:tr w:rsidR="007B010D" w:rsidRPr="00667F09" w14:paraId="2A6E9902" w14:textId="77777777" w:rsidTr="00E3027B">
        <w:trPr>
          <w:cantSplit/>
          <w:trHeight w:hRule="exact" w:val="777"/>
        </w:trPr>
        <w:tc>
          <w:tcPr>
            <w:tcW w:w="8545" w:type="dxa"/>
            <w:gridSpan w:val="3"/>
          </w:tcPr>
          <w:p w14:paraId="25262655" w14:textId="424222DD" w:rsidR="007B010D" w:rsidRPr="00D8171E" w:rsidRDefault="005C1384" w:rsidP="00CB4B88">
            <w:pPr>
              <w:pStyle w:val="JAMKOpinnytekuvailulehti"/>
              <w:rPr>
                <w:rFonts w:ascii="Times New Roman" w:hAnsi="Times New Roman"/>
                <w:sz w:val="24"/>
                <w:szCs w:val="24"/>
              </w:rPr>
            </w:pPr>
            <w:r>
              <w:rPr>
                <w:rFonts w:ascii="Times New Roman" w:hAnsi="Times New Roman"/>
                <w:sz w:val="24"/>
                <w:szCs w:val="24"/>
              </w:rPr>
              <w:t>Julkaisun nimi</w:t>
            </w:r>
          </w:p>
          <w:p w14:paraId="6CF0AD13" w14:textId="491C4E26" w:rsidR="00D8171E" w:rsidRDefault="004A7260" w:rsidP="00CB4B88">
            <w:pPr>
              <w:pStyle w:val="JAMKOpinnytekuvailulehti"/>
              <w:rPr>
                <w:rFonts w:ascii="Times New Roman" w:hAnsi="Times New Roman"/>
                <w:b/>
                <w:sz w:val="24"/>
                <w:szCs w:val="24"/>
              </w:rPr>
            </w:pPr>
            <w:r>
              <w:rPr>
                <w:rFonts w:ascii="Times New Roman" w:hAnsi="Times New Roman"/>
                <w:b/>
                <w:sz w:val="24"/>
                <w:szCs w:val="24"/>
              </w:rPr>
              <w:t>Interaktiivinen virtuaalikierros</w:t>
            </w:r>
          </w:p>
          <w:p w14:paraId="682CB4BA" w14:textId="77777777" w:rsidR="00D8171E" w:rsidRDefault="00D8171E" w:rsidP="00CB4B88">
            <w:pPr>
              <w:pStyle w:val="JAMKOpinnytekuvailulehti"/>
              <w:rPr>
                <w:rFonts w:ascii="Times New Roman" w:hAnsi="Times New Roman"/>
                <w:b/>
                <w:sz w:val="24"/>
                <w:szCs w:val="24"/>
              </w:rPr>
            </w:pPr>
          </w:p>
          <w:p w14:paraId="161E231B" w14:textId="77777777" w:rsidR="00D8171E" w:rsidRDefault="00D8171E" w:rsidP="00CB4B88">
            <w:pPr>
              <w:pStyle w:val="JAMKOpinnytekuvailulehti"/>
              <w:rPr>
                <w:rFonts w:ascii="Times New Roman" w:hAnsi="Times New Roman"/>
                <w:b/>
                <w:sz w:val="24"/>
                <w:szCs w:val="24"/>
              </w:rPr>
            </w:pPr>
          </w:p>
          <w:p w14:paraId="1D358CFD" w14:textId="77777777" w:rsidR="00D8171E" w:rsidRPr="00D8171E" w:rsidRDefault="00D8171E" w:rsidP="00CB4B88">
            <w:pPr>
              <w:pStyle w:val="JAMKOpinnytekuvailulehti"/>
              <w:rPr>
                <w:rFonts w:ascii="Times New Roman" w:hAnsi="Times New Roman"/>
                <w:sz w:val="24"/>
                <w:szCs w:val="24"/>
              </w:rPr>
            </w:pPr>
          </w:p>
        </w:tc>
      </w:tr>
      <w:tr w:rsidR="007B010D" w:rsidRPr="00667F09" w14:paraId="4A62232F" w14:textId="77777777" w:rsidTr="00E3027B">
        <w:trPr>
          <w:cantSplit/>
          <w:trHeight w:hRule="exact" w:val="628"/>
        </w:trPr>
        <w:tc>
          <w:tcPr>
            <w:tcW w:w="8545" w:type="dxa"/>
            <w:gridSpan w:val="3"/>
          </w:tcPr>
          <w:p w14:paraId="6FF0A60F" w14:textId="77777777" w:rsidR="007B010D" w:rsidRPr="005C1384" w:rsidRDefault="007B010D" w:rsidP="00CB4B88">
            <w:pPr>
              <w:pStyle w:val="JAMKOpinnytekuvailulehti"/>
              <w:rPr>
                <w:rFonts w:ascii="Times New Roman" w:hAnsi="Times New Roman"/>
                <w:sz w:val="24"/>
                <w:szCs w:val="24"/>
              </w:rPr>
            </w:pPr>
            <w:r w:rsidRPr="005C1384">
              <w:rPr>
                <w:rFonts w:ascii="Times New Roman" w:hAnsi="Times New Roman"/>
                <w:sz w:val="24"/>
                <w:szCs w:val="24"/>
              </w:rPr>
              <w:t xml:space="preserve">Tutkinto-ohjelma </w:t>
            </w:r>
          </w:p>
          <w:p w14:paraId="7E1F8076" w14:textId="6F295176" w:rsidR="00D8171E" w:rsidRPr="00D8171E" w:rsidRDefault="004A7260" w:rsidP="00CB4B88">
            <w:pPr>
              <w:pStyle w:val="JAMKOpinnytekuvailulehti"/>
              <w:rPr>
                <w:rFonts w:ascii="Times New Roman" w:hAnsi="Times New Roman"/>
                <w:sz w:val="24"/>
                <w:szCs w:val="24"/>
              </w:rPr>
            </w:pPr>
            <w:r>
              <w:rPr>
                <w:rFonts w:ascii="Times New Roman" w:hAnsi="Times New Roman"/>
                <w:sz w:val="24"/>
                <w:szCs w:val="24"/>
              </w:rPr>
              <w:t>Sähkö- ja automaatiotekniikka</w:t>
            </w:r>
          </w:p>
          <w:p w14:paraId="1990282E" w14:textId="77777777" w:rsidR="007B010D" w:rsidRPr="004A7260" w:rsidRDefault="007B010D" w:rsidP="00CB4B88">
            <w:pPr>
              <w:pStyle w:val="JAMKOpinnytekuvailulehti"/>
              <w:rPr>
                <w:rFonts w:ascii="Times New Roman" w:hAnsi="Times New Roman"/>
                <w:sz w:val="24"/>
                <w:szCs w:val="24"/>
              </w:rPr>
            </w:pPr>
          </w:p>
        </w:tc>
      </w:tr>
      <w:tr w:rsidR="007B010D" w:rsidRPr="00522E40" w14:paraId="05051529" w14:textId="77777777" w:rsidTr="00E3027B">
        <w:trPr>
          <w:cantSplit/>
          <w:trHeight w:hRule="exact" w:val="7328"/>
        </w:trPr>
        <w:tc>
          <w:tcPr>
            <w:tcW w:w="8545" w:type="dxa"/>
            <w:gridSpan w:val="3"/>
          </w:tcPr>
          <w:p w14:paraId="6107DD74" w14:textId="26687E41" w:rsidR="00DE15DB" w:rsidRDefault="00DE15DB" w:rsidP="00555B2A">
            <w:pPr>
              <w:pStyle w:val="Tiivistelm"/>
              <w:rPr>
                <w:szCs w:val="24"/>
              </w:rPr>
            </w:pPr>
            <w:r>
              <w:rPr>
                <w:szCs w:val="24"/>
              </w:rPr>
              <w:t>Opinnäytetyön tarkoituksena oli suunnitella ja toteuttaa verkkosivut, joiden avulla voisi tutkistella erilaisia interaktiivisia virtuaalitodellisuus näkymiä. Tavoitteena oli rakentaa käyttäjälle sylinterimäinen näkymä, jota voisi siirrellä hiiren avulla ja siirtyä seuraavaan näkymään. Tätä toiminnallisuutta kutsutaan interaktiiviseksi virtuaalikierrokseksi.</w:t>
            </w:r>
            <w:r w:rsidR="00533C98">
              <w:rPr>
                <w:szCs w:val="24"/>
              </w:rPr>
              <w:t xml:space="preserve"> Päätavoitteena oli haasteitten kuvaaminen ja toteuttaminen, myös yhtenä päätavoitteena oli projektin pohjan luonti dynaamiseksi, joka mahdollistaa tekniikan käytön muissa projekteissa.</w:t>
            </w:r>
          </w:p>
          <w:p w14:paraId="70589911" w14:textId="77777777" w:rsidR="005D06BD" w:rsidRDefault="005D06BD" w:rsidP="00555B2A">
            <w:pPr>
              <w:pStyle w:val="Tiivistelm"/>
              <w:rPr>
                <w:szCs w:val="24"/>
              </w:rPr>
            </w:pPr>
          </w:p>
          <w:p w14:paraId="3E935D9B" w14:textId="4F6E8B86" w:rsidR="003A24BE" w:rsidRDefault="005D06BD" w:rsidP="00555B2A">
            <w:pPr>
              <w:pStyle w:val="Tiivistelm"/>
              <w:rPr>
                <w:szCs w:val="24"/>
              </w:rPr>
            </w:pPr>
            <w:r>
              <w:rPr>
                <w:szCs w:val="24"/>
              </w:rPr>
              <w:t xml:space="preserve">Koodaus pohjana käytettiin </w:t>
            </w:r>
            <w:proofErr w:type="spellStart"/>
            <w:r>
              <w:rPr>
                <w:szCs w:val="24"/>
              </w:rPr>
              <w:t>Reactia</w:t>
            </w:r>
            <w:proofErr w:type="spellEnd"/>
            <w:r>
              <w:rPr>
                <w:szCs w:val="24"/>
              </w:rPr>
              <w:t xml:space="preserve"> ja </w:t>
            </w:r>
            <w:proofErr w:type="spellStart"/>
            <w:r>
              <w:rPr>
                <w:szCs w:val="24"/>
              </w:rPr>
              <w:t>React-nativea</w:t>
            </w:r>
            <w:proofErr w:type="spellEnd"/>
            <w:r>
              <w:rPr>
                <w:szCs w:val="24"/>
              </w:rPr>
              <w:t xml:space="preserve">, joissa </w:t>
            </w:r>
            <w:proofErr w:type="spellStart"/>
            <w:r>
              <w:rPr>
                <w:szCs w:val="24"/>
              </w:rPr>
              <w:t>Reacti</w:t>
            </w:r>
            <w:proofErr w:type="spellEnd"/>
            <w:r>
              <w:rPr>
                <w:szCs w:val="24"/>
              </w:rPr>
              <w:t xml:space="preserve"> on JavaScript kirjasto. Tämä </w:t>
            </w:r>
            <w:proofErr w:type="spellStart"/>
            <w:r>
              <w:rPr>
                <w:szCs w:val="24"/>
              </w:rPr>
              <w:t>käyttä</w:t>
            </w:r>
            <w:proofErr w:type="spellEnd"/>
            <w:r>
              <w:rPr>
                <w:szCs w:val="24"/>
              </w:rPr>
              <w:t xml:space="preserve"> komponentteja ja tiloja hyväkseen. </w:t>
            </w:r>
            <w:r w:rsidR="00533C98">
              <w:rPr>
                <w:szCs w:val="24"/>
              </w:rPr>
              <w:t>Nämä valittiin helppouden ja komponentti pohjaisuuden takia. Kyseiset asiat ovat olleet nousussa tietotekniikka alalla ja näin ovat tärkeitä asioita hallita</w:t>
            </w:r>
            <w:r>
              <w:rPr>
                <w:szCs w:val="24"/>
              </w:rPr>
              <w:t xml:space="preserve">. </w:t>
            </w:r>
            <w:r w:rsidR="00533C98">
              <w:rPr>
                <w:szCs w:val="24"/>
              </w:rPr>
              <w:t>Pääkirjaston myötä piti löytää myös tekniikka, joka mahdollistaisi virtuaalitodellisuuden kirjoittamisen ja tämä oli</w:t>
            </w:r>
            <w:r w:rsidR="003A24BE">
              <w:rPr>
                <w:szCs w:val="24"/>
              </w:rPr>
              <w:t xml:space="preserve"> </w:t>
            </w:r>
            <w:proofErr w:type="spellStart"/>
            <w:r w:rsidR="003A24BE">
              <w:rPr>
                <w:szCs w:val="24"/>
              </w:rPr>
              <w:t>React-Vr</w:t>
            </w:r>
            <w:proofErr w:type="spellEnd"/>
            <w:r w:rsidR="003A24BE">
              <w:rPr>
                <w:szCs w:val="24"/>
              </w:rPr>
              <w:t xml:space="preserve"> </w:t>
            </w:r>
            <w:proofErr w:type="spellStart"/>
            <w:r w:rsidR="003A24BE">
              <w:rPr>
                <w:szCs w:val="24"/>
              </w:rPr>
              <w:t>framework</w:t>
            </w:r>
            <w:proofErr w:type="spellEnd"/>
            <w:r w:rsidR="003A24BE">
              <w:rPr>
                <w:szCs w:val="24"/>
              </w:rPr>
              <w:t xml:space="preserve">. </w:t>
            </w:r>
            <w:r w:rsidR="00533C98">
              <w:rPr>
                <w:szCs w:val="24"/>
              </w:rPr>
              <w:t>Myöhemmin</w:t>
            </w:r>
            <w:r w:rsidR="003A24BE">
              <w:rPr>
                <w:szCs w:val="24"/>
              </w:rPr>
              <w:t xml:space="preserve"> huomattiin uusimman version </w:t>
            </w:r>
            <w:r w:rsidR="00533C98">
              <w:rPr>
                <w:szCs w:val="24"/>
              </w:rPr>
              <w:t xml:space="preserve">vaihtaneen </w:t>
            </w:r>
            <w:r w:rsidR="003A24BE">
              <w:rPr>
                <w:szCs w:val="24"/>
              </w:rPr>
              <w:t>nimeä React-360</w:t>
            </w:r>
            <w:r w:rsidR="008433EE">
              <w:rPr>
                <w:szCs w:val="24"/>
              </w:rPr>
              <w:t xml:space="preserve">. Tähän siirryttäessä huomattiin, ettei kyseistä </w:t>
            </w:r>
            <w:proofErr w:type="spellStart"/>
            <w:r w:rsidR="008433EE">
              <w:rPr>
                <w:szCs w:val="24"/>
              </w:rPr>
              <w:t>frameworkkia</w:t>
            </w:r>
            <w:proofErr w:type="spellEnd"/>
            <w:r w:rsidR="008433EE">
              <w:rPr>
                <w:szCs w:val="24"/>
              </w:rPr>
              <w:t xml:space="preserve"> olla hetkeen päivitetty </w:t>
            </w:r>
            <w:r w:rsidR="003A24BE">
              <w:rPr>
                <w:szCs w:val="24"/>
              </w:rPr>
              <w:t xml:space="preserve">ja tämä oli viimeksi päivitetty 2018. Tämän </w:t>
            </w:r>
            <w:r w:rsidR="008433EE">
              <w:rPr>
                <w:szCs w:val="24"/>
              </w:rPr>
              <w:t>vanhan version takia</w:t>
            </w:r>
            <w:r w:rsidR="003A24BE">
              <w:rPr>
                <w:szCs w:val="24"/>
              </w:rPr>
              <w:t xml:space="preserve"> tuli paljon virheitä vanhentunei</w:t>
            </w:r>
            <w:r w:rsidR="008433EE">
              <w:rPr>
                <w:szCs w:val="24"/>
              </w:rPr>
              <w:t>den</w:t>
            </w:r>
            <w:r w:rsidR="003A24BE">
              <w:rPr>
                <w:szCs w:val="24"/>
              </w:rPr>
              <w:t xml:space="preserve"> tekniikoi</w:t>
            </w:r>
            <w:r w:rsidR="008433EE">
              <w:rPr>
                <w:szCs w:val="24"/>
              </w:rPr>
              <w:t>den myötä. Työ vei yllättävän paljon aikaa, mutta lopulta se saatiin valmiiksi.</w:t>
            </w:r>
          </w:p>
          <w:p w14:paraId="2337E455" w14:textId="77777777" w:rsidR="003A24BE" w:rsidRDefault="003A24BE" w:rsidP="00555B2A">
            <w:pPr>
              <w:pStyle w:val="Tiivistelm"/>
              <w:rPr>
                <w:szCs w:val="24"/>
              </w:rPr>
            </w:pPr>
          </w:p>
          <w:p w14:paraId="62BCEE0B" w14:textId="306373D2" w:rsidR="003A24BE" w:rsidRPr="00D8171E" w:rsidRDefault="003A24BE" w:rsidP="00555B2A">
            <w:pPr>
              <w:pStyle w:val="Tiivistelm"/>
              <w:rPr>
                <w:szCs w:val="24"/>
              </w:rPr>
            </w:pPr>
            <w:r>
              <w:rPr>
                <w:szCs w:val="24"/>
              </w:rPr>
              <w:t xml:space="preserve">Yksinkertaiset </w:t>
            </w:r>
            <w:r w:rsidR="008433EE">
              <w:rPr>
                <w:szCs w:val="24"/>
              </w:rPr>
              <w:t>virtuaalisivut</w:t>
            </w:r>
            <w:r>
              <w:rPr>
                <w:szCs w:val="24"/>
              </w:rPr>
              <w:t xml:space="preserve"> saatiin tehtyä ja myöhemmin </w:t>
            </w:r>
            <w:r w:rsidR="008433EE">
              <w:rPr>
                <w:szCs w:val="24"/>
              </w:rPr>
              <w:t>parannettua</w:t>
            </w:r>
            <w:r>
              <w:rPr>
                <w:szCs w:val="24"/>
              </w:rPr>
              <w:t xml:space="preserve"> toiminnallisuutta ja sivuston ilmettä. Koska kyseistä kirjastoa ei ole päivitetty pitkään, uusien tekniikoitten käyttäminen oli hankalaa ja </w:t>
            </w:r>
            <w:r w:rsidR="008433EE">
              <w:rPr>
                <w:szCs w:val="24"/>
              </w:rPr>
              <w:t>sen takia</w:t>
            </w:r>
            <w:r>
              <w:rPr>
                <w:szCs w:val="24"/>
              </w:rPr>
              <w:t xml:space="preserve"> sivuston pohja ensin näytti hyvin vanhalta.</w:t>
            </w:r>
          </w:p>
        </w:tc>
      </w:tr>
      <w:tr w:rsidR="007B010D" w:rsidRPr="00765127" w14:paraId="4BE9F303" w14:textId="77777777" w:rsidTr="00E3027B">
        <w:trPr>
          <w:cantSplit/>
          <w:trHeight w:hRule="exact" w:val="854"/>
        </w:trPr>
        <w:tc>
          <w:tcPr>
            <w:tcW w:w="8545" w:type="dxa"/>
            <w:gridSpan w:val="3"/>
          </w:tcPr>
          <w:p w14:paraId="2F096E5B" w14:textId="77777777" w:rsidR="007B010D" w:rsidRPr="00765127" w:rsidRDefault="00000000" w:rsidP="00CB4B88">
            <w:pPr>
              <w:pStyle w:val="JAMKOpinnytekuvailulehti"/>
            </w:pPr>
            <w:hyperlink r:id="rId10" w:history="1">
              <w:r w:rsidR="00D8171E">
                <w:rPr>
                  <w:rStyle w:val="Hyperlink"/>
                </w:rPr>
                <w:t>A</w:t>
              </w:r>
              <w:r w:rsidR="007B010D" w:rsidRPr="0006572D">
                <w:rPr>
                  <w:rStyle w:val="Hyperlink"/>
                </w:rPr>
                <w:t>siasanat</w:t>
              </w:r>
            </w:hyperlink>
            <w:r w:rsidR="007B010D" w:rsidRPr="00765127">
              <w:t xml:space="preserve"> </w:t>
            </w:r>
          </w:p>
          <w:p w14:paraId="17DB7632" w14:textId="77777777" w:rsidR="007B010D" w:rsidRPr="00CC55B8" w:rsidRDefault="007B010D" w:rsidP="00CB4B88">
            <w:pPr>
              <w:pStyle w:val="JAMKOpinnytekuvailulehti"/>
              <w:tabs>
                <w:tab w:val="left" w:pos="2055"/>
              </w:tabs>
              <w:rPr>
                <w:sz w:val="22"/>
                <w:szCs w:val="22"/>
              </w:rPr>
            </w:pPr>
          </w:p>
          <w:p w14:paraId="59522D89" w14:textId="19A45AE3" w:rsidR="007B010D" w:rsidRPr="00CC55B8" w:rsidRDefault="004A7260" w:rsidP="00CB4B88">
            <w:pPr>
              <w:pStyle w:val="JAMKOpinnytekuvailulehti"/>
              <w:tabs>
                <w:tab w:val="left" w:pos="2055"/>
              </w:tabs>
              <w:rPr>
                <w:sz w:val="22"/>
                <w:szCs w:val="22"/>
              </w:rPr>
            </w:pPr>
            <w:r>
              <w:rPr>
                <w:sz w:val="22"/>
                <w:szCs w:val="22"/>
              </w:rPr>
              <w:t xml:space="preserve">Haetaan </w:t>
            </w:r>
            <w:proofErr w:type="spellStart"/>
            <w:r>
              <w:rPr>
                <w:sz w:val="22"/>
                <w:szCs w:val="22"/>
              </w:rPr>
              <w:t>asiasanaluettolosta</w:t>
            </w:r>
            <w:proofErr w:type="spellEnd"/>
            <w:r>
              <w:rPr>
                <w:sz w:val="22"/>
                <w:szCs w:val="22"/>
              </w:rPr>
              <w:t xml:space="preserve"> mutta siihen ei tehdä linkitystä</w:t>
            </w:r>
          </w:p>
          <w:p w14:paraId="40A9C4A6" w14:textId="77777777" w:rsidR="007B010D" w:rsidRPr="00765127" w:rsidRDefault="007B010D" w:rsidP="00CB4B88">
            <w:pPr>
              <w:pStyle w:val="JAMKOpinnytekuvailulehti"/>
              <w:tabs>
                <w:tab w:val="left" w:pos="2055"/>
              </w:tabs>
            </w:pPr>
          </w:p>
        </w:tc>
      </w:tr>
    </w:tbl>
    <w:p w14:paraId="691CAAB4" w14:textId="77777777" w:rsidR="0013349E" w:rsidRDefault="0013349E" w:rsidP="003A16A0">
      <w:pPr>
        <w:pStyle w:val="Kansiteksti"/>
        <w:jc w:val="left"/>
      </w:pPr>
    </w:p>
    <w:tbl>
      <w:tblPr>
        <w:tblpPr w:leftFromText="141" w:rightFromText="141" w:horzAnchor="margin" w:tblpY="740"/>
        <w:tblW w:w="8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89"/>
        <w:gridCol w:w="2299"/>
        <w:gridCol w:w="2689"/>
      </w:tblGrid>
      <w:tr w:rsidR="00D8171E" w:rsidRPr="00667F09" w14:paraId="53190971" w14:textId="77777777" w:rsidTr="00477096">
        <w:trPr>
          <w:cantSplit/>
          <w:trHeight w:hRule="exact" w:val="1014"/>
        </w:trPr>
        <w:tc>
          <w:tcPr>
            <w:tcW w:w="3589" w:type="dxa"/>
            <w:vMerge w:val="restart"/>
            <w:tcBorders>
              <w:top w:val="single" w:sz="4" w:space="0" w:color="auto"/>
            </w:tcBorders>
          </w:tcPr>
          <w:p w14:paraId="10F9C279" w14:textId="77777777" w:rsidR="00E3027B" w:rsidRPr="00191D73" w:rsidRDefault="00E3027B" w:rsidP="00E625C5">
            <w:pPr>
              <w:pStyle w:val="JAMKOpinnytekuvailulehti"/>
              <w:rPr>
                <w:rFonts w:ascii="Times New Roman" w:hAnsi="Times New Roman"/>
                <w:sz w:val="24"/>
                <w:szCs w:val="24"/>
              </w:rPr>
            </w:pPr>
            <w:r w:rsidRPr="00191D73">
              <w:rPr>
                <w:rFonts w:ascii="Times New Roman" w:hAnsi="Times New Roman"/>
                <w:sz w:val="24"/>
                <w:szCs w:val="24"/>
              </w:rPr>
              <w:t>Author(s)</w:t>
            </w:r>
          </w:p>
          <w:p w14:paraId="6EAB2780" w14:textId="5D08BF11" w:rsidR="00D8171E" w:rsidRPr="00191D73" w:rsidRDefault="004A7260" w:rsidP="00E625C5">
            <w:pPr>
              <w:pStyle w:val="JAMKOpinnytekuvailulehti"/>
              <w:rPr>
                <w:rFonts w:ascii="Times New Roman" w:hAnsi="Times New Roman"/>
                <w:sz w:val="24"/>
                <w:szCs w:val="24"/>
              </w:rPr>
            </w:pPr>
            <w:r w:rsidRPr="00191D73">
              <w:rPr>
                <w:rFonts w:ascii="Times New Roman" w:hAnsi="Times New Roman"/>
                <w:sz w:val="24"/>
                <w:szCs w:val="24"/>
              </w:rPr>
              <w:t>Löytölä Ville-Matti</w:t>
            </w:r>
          </w:p>
        </w:tc>
        <w:tc>
          <w:tcPr>
            <w:tcW w:w="2299" w:type="dxa"/>
            <w:tcBorders>
              <w:top w:val="single" w:sz="4" w:space="0" w:color="auto"/>
            </w:tcBorders>
          </w:tcPr>
          <w:p w14:paraId="37174CE4" w14:textId="271161C9" w:rsidR="00D8171E" w:rsidRPr="00550D0C" w:rsidRDefault="00E3027B" w:rsidP="00E625C5">
            <w:pPr>
              <w:pStyle w:val="JAMKOpinnytekuvailulehti"/>
              <w:rPr>
                <w:rFonts w:ascii="Times New Roman" w:hAnsi="Times New Roman"/>
                <w:sz w:val="24"/>
                <w:szCs w:val="24"/>
                <w:lang w:val="en-US"/>
              </w:rPr>
            </w:pPr>
            <w:r w:rsidRPr="00550D0C">
              <w:rPr>
                <w:rFonts w:ascii="Times New Roman" w:hAnsi="Times New Roman"/>
                <w:sz w:val="24"/>
                <w:szCs w:val="24"/>
                <w:lang w:val="en-US"/>
              </w:rPr>
              <w:t>Type of Publication</w:t>
            </w:r>
            <w:r w:rsidR="00D8171E" w:rsidRPr="00550D0C">
              <w:rPr>
                <w:rFonts w:ascii="Times New Roman" w:hAnsi="Times New Roman"/>
                <w:sz w:val="24"/>
                <w:szCs w:val="24"/>
                <w:lang w:val="en-US"/>
              </w:rPr>
              <w:t xml:space="preserve"> </w:t>
            </w:r>
          </w:p>
          <w:p w14:paraId="650613EF" w14:textId="3396DDB2" w:rsidR="00E3027B" w:rsidRPr="00550D0C" w:rsidRDefault="00E3027B" w:rsidP="004A7260">
            <w:pPr>
              <w:pStyle w:val="JAMKOpinnytekuvailulehti"/>
              <w:rPr>
                <w:rFonts w:ascii="Times New Roman" w:hAnsi="Times New Roman"/>
                <w:sz w:val="24"/>
                <w:szCs w:val="24"/>
                <w:lang w:val="en-US"/>
              </w:rPr>
            </w:pPr>
            <w:r w:rsidRPr="00550D0C">
              <w:rPr>
                <w:rFonts w:ascii="Times New Roman" w:hAnsi="Times New Roman"/>
                <w:sz w:val="24"/>
                <w:szCs w:val="24"/>
                <w:lang w:val="en-US"/>
              </w:rPr>
              <w:t xml:space="preserve">Bachelor’s thesis </w:t>
            </w:r>
          </w:p>
          <w:p w14:paraId="3EDDDC20" w14:textId="77777777" w:rsidR="00E3027B" w:rsidRPr="00550D0C" w:rsidRDefault="00E3027B" w:rsidP="00E3027B">
            <w:pPr>
              <w:pStyle w:val="JAMKOpinnytekuvailulehti"/>
              <w:rPr>
                <w:rFonts w:ascii="Times New Roman" w:hAnsi="Times New Roman"/>
                <w:sz w:val="24"/>
                <w:szCs w:val="24"/>
                <w:lang w:val="en-US"/>
              </w:rPr>
            </w:pPr>
          </w:p>
          <w:p w14:paraId="0A0E322D" w14:textId="77777777" w:rsidR="00E3027B" w:rsidRPr="00550D0C" w:rsidRDefault="00E3027B" w:rsidP="00E3027B">
            <w:pPr>
              <w:pStyle w:val="JAMKOpinnytekuvailulehti"/>
              <w:rPr>
                <w:rFonts w:ascii="Times New Roman" w:hAnsi="Times New Roman"/>
                <w:sz w:val="24"/>
                <w:szCs w:val="24"/>
                <w:lang w:val="en-US"/>
              </w:rPr>
            </w:pPr>
          </w:p>
          <w:p w14:paraId="13ED962E" w14:textId="6472254F" w:rsidR="00D8171E" w:rsidRPr="00550D0C" w:rsidRDefault="00E3027B" w:rsidP="00E3027B">
            <w:pPr>
              <w:pStyle w:val="JAMKOpinnytekuvailulehti"/>
              <w:rPr>
                <w:rFonts w:ascii="Times New Roman" w:hAnsi="Times New Roman"/>
                <w:sz w:val="24"/>
                <w:szCs w:val="24"/>
                <w:lang w:val="en-US"/>
              </w:rPr>
            </w:pPr>
            <w:proofErr w:type="spellStart"/>
            <w:r w:rsidRPr="00550D0C">
              <w:rPr>
                <w:rFonts w:ascii="Times New Roman" w:hAnsi="Times New Roman"/>
                <w:sz w:val="24"/>
                <w:szCs w:val="24"/>
                <w:lang w:val="en-US"/>
              </w:rPr>
              <w:t>Thesis</w:t>
            </w:r>
            <w:r w:rsidR="00D8171E" w:rsidRPr="00550D0C">
              <w:rPr>
                <w:rFonts w:ascii="Times New Roman" w:hAnsi="Times New Roman"/>
                <w:sz w:val="24"/>
                <w:szCs w:val="24"/>
                <w:lang w:val="en-US"/>
              </w:rPr>
              <w:t>AMK</w:t>
            </w:r>
            <w:proofErr w:type="spellEnd"/>
          </w:p>
        </w:tc>
        <w:tc>
          <w:tcPr>
            <w:tcW w:w="2688" w:type="dxa"/>
            <w:tcBorders>
              <w:top w:val="single" w:sz="4" w:space="0" w:color="auto"/>
            </w:tcBorders>
          </w:tcPr>
          <w:p w14:paraId="1CA723E7" w14:textId="6E4D37CE" w:rsidR="00D8171E" w:rsidRPr="00550D0C" w:rsidRDefault="00E3027B" w:rsidP="00E3027B">
            <w:pPr>
              <w:pStyle w:val="JAMKOpinnytekuvailulehti"/>
              <w:rPr>
                <w:rFonts w:ascii="Times New Roman" w:hAnsi="Times New Roman"/>
                <w:sz w:val="24"/>
                <w:szCs w:val="24"/>
              </w:rPr>
            </w:pPr>
            <w:proofErr w:type="spellStart"/>
            <w:r w:rsidRPr="00550D0C">
              <w:rPr>
                <w:rFonts w:ascii="Times New Roman" w:hAnsi="Times New Roman"/>
                <w:sz w:val="24"/>
                <w:szCs w:val="24"/>
              </w:rPr>
              <w:t>Date</w:t>
            </w:r>
            <w:proofErr w:type="spellEnd"/>
            <w:r w:rsidR="00D8171E" w:rsidRPr="00550D0C">
              <w:rPr>
                <w:rFonts w:ascii="Times New Roman" w:hAnsi="Times New Roman"/>
                <w:sz w:val="24"/>
                <w:szCs w:val="24"/>
              </w:rPr>
              <w:br/>
            </w:r>
            <w:proofErr w:type="spellStart"/>
            <w:r w:rsidRPr="00550D0C">
              <w:rPr>
                <w:rFonts w:ascii="Times New Roman" w:hAnsi="Times New Roman"/>
                <w:sz w:val="24"/>
                <w:szCs w:val="24"/>
              </w:rPr>
              <w:t>Month</w:t>
            </w:r>
            <w:proofErr w:type="spellEnd"/>
            <w:r w:rsidRPr="00550D0C">
              <w:rPr>
                <w:rFonts w:ascii="Times New Roman" w:hAnsi="Times New Roman"/>
                <w:sz w:val="24"/>
                <w:szCs w:val="24"/>
              </w:rPr>
              <w:t xml:space="preserve"> </w:t>
            </w:r>
            <w:proofErr w:type="spellStart"/>
            <w:r w:rsidRPr="00550D0C">
              <w:rPr>
                <w:rFonts w:ascii="Times New Roman" w:hAnsi="Times New Roman"/>
                <w:sz w:val="24"/>
                <w:szCs w:val="24"/>
              </w:rPr>
              <w:t>Year</w:t>
            </w:r>
            <w:proofErr w:type="spellEnd"/>
          </w:p>
        </w:tc>
      </w:tr>
      <w:tr w:rsidR="00D8171E" w:rsidRPr="00667F09" w14:paraId="722368B4" w14:textId="77777777" w:rsidTr="00477096">
        <w:trPr>
          <w:cantSplit/>
          <w:trHeight w:hRule="exact" w:val="741"/>
        </w:trPr>
        <w:tc>
          <w:tcPr>
            <w:tcW w:w="3589" w:type="dxa"/>
            <w:vMerge/>
          </w:tcPr>
          <w:p w14:paraId="028C1A8F" w14:textId="77777777" w:rsidR="00D8171E" w:rsidRPr="00550D0C" w:rsidRDefault="00D8171E" w:rsidP="00E625C5">
            <w:pPr>
              <w:pStyle w:val="JAMKOpinnytekuvailulehti"/>
              <w:rPr>
                <w:rFonts w:ascii="Times New Roman" w:hAnsi="Times New Roman"/>
                <w:sz w:val="24"/>
                <w:szCs w:val="24"/>
              </w:rPr>
            </w:pPr>
          </w:p>
        </w:tc>
        <w:tc>
          <w:tcPr>
            <w:tcW w:w="2299" w:type="dxa"/>
          </w:tcPr>
          <w:p w14:paraId="53E37FA5" w14:textId="0B25A420" w:rsidR="00D8171E" w:rsidRPr="00550D0C" w:rsidRDefault="00E3027B" w:rsidP="00E625C5">
            <w:pPr>
              <w:pStyle w:val="JAMKOpinnytekuvailulehti"/>
              <w:rPr>
                <w:rFonts w:ascii="Times New Roman" w:hAnsi="Times New Roman"/>
                <w:sz w:val="24"/>
                <w:szCs w:val="24"/>
              </w:rPr>
            </w:pPr>
            <w:proofErr w:type="spellStart"/>
            <w:r w:rsidRPr="00550D0C">
              <w:rPr>
                <w:rFonts w:ascii="Times New Roman" w:hAnsi="Times New Roman"/>
                <w:sz w:val="24"/>
                <w:szCs w:val="24"/>
              </w:rPr>
              <w:t>Number</w:t>
            </w:r>
            <w:proofErr w:type="spellEnd"/>
            <w:r w:rsidRPr="00550D0C">
              <w:rPr>
                <w:rFonts w:ascii="Times New Roman" w:hAnsi="Times New Roman"/>
                <w:sz w:val="24"/>
                <w:szCs w:val="24"/>
              </w:rPr>
              <w:t xml:space="preserve"> of </w:t>
            </w:r>
            <w:proofErr w:type="spellStart"/>
            <w:r w:rsidRPr="00550D0C">
              <w:rPr>
                <w:rFonts w:ascii="Times New Roman" w:hAnsi="Times New Roman"/>
                <w:sz w:val="24"/>
                <w:szCs w:val="24"/>
              </w:rPr>
              <w:t>pages</w:t>
            </w:r>
            <w:proofErr w:type="spellEnd"/>
            <w:r w:rsidR="00D8171E" w:rsidRPr="00550D0C">
              <w:rPr>
                <w:rFonts w:ascii="Times New Roman" w:hAnsi="Times New Roman"/>
                <w:sz w:val="24"/>
                <w:szCs w:val="24"/>
              </w:rPr>
              <w:t xml:space="preserve"> </w:t>
            </w:r>
          </w:p>
          <w:p w14:paraId="59A4B06A" w14:textId="77777777" w:rsidR="00D8171E" w:rsidRPr="00550D0C" w:rsidRDefault="00D8171E" w:rsidP="00E625C5">
            <w:pPr>
              <w:pStyle w:val="JAMKOpinnytekuvailulehti"/>
              <w:rPr>
                <w:rFonts w:ascii="Times New Roman" w:hAnsi="Times New Roman"/>
                <w:sz w:val="24"/>
                <w:szCs w:val="24"/>
              </w:rPr>
            </w:pPr>
          </w:p>
        </w:tc>
        <w:tc>
          <w:tcPr>
            <w:tcW w:w="2688" w:type="dxa"/>
          </w:tcPr>
          <w:p w14:paraId="05A96AC8" w14:textId="77777777" w:rsidR="00D8171E" w:rsidRDefault="00E3027B" w:rsidP="00E3027B">
            <w:pPr>
              <w:pStyle w:val="JAMKOpinnytekuvailulehti"/>
              <w:rPr>
                <w:rFonts w:ascii="Times New Roman" w:hAnsi="Times New Roman"/>
                <w:sz w:val="24"/>
                <w:szCs w:val="24"/>
              </w:rPr>
            </w:pPr>
            <w:r w:rsidRPr="00550D0C">
              <w:rPr>
                <w:rFonts w:ascii="Times New Roman" w:hAnsi="Times New Roman"/>
                <w:sz w:val="24"/>
                <w:szCs w:val="24"/>
              </w:rPr>
              <w:t xml:space="preserve">Language of </w:t>
            </w:r>
            <w:proofErr w:type="spellStart"/>
            <w:r w:rsidRPr="00550D0C">
              <w:rPr>
                <w:rFonts w:ascii="Times New Roman" w:hAnsi="Times New Roman"/>
                <w:sz w:val="24"/>
                <w:szCs w:val="24"/>
              </w:rPr>
              <w:t>publication</w:t>
            </w:r>
            <w:proofErr w:type="spellEnd"/>
            <w:r w:rsidRPr="00550D0C">
              <w:rPr>
                <w:rFonts w:ascii="Times New Roman" w:hAnsi="Times New Roman"/>
                <w:sz w:val="24"/>
                <w:szCs w:val="24"/>
              </w:rPr>
              <w:t>:</w:t>
            </w:r>
          </w:p>
          <w:p w14:paraId="00630780" w14:textId="61B03714" w:rsidR="00C11255" w:rsidRPr="00550D0C" w:rsidRDefault="00C11255" w:rsidP="00E3027B">
            <w:pPr>
              <w:pStyle w:val="JAMKOpinnytekuvailulehti"/>
              <w:rPr>
                <w:rFonts w:ascii="Times New Roman" w:hAnsi="Times New Roman"/>
                <w:sz w:val="24"/>
                <w:szCs w:val="24"/>
              </w:rPr>
            </w:pPr>
            <w:proofErr w:type="spellStart"/>
            <w:r>
              <w:rPr>
                <w:rFonts w:ascii="Times New Roman" w:hAnsi="Times New Roman"/>
                <w:sz w:val="24"/>
                <w:szCs w:val="24"/>
              </w:rPr>
              <w:t>Finnish</w:t>
            </w:r>
            <w:proofErr w:type="spellEnd"/>
          </w:p>
        </w:tc>
      </w:tr>
      <w:tr w:rsidR="00E3027B" w:rsidRPr="00DE15DB" w14:paraId="2CB52586" w14:textId="77777777" w:rsidTr="00477096">
        <w:trPr>
          <w:cantSplit/>
          <w:trHeight w:hRule="exact" w:val="697"/>
        </w:trPr>
        <w:tc>
          <w:tcPr>
            <w:tcW w:w="8577" w:type="dxa"/>
            <w:gridSpan w:val="3"/>
          </w:tcPr>
          <w:p w14:paraId="75DF01EA" w14:textId="6A848648" w:rsidR="00E3027B" w:rsidRPr="004A7260" w:rsidRDefault="00E3027B" w:rsidP="00E625C5">
            <w:pPr>
              <w:pStyle w:val="JAMKOpinnytekuvailulehti"/>
              <w:rPr>
                <w:rFonts w:ascii="Times New Roman" w:hAnsi="Times New Roman"/>
                <w:sz w:val="24"/>
                <w:szCs w:val="24"/>
                <w:lang w:val="en-GB"/>
              </w:rPr>
            </w:pPr>
            <w:r w:rsidRPr="004A7260">
              <w:rPr>
                <w:rFonts w:ascii="Times New Roman" w:hAnsi="Times New Roman"/>
                <w:sz w:val="24"/>
                <w:szCs w:val="24"/>
                <w:lang w:val="en-GB"/>
              </w:rPr>
              <w:t>Title of publication</w:t>
            </w:r>
          </w:p>
          <w:p w14:paraId="07596213" w14:textId="68C6E0F6" w:rsidR="00E3027B" w:rsidRPr="004A7260" w:rsidRDefault="004A7260" w:rsidP="00E625C5">
            <w:pPr>
              <w:pStyle w:val="JAMKOpinnytekuvailulehti"/>
              <w:rPr>
                <w:rFonts w:ascii="Times New Roman" w:hAnsi="Times New Roman"/>
                <w:b/>
                <w:sz w:val="24"/>
                <w:szCs w:val="24"/>
                <w:lang w:val="en-GB"/>
              </w:rPr>
            </w:pPr>
            <w:r w:rsidRPr="004A7260">
              <w:rPr>
                <w:rFonts w:ascii="Times New Roman" w:hAnsi="Times New Roman"/>
                <w:b/>
                <w:sz w:val="24"/>
                <w:szCs w:val="24"/>
                <w:lang w:val="en-GB"/>
              </w:rPr>
              <w:t>Interactive v</w:t>
            </w:r>
            <w:r>
              <w:rPr>
                <w:rFonts w:ascii="Times New Roman" w:hAnsi="Times New Roman"/>
                <w:b/>
                <w:sz w:val="24"/>
                <w:szCs w:val="24"/>
                <w:lang w:val="en-GB"/>
              </w:rPr>
              <w:t>irtual tour</w:t>
            </w:r>
          </w:p>
          <w:p w14:paraId="0B143451" w14:textId="77777777" w:rsidR="00E3027B" w:rsidRPr="004A7260" w:rsidRDefault="00E3027B" w:rsidP="00E625C5">
            <w:pPr>
              <w:pStyle w:val="JAMKOpinnytekuvailulehti"/>
              <w:rPr>
                <w:rFonts w:ascii="Times New Roman" w:hAnsi="Times New Roman"/>
                <w:b/>
                <w:sz w:val="24"/>
                <w:szCs w:val="24"/>
                <w:lang w:val="en-GB"/>
              </w:rPr>
            </w:pPr>
          </w:p>
          <w:p w14:paraId="2127D0DC" w14:textId="77777777" w:rsidR="00E3027B" w:rsidRPr="004A7260" w:rsidRDefault="00E3027B" w:rsidP="00E625C5">
            <w:pPr>
              <w:pStyle w:val="JAMKOpinnytekuvailulehti"/>
              <w:rPr>
                <w:rFonts w:ascii="Times New Roman" w:hAnsi="Times New Roman"/>
                <w:b/>
                <w:sz w:val="24"/>
                <w:szCs w:val="24"/>
                <w:lang w:val="en-GB"/>
              </w:rPr>
            </w:pPr>
          </w:p>
          <w:p w14:paraId="0F843BB3" w14:textId="77777777" w:rsidR="00E3027B" w:rsidRPr="004A7260" w:rsidRDefault="00E3027B" w:rsidP="00E625C5">
            <w:pPr>
              <w:pStyle w:val="JAMKOpinnytekuvailulehti"/>
              <w:rPr>
                <w:rFonts w:ascii="Times New Roman" w:hAnsi="Times New Roman"/>
                <w:b/>
                <w:sz w:val="24"/>
                <w:szCs w:val="24"/>
                <w:lang w:val="en-GB"/>
              </w:rPr>
            </w:pPr>
          </w:p>
          <w:p w14:paraId="5EF30935" w14:textId="77777777" w:rsidR="00E3027B" w:rsidRPr="004A7260" w:rsidRDefault="00E3027B" w:rsidP="00E625C5">
            <w:pPr>
              <w:pStyle w:val="JAMKOpinnytekuvailulehti"/>
              <w:rPr>
                <w:rFonts w:ascii="Times New Roman" w:hAnsi="Times New Roman"/>
                <w:sz w:val="24"/>
                <w:szCs w:val="24"/>
                <w:lang w:val="en-GB"/>
              </w:rPr>
            </w:pPr>
          </w:p>
        </w:tc>
      </w:tr>
      <w:tr w:rsidR="00E3027B" w:rsidRPr="00DE15DB" w14:paraId="3050B5D3" w14:textId="77777777" w:rsidTr="00477096">
        <w:trPr>
          <w:cantSplit/>
          <w:trHeight w:hRule="exact" w:val="561"/>
        </w:trPr>
        <w:tc>
          <w:tcPr>
            <w:tcW w:w="8577" w:type="dxa"/>
            <w:gridSpan w:val="3"/>
          </w:tcPr>
          <w:p w14:paraId="49723472" w14:textId="4A035C48" w:rsidR="00E3027B" w:rsidRPr="004A7260" w:rsidRDefault="00E3027B" w:rsidP="00E625C5">
            <w:pPr>
              <w:pStyle w:val="JAMKOpinnytekuvailulehti"/>
              <w:rPr>
                <w:rFonts w:ascii="Times New Roman" w:hAnsi="Times New Roman"/>
                <w:sz w:val="24"/>
                <w:szCs w:val="24"/>
                <w:lang w:val="en-GB"/>
              </w:rPr>
            </w:pPr>
            <w:r w:rsidRPr="004A7260">
              <w:rPr>
                <w:rFonts w:ascii="Times New Roman" w:hAnsi="Times New Roman"/>
                <w:sz w:val="24"/>
                <w:szCs w:val="24"/>
                <w:lang w:val="en-GB"/>
              </w:rPr>
              <w:t>Degree programme</w:t>
            </w:r>
          </w:p>
          <w:p w14:paraId="3D52E610" w14:textId="251A8329" w:rsidR="00E3027B" w:rsidRPr="00D8171E" w:rsidRDefault="004A7260" w:rsidP="00E625C5">
            <w:pPr>
              <w:pStyle w:val="JAMKOpinnytekuvailulehti"/>
              <w:rPr>
                <w:rFonts w:ascii="Times New Roman" w:hAnsi="Times New Roman"/>
                <w:sz w:val="24"/>
                <w:szCs w:val="24"/>
                <w:lang w:val="en-US"/>
              </w:rPr>
            </w:pPr>
            <w:r>
              <w:rPr>
                <w:rFonts w:ascii="Times New Roman" w:hAnsi="Times New Roman"/>
                <w:sz w:val="24"/>
                <w:szCs w:val="24"/>
                <w:lang w:val="en-US"/>
              </w:rPr>
              <w:t>Electrical and Automation Engineering</w:t>
            </w:r>
          </w:p>
        </w:tc>
      </w:tr>
      <w:tr w:rsidR="00E3027B" w:rsidRPr="00DE15DB" w14:paraId="59F27EF4" w14:textId="77777777" w:rsidTr="00477096">
        <w:trPr>
          <w:cantSplit/>
          <w:trHeight w:hRule="exact" w:val="8118"/>
        </w:trPr>
        <w:tc>
          <w:tcPr>
            <w:tcW w:w="8577" w:type="dxa"/>
            <w:gridSpan w:val="3"/>
          </w:tcPr>
          <w:p w14:paraId="42855B4C" w14:textId="77777777" w:rsidR="00890A9D" w:rsidRPr="00890A9D" w:rsidRDefault="00890A9D" w:rsidP="00890A9D">
            <w:pPr>
              <w:pStyle w:val="Tiivistelm"/>
              <w:rPr>
                <w:szCs w:val="24"/>
                <w:lang w:val="en-US"/>
              </w:rPr>
            </w:pPr>
            <w:r w:rsidRPr="00890A9D">
              <w:rPr>
                <w:szCs w:val="24"/>
                <w:lang w:val="en-US"/>
              </w:rPr>
              <w:t>The use of the thesis was to design and implement research websites, take advantage of different interactive virtual reality views. The goal was to build a cylindrical view for the user that could be moved with the mouse and move to the next view. This functional connection into an interactive virtual sex tour. The main goal was to describe and implement the challenges, also one of the main goals was to create a dynamic basis for the project that enables the use of technology in other projects.</w:t>
            </w:r>
          </w:p>
          <w:p w14:paraId="110C5A63" w14:textId="77777777" w:rsidR="00890A9D" w:rsidRPr="00890A9D" w:rsidRDefault="00890A9D" w:rsidP="00890A9D">
            <w:pPr>
              <w:pStyle w:val="Tiivistelm"/>
              <w:rPr>
                <w:szCs w:val="24"/>
                <w:lang w:val="en-US"/>
              </w:rPr>
            </w:pPr>
          </w:p>
          <w:p w14:paraId="21F45166" w14:textId="77777777" w:rsidR="00890A9D" w:rsidRPr="00890A9D" w:rsidRDefault="00890A9D" w:rsidP="00890A9D">
            <w:pPr>
              <w:pStyle w:val="Tiivistelm"/>
              <w:rPr>
                <w:szCs w:val="24"/>
                <w:lang w:val="en-US"/>
              </w:rPr>
            </w:pPr>
            <w:r w:rsidRPr="00890A9D">
              <w:rPr>
                <w:szCs w:val="24"/>
                <w:lang w:val="en-US"/>
              </w:rPr>
              <w:t xml:space="preserve">The coding was based on React and React-native, where </w:t>
            </w:r>
            <w:proofErr w:type="gramStart"/>
            <w:r w:rsidRPr="00890A9D">
              <w:rPr>
                <w:szCs w:val="24"/>
                <w:lang w:val="en-US"/>
              </w:rPr>
              <w:t>React</w:t>
            </w:r>
            <w:proofErr w:type="gramEnd"/>
            <w:r w:rsidRPr="00890A9D">
              <w:rPr>
                <w:szCs w:val="24"/>
                <w:lang w:val="en-US"/>
              </w:rPr>
              <w:t xml:space="preserve"> is a JavaScript library. This uses components and the customer to their advantage. These were chosen because of their simplicity and component-based nature. These things are on the rise in information </w:t>
            </w:r>
            <w:proofErr w:type="gramStart"/>
            <w:r w:rsidRPr="00890A9D">
              <w:rPr>
                <w:szCs w:val="24"/>
                <w:lang w:val="en-US"/>
              </w:rPr>
              <w:t>technology</w:t>
            </w:r>
            <w:proofErr w:type="gramEnd"/>
            <w:r w:rsidRPr="00890A9D">
              <w:rPr>
                <w:szCs w:val="24"/>
                <w:lang w:val="en-US"/>
              </w:rPr>
              <w:t xml:space="preserve"> and this is how things are managed. Along with the main library, we also had to find technology that would enable writing virtual reality, and this was the React-</w:t>
            </w:r>
            <w:proofErr w:type="spellStart"/>
            <w:r w:rsidRPr="00890A9D">
              <w:rPr>
                <w:szCs w:val="24"/>
                <w:lang w:val="en-US"/>
              </w:rPr>
              <w:t>Vr</w:t>
            </w:r>
            <w:proofErr w:type="spellEnd"/>
            <w:r w:rsidRPr="00890A9D">
              <w:rPr>
                <w:szCs w:val="24"/>
                <w:lang w:val="en-US"/>
              </w:rPr>
              <w:t xml:space="preserve"> framework. Later it was noticed that the latest version changed its name to React-360. When this was moved, it was noticed that the framework in question had not been updated and this was updated to vii-me in 2018. This old version therefore had a lot of errors due to the use of outdated ones. The work took a surprisingly long time, but it was finished.</w:t>
            </w:r>
          </w:p>
          <w:p w14:paraId="34E369D5" w14:textId="77777777" w:rsidR="00890A9D" w:rsidRPr="00890A9D" w:rsidRDefault="00890A9D" w:rsidP="00890A9D">
            <w:pPr>
              <w:pStyle w:val="Tiivistelm"/>
              <w:rPr>
                <w:szCs w:val="24"/>
                <w:lang w:val="en-US"/>
              </w:rPr>
            </w:pPr>
          </w:p>
          <w:p w14:paraId="155ADD8F" w14:textId="135FD790" w:rsidR="00E3027B" w:rsidRPr="00890A9D" w:rsidRDefault="00890A9D" w:rsidP="00890A9D">
            <w:pPr>
              <w:pStyle w:val="Tiivistelm"/>
              <w:rPr>
                <w:szCs w:val="24"/>
                <w:lang w:val="en-FI"/>
              </w:rPr>
            </w:pPr>
            <w:r w:rsidRPr="00890A9D">
              <w:rPr>
                <w:szCs w:val="24"/>
                <w:lang w:val="en-US"/>
              </w:rPr>
              <w:t>Simple virtual pages were made and later the functionality and appearance of the site was improved. Since the library hasn't been updated, it was difficult to use the new ones, and that's why I'm starting from the very old one.</w:t>
            </w:r>
          </w:p>
        </w:tc>
      </w:tr>
      <w:tr w:rsidR="00E3027B" w:rsidRPr="00DE15DB" w14:paraId="297FE406" w14:textId="77777777" w:rsidTr="00477096">
        <w:trPr>
          <w:cantSplit/>
          <w:trHeight w:hRule="exact" w:val="766"/>
        </w:trPr>
        <w:tc>
          <w:tcPr>
            <w:tcW w:w="8577" w:type="dxa"/>
            <w:gridSpan w:val="3"/>
          </w:tcPr>
          <w:p w14:paraId="1F266764" w14:textId="77777777" w:rsidR="004A7260" w:rsidRDefault="00000000" w:rsidP="00E625C5">
            <w:pPr>
              <w:pStyle w:val="JAMKOpinnytekuvailulehti"/>
              <w:tabs>
                <w:tab w:val="left" w:pos="2055"/>
              </w:tabs>
              <w:rPr>
                <w:rStyle w:val="Hyperlink"/>
                <w:lang w:val="en-US"/>
              </w:rPr>
            </w:pPr>
            <w:hyperlink r:id="rId11" w:history="1">
              <w:r w:rsidR="00550D0C" w:rsidRPr="00550D0C">
                <w:rPr>
                  <w:rStyle w:val="Hyperlink"/>
                  <w:lang w:val="en-US"/>
                </w:rPr>
                <w:t>Key words</w:t>
              </w:r>
            </w:hyperlink>
          </w:p>
          <w:p w14:paraId="6C558FF0" w14:textId="40161302" w:rsidR="004A7260" w:rsidRPr="004A7260" w:rsidRDefault="004A7260" w:rsidP="004A7260">
            <w:pPr>
              <w:rPr>
                <w:lang w:val="en-US" w:eastAsia="fi-FI"/>
              </w:rPr>
            </w:pPr>
            <w:r>
              <w:rPr>
                <w:lang w:val="en-US" w:eastAsia="fi-FI"/>
              </w:rPr>
              <w:t>Search from key word list but do not link</w:t>
            </w:r>
          </w:p>
        </w:tc>
      </w:tr>
    </w:tbl>
    <w:p w14:paraId="2A5B7B25" w14:textId="7D604B65" w:rsidR="0013349E" w:rsidRPr="00550D0C" w:rsidRDefault="0013349E" w:rsidP="006C095E">
      <w:pPr>
        <w:pStyle w:val="Kansiteksti"/>
        <w:rPr>
          <w:lang w:val="en-US"/>
        </w:rPr>
      </w:pPr>
    </w:p>
    <w:p w14:paraId="72396F74" w14:textId="77777777" w:rsidR="00E3027B" w:rsidRPr="00550D0C" w:rsidRDefault="00E3027B" w:rsidP="006C095E">
      <w:pPr>
        <w:pStyle w:val="Kansiteksti"/>
        <w:rPr>
          <w:lang w:val="en-US"/>
        </w:rPr>
      </w:pPr>
    </w:p>
    <w:p w14:paraId="1290006D" w14:textId="63215826" w:rsidR="0013349E" w:rsidRPr="00550D0C" w:rsidRDefault="0013349E" w:rsidP="00D81518">
      <w:pPr>
        <w:pStyle w:val="Tiivistelm"/>
        <w:rPr>
          <w:lang w:val="en-US"/>
        </w:rPr>
      </w:pPr>
      <w:r w:rsidRPr="00550D0C">
        <w:rPr>
          <w:lang w:val="en-US"/>
        </w:rPr>
        <w:t xml:space="preserve"> </w:t>
      </w:r>
    </w:p>
    <w:p w14:paraId="113F97BA" w14:textId="23DCEEB4" w:rsidR="00487DA5" w:rsidRPr="00191D73" w:rsidRDefault="00487DA5" w:rsidP="00D81518">
      <w:pPr>
        <w:pStyle w:val="Tiivistelm"/>
        <w:rPr>
          <w:sz w:val="28"/>
          <w:szCs w:val="28"/>
        </w:rPr>
      </w:pPr>
      <w:r w:rsidRPr="00191D73">
        <w:rPr>
          <w:sz w:val="28"/>
          <w:szCs w:val="28"/>
        </w:rPr>
        <w:lastRenderedPageBreak/>
        <w:t>ALKUSANAT</w:t>
      </w:r>
    </w:p>
    <w:p w14:paraId="6DBE42C9" w14:textId="5C618B66" w:rsidR="00487DA5" w:rsidRPr="00191D73" w:rsidRDefault="00487DA5" w:rsidP="00D81518">
      <w:pPr>
        <w:pStyle w:val="Tiivistelm"/>
        <w:rPr>
          <w:szCs w:val="24"/>
        </w:rPr>
      </w:pPr>
    </w:p>
    <w:p w14:paraId="252DBE85" w14:textId="047091A7" w:rsidR="00487DA5" w:rsidRPr="00487DA5" w:rsidRDefault="00487DA5" w:rsidP="00D81518">
      <w:pPr>
        <w:pStyle w:val="Tiivistelm"/>
        <w:rPr>
          <w:szCs w:val="24"/>
        </w:rPr>
      </w:pPr>
      <w:r w:rsidRPr="00487DA5">
        <w:rPr>
          <w:szCs w:val="24"/>
        </w:rPr>
        <w:t>Lyhyt, tyyliltään ja s</w:t>
      </w:r>
      <w:r>
        <w:rPr>
          <w:szCs w:val="24"/>
        </w:rPr>
        <w:t>ävyltään asiallinen ja myönteinen. Kiitossanat.</w:t>
      </w:r>
    </w:p>
    <w:p w14:paraId="4E078C53" w14:textId="7D310213" w:rsidR="00487DA5" w:rsidRPr="00487DA5" w:rsidRDefault="00487DA5" w:rsidP="00487DA5">
      <w:pPr>
        <w:spacing w:line="240" w:lineRule="auto"/>
        <w:jc w:val="left"/>
      </w:pPr>
      <w:r w:rsidRPr="00487DA5">
        <w:br w:type="page"/>
      </w:r>
    </w:p>
    <w:p w14:paraId="490DC0E8" w14:textId="77777777" w:rsidR="00E3027B" w:rsidRPr="00487DA5" w:rsidRDefault="00E3027B" w:rsidP="00D81518">
      <w:pPr>
        <w:pStyle w:val="Tiivistelm"/>
      </w:pPr>
    </w:p>
    <w:p w14:paraId="4E07F6FD" w14:textId="77777777" w:rsidR="00E3027B" w:rsidRPr="00487DA5" w:rsidRDefault="00E3027B" w:rsidP="00D81518">
      <w:pPr>
        <w:pStyle w:val="Tiivistelm"/>
      </w:pPr>
    </w:p>
    <w:p w14:paraId="396D221A" w14:textId="77777777" w:rsidR="0013349E" w:rsidRPr="00487DA5" w:rsidRDefault="0013349E" w:rsidP="00D81518">
      <w:pPr>
        <w:pStyle w:val="Tiivistelm"/>
      </w:pPr>
    </w:p>
    <w:p w14:paraId="2AC20462" w14:textId="2B4E9951" w:rsidR="0013349E" w:rsidRDefault="0013349E" w:rsidP="00CE04FB">
      <w:pPr>
        <w:pStyle w:val="Sisllysotsikko"/>
      </w:pPr>
      <w:r w:rsidRPr="001E688C">
        <w:t>SISÄLLYS</w:t>
      </w:r>
    </w:p>
    <w:p w14:paraId="702EDB45" w14:textId="3303614A" w:rsidR="0086068A" w:rsidRDefault="0086068A" w:rsidP="00762F11">
      <w:pPr>
        <w:spacing w:line="240" w:lineRule="auto"/>
        <w:jc w:val="left"/>
        <w:rPr>
          <w:color w:val="FF0000"/>
        </w:rPr>
      </w:pPr>
      <w:r>
        <w:rPr>
          <w:color w:val="FF0000"/>
        </w:rPr>
        <w:t xml:space="preserve">Otsikon </w:t>
      </w:r>
      <w:r w:rsidR="00FB22B4">
        <w:rPr>
          <w:color w:val="FF0000"/>
        </w:rPr>
        <w:t xml:space="preserve">SISÄLLYS fonttikoko on </w:t>
      </w:r>
      <w:r w:rsidR="00267074">
        <w:rPr>
          <w:color w:val="FF0000"/>
        </w:rPr>
        <w:t>14, sisällysluettelon 12.</w:t>
      </w:r>
      <w:r w:rsidR="00CE04FB">
        <w:rPr>
          <w:color w:val="FF0000"/>
        </w:rPr>
        <w:t xml:space="preserve"> </w:t>
      </w:r>
    </w:p>
    <w:p w14:paraId="509EE4B2" w14:textId="77777777" w:rsidR="00CE04FB" w:rsidRDefault="00CE04FB" w:rsidP="00762F11">
      <w:pPr>
        <w:spacing w:line="240" w:lineRule="auto"/>
        <w:jc w:val="left"/>
        <w:rPr>
          <w:color w:val="FF0000"/>
        </w:rPr>
      </w:pPr>
    </w:p>
    <w:p w14:paraId="7AB8599A" w14:textId="77777777" w:rsidR="0086068A" w:rsidRDefault="009F3472" w:rsidP="00762F11">
      <w:pPr>
        <w:spacing w:line="240" w:lineRule="auto"/>
        <w:jc w:val="left"/>
        <w:rPr>
          <w:color w:val="FF0000"/>
        </w:rPr>
      </w:pPr>
      <w:r>
        <w:rPr>
          <w:color w:val="FF0000"/>
        </w:rPr>
        <w:t>S</w:t>
      </w:r>
      <w:r w:rsidR="000606E7" w:rsidRPr="000606E7">
        <w:rPr>
          <w:color w:val="FF0000"/>
        </w:rPr>
        <w:t>isällysluettelo</w:t>
      </w:r>
      <w:r>
        <w:rPr>
          <w:color w:val="FF0000"/>
        </w:rPr>
        <w:t xml:space="preserve"> päivitetään</w:t>
      </w:r>
      <w:r w:rsidR="000606E7" w:rsidRPr="000606E7">
        <w:rPr>
          <w:color w:val="FF0000"/>
        </w:rPr>
        <w:t xml:space="preserve"> hiiren oikeanpuolei</w:t>
      </w:r>
      <w:r>
        <w:rPr>
          <w:color w:val="FF0000"/>
        </w:rPr>
        <w:t>s</w:t>
      </w:r>
      <w:r w:rsidR="000606E7" w:rsidRPr="000606E7">
        <w:rPr>
          <w:color w:val="FF0000"/>
        </w:rPr>
        <w:t>e</w:t>
      </w:r>
      <w:r>
        <w:rPr>
          <w:color w:val="FF0000"/>
        </w:rPr>
        <w:t>sta</w:t>
      </w:r>
      <w:r w:rsidR="000606E7" w:rsidRPr="000606E7">
        <w:rPr>
          <w:color w:val="FF0000"/>
        </w:rPr>
        <w:t xml:space="preserve"> painik</w:t>
      </w:r>
      <w:r>
        <w:rPr>
          <w:color w:val="FF0000"/>
        </w:rPr>
        <w:t>keesta</w:t>
      </w:r>
      <w:r w:rsidR="00F92E21">
        <w:rPr>
          <w:color w:val="FF0000"/>
        </w:rPr>
        <w:t xml:space="preserve"> sisällysluettelon päällä</w:t>
      </w:r>
      <w:r w:rsidR="000606E7" w:rsidRPr="000606E7">
        <w:rPr>
          <w:color w:val="FF0000"/>
        </w:rPr>
        <w:t xml:space="preserve"> </w:t>
      </w:r>
      <w:r w:rsidR="000606E7" w:rsidRPr="000606E7">
        <w:rPr>
          <w:color w:val="FF0000"/>
        </w:rPr>
        <w:sym w:font="Wingdings" w:char="F0E0"/>
      </w:r>
      <w:r w:rsidR="000606E7" w:rsidRPr="000606E7">
        <w:rPr>
          <w:color w:val="FF0000"/>
        </w:rPr>
        <w:t xml:space="preserve"> Päivitä kenttä /Update</w:t>
      </w:r>
      <w:r w:rsidR="000606E7">
        <w:rPr>
          <w:color w:val="FF0000"/>
        </w:rPr>
        <w:t xml:space="preserve"> </w:t>
      </w:r>
      <w:proofErr w:type="spellStart"/>
      <w:r w:rsidR="000606E7">
        <w:rPr>
          <w:color w:val="FF0000"/>
        </w:rPr>
        <w:t>f</w:t>
      </w:r>
      <w:r w:rsidR="000606E7" w:rsidRPr="000606E7">
        <w:rPr>
          <w:color w:val="FF0000"/>
        </w:rPr>
        <w:t>ield</w:t>
      </w:r>
      <w:proofErr w:type="spellEnd"/>
      <w:r w:rsidR="000606E7">
        <w:rPr>
          <w:color w:val="FF0000"/>
        </w:rPr>
        <w:t xml:space="preserve">. </w:t>
      </w:r>
      <w:r w:rsidR="0086068A">
        <w:rPr>
          <w:color w:val="FF0000"/>
        </w:rPr>
        <w:t>T</w:t>
      </w:r>
      <w:r w:rsidR="00671052">
        <w:rPr>
          <w:color w:val="FF0000"/>
        </w:rPr>
        <w:t xml:space="preserve">ekstiosaan </w:t>
      </w:r>
      <w:r w:rsidR="0086068A">
        <w:rPr>
          <w:color w:val="FF0000"/>
        </w:rPr>
        <w:t xml:space="preserve">otsikkotyyleillä </w:t>
      </w:r>
      <w:r w:rsidR="00F92E21">
        <w:rPr>
          <w:color w:val="FF0000"/>
        </w:rPr>
        <w:t>kirjoit</w:t>
      </w:r>
      <w:r w:rsidR="0086068A">
        <w:rPr>
          <w:color w:val="FF0000"/>
        </w:rPr>
        <w:t>tamasi</w:t>
      </w:r>
      <w:r w:rsidR="000606E7">
        <w:rPr>
          <w:color w:val="FF0000"/>
        </w:rPr>
        <w:t xml:space="preserve"> otsikot tulevat </w:t>
      </w:r>
      <w:r w:rsidR="00FE2055">
        <w:rPr>
          <w:color w:val="FF0000"/>
        </w:rPr>
        <w:t xml:space="preserve">tällöin </w:t>
      </w:r>
      <w:r w:rsidR="00F92E21">
        <w:rPr>
          <w:color w:val="FF0000"/>
        </w:rPr>
        <w:t>näkyviin</w:t>
      </w:r>
      <w:r w:rsidR="000606E7">
        <w:rPr>
          <w:color w:val="FF0000"/>
        </w:rPr>
        <w:t xml:space="preserve"> sisällysluetteloon</w:t>
      </w:r>
      <w:r w:rsidR="0086068A">
        <w:rPr>
          <w:color w:val="FF0000"/>
        </w:rPr>
        <w:t xml:space="preserve">. </w:t>
      </w:r>
      <w:r w:rsidR="000606E7">
        <w:rPr>
          <w:color w:val="FF0000"/>
        </w:rPr>
        <w:t xml:space="preserve"> Jos sisällysluettelossa on kirjoitus- tai </w:t>
      </w:r>
      <w:r w:rsidR="00762F11">
        <w:rPr>
          <w:color w:val="FF0000"/>
        </w:rPr>
        <w:t>asia</w:t>
      </w:r>
      <w:r w:rsidR="000606E7">
        <w:rPr>
          <w:color w:val="FF0000"/>
        </w:rPr>
        <w:t xml:space="preserve">virhe, korjaa se tekstiosaan, ei sisällysluetteloon. Jos lyhyen otsikon jälkeen sivunumero ei sisenny oikeaan </w:t>
      </w:r>
      <w:r w:rsidR="00E07C7F">
        <w:rPr>
          <w:color w:val="FF0000"/>
        </w:rPr>
        <w:t>reunaan</w:t>
      </w:r>
      <w:r w:rsidR="000606E7">
        <w:rPr>
          <w:color w:val="FF0000"/>
        </w:rPr>
        <w:t xml:space="preserve">, sisennä se tabulaattorilla. </w:t>
      </w:r>
    </w:p>
    <w:p w14:paraId="0D525A17" w14:textId="77777777" w:rsidR="0086068A" w:rsidRDefault="0086068A" w:rsidP="00762F11">
      <w:pPr>
        <w:spacing w:line="240" w:lineRule="auto"/>
        <w:jc w:val="left"/>
        <w:rPr>
          <w:color w:val="FF0000"/>
        </w:rPr>
      </w:pPr>
    </w:p>
    <w:p w14:paraId="2B56E29F" w14:textId="77777777" w:rsidR="00671052" w:rsidRPr="000606E7" w:rsidRDefault="000606E7" w:rsidP="00762F11">
      <w:pPr>
        <w:spacing w:line="240" w:lineRule="auto"/>
        <w:jc w:val="left"/>
        <w:rPr>
          <w:color w:val="FF0000"/>
        </w:rPr>
      </w:pPr>
      <w:r>
        <w:rPr>
          <w:color w:val="FF0000"/>
        </w:rPr>
        <w:t>Poista tämä ohje. Älä pois</w:t>
      </w:r>
      <w:r w:rsidR="009F5EE8">
        <w:rPr>
          <w:color w:val="FF0000"/>
        </w:rPr>
        <w:t>ta</w:t>
      </w:r>
      <w:r w:rsidR="00FE2055">
        <w:rPr>
          <w:color w:val="FF0000"/>
        </w:rPr>
        <w:t xml:space="preserve"> sisällysluetteloa tai sen</w:t>
      </w:r>
      <w:r w:rsidR="009F5EE8">
        <w:rPr>
          <w:color w:val="FF0000"/>
        </w:rPr>
        <w:t xml:space="preserve"> ala</w:t>
      </w:r>
      <w:r w:rsidR="00B626CA">
        <w:rPr>
          <w:color w:val="FF0000"/>
        </w:rPr>
        <w:t>puolella</w:t>
      </w:r>
      <w:r>
        <w:rPr>
          <w:color w:val="FF0000"/>
        </w:rPr>
        <w:t xml:space="preserve"> olevia tyhjiä rivejä.</w:t>
      </w:r>
      <w:r w:rsidR="00671052">
        <w:rPr>
          <w:color w:val="FF0000"/>
        </w:rPr>
        <w:t xml:space="preserve"> </w:t>
      </w:r>
    </w:p>
    <w:p w14:paraId="3F40C56E" w14:textId="77777777" w:rsidR="000606E7" w:rsidRPr="001E688C" w:rsidRDefault="000606E7" w:rsidP="000606E7"/>
    <w:p w14:paraId="063246BC" w14:textId="16A029C4" w:rsidR="002B58DE" w:rsidRDefault="00F339A6">
      <w:pPr>
        <w:pStyle w:val="TOC1"/>
        <w:rPr>
          <w:rFonts w:asciiTheme="minorHAnsi" w:eastAsiaTheme="minorEastAsia" w:hAnsiTheme="minorHAnsi" w:cstheme="minorBidi"/>
          <w:bCs w:val="0"/>
          <w:caps w:val="0"/>
          <w:sz w:val="22"/>
          <w:szCs w:val="22"/>
          <w:lang w:val="en-FI" w:eastAsia="en-FI"/>
        </w:rPr>
      </w:pPr>
      <w:r w:rsidRPr="001E688C">
        <w:rPr>
          <w:lang w:val="fi-FI"/>
        </w:rPr>
        <w:fldChar w:fldCharType="begin"/>
      </w:r>
      <w:r w:rsidR="0013349E" w:rsidRPr="001E688C">
        <w:rPr>
          <w:lang w:val="fi-FI"/>
        </w:rPr>
        <w:instrText xml:space="preserve"> TOC \o "1-3" </w:instrText>
      </w:r>
      <w:r w:rsidRPr="001E688C">
        <w:rPr>
          <w:lang w:val="fi-FI"/>
        </w:rPr>
        <w:fldChar w:fldCharType="separate"/>
      </w:r>
      <w:r w:rsidR="002B58DE" w:rsidRPr="002B58DE">
        <w:rPr>
          <w:lang w:val="fi-FI"/>
        </w:rPr>
        <w:t>1</w:t>
      </w:r>
      <w:r w:rsidR="002B58DE">
        <w:rPr>
          <w:rFonts w:asciiTheme="minorHAnsi" w:eastAsiaTheme="minorEastAsia" w:hAnsiTheme="minorHAnsi" w:cstheme="minorBidi"/>
          <w:bCs w:val="0"/>
          <w:caps w:val="0"/>
          <w:sz w:val="22"/>
          <w:szCs w:val="22"/>
          <w:lang w:val="en-FI" w:eastAsia="en-FI"/>
        </w:rPr>
        <w:tab/>
      </w:r>
      <w:r w:rsidR="002B58DE" w:rsidRPr="002B58DE">
        <w:rPr>
          <w:lang w:val="fi-FI"/>
        </w:rPr>
        <w:t>Johdanto</w:t>
      </w:r>
      <w:r w:rsidR="002B58DE" w:rsidRPr="002B58DE">
        <w:rPr>
          <w:lang w:val="fi-FI"/>
        </w:rPr>
        <w:tab/>
      </w:r>
      <w:r w:rsidR="002B58DE">
        <w:fldChar w:fldCharType="begin"/>
      </w:r>
      <w:r w:rsidR="002B58DE" w:rsidRPr="002B58DE">
        <w:rPr>
          <w:lang w:val="fi-FI"/>
        </w:rPr>
        <w:instrText xml:space="preserve"> PAGEREF _Toc115198795 \h </w:instrText>
      </w:r>
      <w:r w:rsidR="002B58DE">
        <w:fldChar w:fldCharType="separate"/>
      </w:r>
      <w:r w:rsidR="002B58DE" w:rsidRPr="002B58DE">
        <w:rPr>
          <w:lang w:val="fi-FI"/>
        </w:rPr>
        <w:t>6</w:t>
      </w:r>
      <w:r w:rsidR="002B58DE">
        <w:fldChar w:fldCharType="end"/>
      </w:r>
    </w:p>
    <w:p w14:paraId="51D04262" w14:textId="0922C04F" w:rsidR="002B58DE" w:rsidRDefault="002B58DE">
      <w:pPr>
        <w:pStyle w:val="TOC1"/>
        <w:rPr>
          <w:rFonts w:asciiTheme="minorHAnsi" w:eastAsiaTheme="minorEastAsia" w:hAnsiTheme="minorHAnsi" w:cstheme="minorBidi"/>
          <w:bCs w:val="0"/>
          <w:caps w:val="0"/>
          <w:sz w:val="22"/>
          <w:szCs w:val="22"/>
          <w:lang w:val="en-FI" w:eastAsia="en-FI"/>
        </w:rPr>
      </w:pPr>
      <w:r w:rsidRPr="008B1299">
        <w:rPr>
          <w:lang w:val="fi-FI"/>
        </w:rPr>
        <w:t>2</w:t>
      </w:r>
      <w:r>
        <w:rPr>
          <w:rFonts w:asciiTheme="minorHAnsi" w:eastAsiaTheme="minorEastAsia" w:hAnsiTheme="minorHAnsi" w:cstheme="minorBidi"/>
          <w:bCs w:val="0"/>
          <w:caps w:val="0"/>
          <w:sz w:val="22"/>
          <w:szCs w:val="22"/>
          <w:lang w:val="en-FI" w:eastAsia="en-FI"/>
        </w:rPr>
        <w:tab/>
      </w:r>
      <w:r w:rsidRPr="008B1299">
        <w:rPr>
          <w:lang w:val="fi-FI"/>
        </w:rPr>
        <w:t>Interaktiivinen Virtuaalikierros</w:t>
      </w:r>
      <w:r w:rsidRPr="002B58DE">
        <w:rPr>
          <w:lang w:val="fi-FI"/>
        </w:rPr>
        <w:tab/>
      </w:r>
      <w:r>
        <w:fldChar w:fldCharType="begin"/>
      </w:r>
      <w:r w:rsidRPr="002B58DE">
        <w:rPr>
          <w:lang w:val="fi-FI"/>
        </w:rPr>
        <w:instrText xml:space="preserve"> PAGEREF _Toc115198796 \h </w:instrText>
      </w:r>
      <w:r>
        <w:fldChar w:fldCharType="separate"/>
      </w:r>
      <w:r w:rsidRPr="002B58DE">
        <w:rPr>
          <w:lang w:val="fi-FI"/>
        </w:rPr>
        <w:t>7</w:t>
      </w:r>
      <w:r>
        <w:fldChar w:fldCharType="end"/>
      </w:r>
    </w:p>
    <w:p w14:paraId="3D8F8A42" w14:textId="153C4339" w:rsidR="002B58DE" w:rsidRDefault="002B58DE">
      <w:pPr>
        <w:pStyle w:val="TOC2"/>
        <w:rPr>
          <w:rFonts w:asciiTheme="minorHAnsi" w:eastAsiaTheme="minorEastAsia" w:hAnsiTheme="minorHAnsi" w:cstheme="minorBidi"/>
          <w:bCs w:val="0"/>
          <w:sz w:val="22"/>
          <w:szCs w:val="22"/>
          <w:lang w:val="en-FI" w:eastAsia="en-FI"/>
        </w:rPr>
      </w:pPr>
      <w:r w:rsidRPr="002B58DE">
        <w:rPr>
          <w:lang w:val="fi-FI"/>
        </w:rPr>
        <w:t>2.1</w:t>
      </w:r>
      <w:r>
        <w:rPr>
          <w:rFonts w:asciiTheme="minorHAnsi" w:eastAsiaTheme="minorEastAsia" w:hAnsiTheme="minorHAnsi" w:cstheme="minorBidi"/>
          <w:bCs w:val="0"/>
          <w:sz w:val="22"/>
          <w:szCs w:val="22"/>
          <w:lang w:val="en-FI" w:eastAsia="en-FI"/>
        </w:rPr>
        <w:tab/>
      </w:r>
      <w:r w:rsidRPr="002B58DE">
        <w:rPr>
          <w:lang w:val="fi-FI"/>
        </w:rPr>
        <w:t>Aiheen sisällön valinta</w:t>
      </w:r>
      <w:r w:rsidRPr="002B58DE">
        <w:rPr>
          <w:lang w:val="fi-FI"/>
        </w:rPr>
        <w:tab/>
      </w:r>
      <w:r>
        <w:fldChar w:fldCharType="begin"/>
      </w:r>
      <w:r w:rsidRPr="002B58DE">
        <w:rPr>
          <w:lang w:val="fi-FI"/>
        </w:rPr>
        <w:instrText xml:space="preserve"> PAGEREF _Toc115198797 \h </w:instrText>
      </w:r>
      <w:r>
        <w:fldChar w:fldCharType="separate"/>
      </w:r>
      <w:r w:rsidRPr="002B58DE">
        <w:rPr>
          <w:lang w:val="fi-FI"/>
        </w:rPr>
        <w:t>7</w:t>
      </w:r>
      <w:r>
        <w:fldChar w:fldCharType="end"/>
      </w:r>
    </w:p>
    <w:p w14:paraId="46B7EBF4" w14:textId="228F4CD0" w:rsidR="002B58DE" w:rsidRDefault="002B58DE">
      <w:pPr>
        <w:pStyle w:val="TOC2"/>
        <w:rPr>
          <w:rFonts w:asciiTheme="minorHAnsi" w:eastAsiaTheme="minorEastAsia" w:hAnsiTheme="minorHAnsi" w:cstheme="minorBidi"/>
          <w:bCs w:val="0"/>
          <w:sz w:val="22"/>
          <w:szCs w:val="22"/>
          <w:lang w:val="en-FI" w:eastAsia="en-FI"/>
        </w:rPr>
      </w:pPr>
      <w:r w:rsidRPr="002B58DE">
        <w:rPr>
          <w:lang w:val="fi-FI"/>
        </w:rPr>
        <w:t>2.2</w:t>
      </w:r>
      <w:r>
        <w:rPr>
          <w:rFonts w:asciiTheme="minorHAnsi" w:eastAsiaTheme="minorEastAsia" w:hAnsiTheme="minorHAnsi" w:cstheme="minorBidi"/>
          <w:bCs w:val="0"/>
          <w:sz w:val="22"/>
          <w:szCs w:val="22"/>
          <w:lang w:val="en-FI" w:eastAsia="en-FI"/>
        </w:rPr>
        <w:tab/>
      </w:r>
      <w:r w:rsidRPr="002B58DE">
        <w:rPr>
          <w:lang w:val="fi-FI"/>
        </w:rPr>
        <w:t>Frameworkin valinta</w:t>
      </w:r>
      <w:r w:rsidRPr="002B58DE">
        <w:rPr>
          <w:lang w:val="fi-FI"/>
        </w:rPr>
        <w:tab/>
      </w:r>
      <w:r>
        <w:fldChar w:fldCharType="begin"/>
      </w:r>
      <w:r w:rsidRPr="002B58DE">
        <w:rPr>
          <w:lang w:val="fi-FI"/>
        </w:rPr>
        <w:instrText xml:space="preserve"> PAGEREF _Toc115198798 \h </w:instrText>
      </w:r>
      <w:r>
        <w:fldChar w:fldCharType="separate"/>
      </w:r>
      <w:r w:rsidRPr="002B58DE">
        <w:rPr>
          <w:lang w:val="fi-FI"/>
        </w:rPr>
        <w:t>7</w:t>
      </w:r>
      <w:r>
        <w:fldChar w:fldCharType="end"/>
      </w:r>
    </w:p>
    <w:p w14:paraId="18E3D1A6" w14:textId="45B703EB" w:rsidR="002B58DE" w:rsidRDefault="002B58DE">
      <w:pPr>
        <w:pStyle w:val="TOC2"/>
        <w:rPr>
          <w:rFonts w:asciiTheme="minorHAnsi" w:eastAsiaTheme="minorEastAsia" w:hAnsiTheme="minorHAnsi" w:cstheme="minorBidi"/>
          <w:bCs w:val="0"/>
          <w:sz w:val="22"/>
          <w:szCs w:val="22"/>
          <w:lang w:val="en-FI" w:eastAsia="en-FI"/>
        </w:rPr>
      </w:pPr>
      <w:r w:rsidRPr="008B1299">
        <w:rPr>
          <w:lang w:val="fi-FI"/>
        </w:rPr>
        <w:t>2.3</w:t>
      </w:r>
      <w:r>
        <w:rPr>
          <w:rFonts w:asciiTheme="minorHAnsi" w:eastAsiaTheme="minorEastAsia" w:hAnsiTheme="minorHAnsi" w:cstheme="minorBidi"/>
          <w:bCs w:val="0"/>
          <w:sz w:val="22"/>
          <w:szCs w:val="22"/>
          <w:lang w:val="en-FI" w:eastAsia="en-FI"/>
        </w:rPr>
        <w:tab/>
      </w:r>
      <w:r w:rsidRPr="008B1299">
        <w:rPr>
          <w:lang w:val="fi-FI"/>
        </w:rPr>
        <w:t>Pohjan rakenne</w:t>
      </w:r>
      <w:r w:rsidRPr="002B58DE">
        <w:rPr>
          <w:lang w:val="fi-FI"/>
        </w:rPr>
        <w:tab/>
      </w:r>
      <w:r>
        <w:fldChar w:fldCharType="begin"/>
      </w:r>
      <w:r w:rsidRPr="002B58DE">
        <w:rPr>
          <w:lang w:val="fi-FI"/>
        </w:rPr>
        <w:instrText xml:space="preserve"> PAGEREF _Toc115198799 \h </w:instrText>
      </w:r>
      <w:r>
        <w:fldChar w:fldCharType="separate"/>
      </w:r>
      <w:r w:rsidRPr="002B58DE">
        <w:rPr>
          <w:lang w:val="fi-FI"/>
        </w:rPr>
        <w:t>8</w:t>
      </w:r>
      <w:r>
        <w:fldChar w:fldCharType="end"/>
      </w:r>
    </w:p>
    <w:p w14:paraId="76EE9742" w14:textId="4A782A9B" w:rsidR="002B58DE" w:rsidRDefault="002B58DE">
      <w:pPr>
        <w:pStyle w:val="TOC3"/>
        <w:tabs>
          <w:tab w:val="left" w:pos="2863"/>
        </w:tabs>
        <w:rPr>
          <w:rFonts w:asciiTheme="minorHAnsi" w:eastAsiaTheme="minorEastAsia" w:hAnsiTheme="minorHAnsi" w:cstheme="minorBidi"/>
          <w:sz w:val="22"/>
          <w:szCs w:val="22"/>
          <w:lang w:val="en-FI" w:eastAsia="en-FI"/>
        </w:rPr>
      </w:pPr>
      <w:r w:rsidRPr="008B1299">
        <w:t>2.3.1</w:t>
      </w:r>
      <w:r>
        <w:rPr>
          <w:rFonts w:asciiTheme="minorHAnsi" w:eastAsiaTheme="minorEastAsia" w:hAnsiTheme="minorHAnsi" w:cstheme="minorBidi"/>
          <w:sz w:val="22"/>
          <w:szCs w:val="22"/>
          <w:lang w:val="en-FI" w:eastAsia="en-FI"/>
        </w:rPr>
        <w:tab/>
      </w:r>
      <w:r w:rsidRPr="008B1299">
        <w:t>Dynamiikan luonti</w:t>
      </w:r>
      <w:r>
        <w:tab/>
      </w:r>
      <w:r>
        <w:fldChar w:fldCharType="begin"/>
      </w:r>
      <w:r>
        <w:instrText xml:space="preserve"> PAGEREF _Toc115198800 \h </w:instrText>
      </w:r>
      <w:r>
        <w:fldChar w:fldCharType="separate"/>
      </w:r>
      <w:r>
        <w:t>10</w:t>
      </w:r>
      <w:r>
        <w:fldChar w:fldCharType="end"/>
      </w:r>
    </w:p>
    <w:p w14:paraId="3A2DA388" w14:textId="42023C50" w:rsidR="002B58DE" w:rsidRDefault="002B58DE">
      <w:pPr>
        <w:pStyle w:val="TOC2"/>
        <w:rPr>
          <w:rFonts w:asciiTheme="minorHAnsi" w:eastAsiaTheme="minorEastAsia" w:hAnsiTheme="minorHAnsi" w:cstheme="minorBidi"/>
          <w:bCs w:val="0"/>
          <w:sz w:val="22"/>
          <w:szCs w:val="22"/>
          <w:lang w:val="en-FI" w:eastAsia="en-FI"/>
        </w:rPr>
      </w:pPr>
      <w:r w:rsidRPr="008B1299">
        <w:rPr>
          <w:lang w:val="fi-FI"/>
        </w:rPr>
        <w:t>2.4</w:t>
      </w:r>
      <w:r>
        <w:rPr>
          <w:rFonts w:asciiTheme="minorHAnsi" w:eastAsiaTheme="minorEastAsia" w:hAnsiTheme="minorHAnsi" w:cstheme="minorBidi"/>
          <w:bCs w:val="0"/>
          <w:sz w:val="22"/>
          <w:szCs w:val="22"/>
          <w:lang w:val="en-FI" w:eastAsia="en-FI"/>
        </w:rPr>
        <w:tab/>
      </w:r>
      <w:r w:rsidRPr="008B1299">
        <w:rPr>
          <w:lang w:val="fi-FI"/>
        </w:rPr>
        <w:t>Versiohallinta</w:t>
      </w:r>
      <w:r w:rsidRPr="002B58DE">
        <w:rPr>
          <w:lang w:val="fi-FI"/>
        </w:rPr>
        <w:tab/>
      </w:r>
      <w:r>
        <w:fldChar w:fldCharType="begin"/>
      </w:r>
      <w:r w:rsidRPr="002B58DE">
        <w:rPr>
          <w:lang w:val="fi-FI"/>
        </w:rPr>
        <w:instrText xml:space="preserve"> PAGEREF _Toc115198801 \h </w:instrText>
      </w:r>
      <w:r>
        <w:fldChar w:fldCharType="separate"/>
      </w:r>
      <w:r w:rsidRPr="002B58DE">
        <w:rPr>
          <w:lang w:val="fi-FI"/>
        </w:rPr>
        <w:t>11</w:t>
      </w:r>
      <w:r>
        <w:fldChar w:fldCharType="end"/>
      </w:r>
    </w:p>
    <w:p w14:paraId="03E76942" w14:textId="2D4B4640" w:rsidR="002B58DE" w:rsidRDefault="002B58DE">
      <w:pPr>
        <w:pStyle w:val="TOC2"/>
        <w:rPr>
          <w:rFonts w:asciiTheme="minorHAnsi" w:eastAsiaTheme="minorEastAsia" w:hAnsiTheme="minorHAnsi" w:cstheme="minorBidi"/>
          <w:bCs w:val="0"/>
          <w:sz w:val="22"/>
          <w:szCs w:val="22"/>
          <w:lang w:val="en-FI" w:eastAsia="en-FI"/>
        </w:rPr>
      </w:pPr>
      <w:r w:rsidRPr="008B1299">
        <w:rPr>
          <w:lang w:val="fi-FI"/>
        </w:rPr>
        <w:t>2.5</w:t>
      </w:r>
      <w:r>
        <w:rPr>
          <w:rFonts w:asciiTheme="minorHAnsi" w:eastAsiaTheme="minorEastAsia" w:hAnsiTheme="minorHAnsi" w:cstheme="minorBidi"/>
          <w:bCs w:val="0"/>
          <w:sz w:val="22"/>
          <w:szCs w:val="22"/>
          <w:lang w:val="en-FI" w:eastAsia="en-FI"/>
        </w:rPr>
        <w:tab/>
      </w:r>
      <w:r w:rsidRPr="008B1299">
        <w:rPr>
          <w:lang w:val="fi-FI"/>
        </w:rPr>
        <w:t>360-Panoramakuvat</w:t>
      </w:r>
      <w:r w:rsidRPr="002B58DE">
        <w:rPr>
          <w:lang w:val="fi-FI"/>
        </w:rPr>
        <w:tab/>
      </w:r>
      <w:r>
        <w:fldChar w:fldCharType="begin"/>
      </w:r>
      <w:r w:rsidRPr="002B58DE">
        <w:rPr>
          <w:lang w:val="fi-FI"/>
        </w:rPr>
        <w:instrText xml:space="preserve"> PAGEREF _Toc115198802 \h </w:instrText>
      </w:r>
      <w:r>
        <w:fldChar w:fldCharType="separate"/>
      </w:r>
      <w:r w:rsidRPr="002B58DE">
        <w:rPr>
          <w:lang w:val="fi-FI"/>
        </w:rPr>
        <w:t>12</w:t>
      </w:r>
      <w:r>
        <w:fldChar w:fldCharType="end"/>
      </w:r>
    </w:p>
    <w:p w14:paraId="5FBDBC13" w14:textId="07BBDE53" w:rsidR="002B58DE" w:rsidRDefault="002B58DE">
      <w:pPr>
        <w:pStyle w:val="TOC3"/>
        <w:tabs>
          <w:tab w:val="left" w:pos="2863"/>
        </w:tabs>
        <w:rPr>
          <w:rFonts w:asciiTheme="minorHAnsi" w:eastAsiaTheme="minorEastAsia" w:hAnsiTheme="minorHAnsi" w:cstheme="minorBidi"/>
          <w:sz w:val="22"/>
          <w:szCs w:val="22"/>
          <w:lang w:val="en-FI" w:eastAsia="en-FI"/>
        </w:rPr>
      </w:pPr>
      <w:r>
        <w:t>2.5.1</w:t>
      </w:r>
      <w:r>
        <w:rPr>
          <w:rFonts w:asciiTheme="minorHAnsi" w:eastAsiaTheme="minorEastAsia" w:hAnsiTheme="minorHAnsi" w:cstheme="minorBidi"/>
          <w:sz w:val="22"/>
          <w:szCs w:val="22"/>
          <w:lang w:val="en-FI" w:eastAsia="en-FI"/>
        </w:rPr>
        <w:tab/>
      </w:r>
      <w:r>
        <w:t>Solmupiste</w:t>
      </w:r>
      <w:r>
        <w:tab/>
      </w:r>
      <w:r>
        <w:fldChar w:fldCharType="begin"/>
      </w:r>
      <w:r>
        <w:instrText xml:space="preserve"> PAGEREF _Toc115198803 \h </w:instrText>
      </w:r>
      <w:r>
        <w:fldChar w:fldCharType="separate"/>
      </w:r>
      <w:r>
        <w:t>13</w:t>
      </w:r>
      <w:r>
        <w:fldChar w:fldCharType="end"/>
      </w:r>
    </w:p>
    <w:p w14:paraId="0CE52076" w14:textId="4FA94733" w:rsidR="002B58DE" w:rsidRDefault="002B58DE">
      <w:pPr>
        <w:pStyle w:val="TOC3"/>
        <w:tabs>
          <w:tab w:val="left" w:pos="2863"/>
        </w:tabs>
        <w:rPr>
          <w:rFonts w:asciiTheme="minorHAnsi" w:eastAsiaTheme="minorEastAsia" w:hAnsiTheme="minorHAnsi" w:cstheme="minorBidi"/>
          <w:sz w:val="22"/>
          <w:szCs w:val="22"/>
          <w:lang w:val="en-FI" w:eastAsia="en-FI"/>
        </w:rPr>
      </w:pPr>
      <w:r>
        <w:t>2.5.2</w:t>
      </w:r>
      <w:r>
        <w:rPr>
          <w:rFonts w:asciiTheme="minorHAnsi" w:eastAsiaTheme="minorEastAsia" w:hAnsiTheme="minorHAnsi" w:cstheme="minorBidi"/>
          <w:sz w:val="22"/>
          <w:szCs w:val="22"/>
          <w:lang w:val="en-FI" w:eastAsia="en-FI"/>
        </w:rPr>
        <w:tab/>
      </w:r>
      <w:r>
        <w:t>Ricoh Theta SC2</w:t>
      </w:r>
      <w:r>
        <w:tab/>
      </w:r>
      <w:r>
        <w:fldChar w:fldCharType="begin"/>
      </w:r>
      <w:r>
        <w:instrText xml:space="preserve"> PAGEREF _Toc115198804 \h </w:instrText>
      </w:r>
      <w:r>
        <w:fldChar w:fldCharType="separate"/>
      </w:r>
      <w:r>
        <w:t>15</w:t>
      </w:r>
      <w:r>
        <w:fldChar w:fldCharType="end"/>
      </w:r>
    </w:p>
    <w:p w14:paraId="4D1B1680" w14:textId="5EA3A628" w:rsidR="002B58DE" w:rsidRDefault="002B58DE">
      <w:pPr>
        <w:pStyle w:val="TOC1"/>
        <w:rPr>
          <w:rFonts w:asciiTheme="minorHAnsi" w:eastAsiaTheme="minorEastAsia" w:hAnsiTheme="minorHAnsi" w:cstheme="minorBidi"/>
          <w:bCs w:val="0"/>
          <w:caps w:val="0"/>
          <w:sz w:val="22"/>
          <w:szCs w:val="22"/>
          <w:lang w:val="en-FI" w:eastAsia="en-FI"/>
        </w:rPr>
      </w:pPr>
      <w:r w:rsidRPr="002B58DE">
        <w:t>3</w:t>
      </w:r>
      <w:r>
        <w:rPr>
          <w:rFonts w:asciiTheme="minorHAnsi" w:eastAsiaTheme="minorEastAsia" w:hAnsiTheme="minorHAnsi" w:cstheme="minorBidi"/>
          <w:bCs w:val="0"/>
          <w:caps w:val="0"/>
          <w:sz w:val="22"/>
          <w:szCs w:val="22"/>
          <w:lang w:val="en-FI" w:eastAsia="en-FI"/>
        </w:rPr>
        <w:tab/>
      </w:r>
      <w:r w:rsidRPr="002B58DE">
        <w:t>React-360</w:t>
      </w:r>
      <w:r>
        <w:tab/>
      </w:r>
      <w:r>
        <w:fldChar w:fldCharType="begin"/>
      </w:r>
      <w:r>
        <w:instrText xml:space="preserve"> PAGEREF _Toc115198805 \h </w:instrText>
      </w:r>
      <w:r>
        <w:fldChar w:fldCharType="separate"/>
      </w:r>
      <w:r>
        <w:t>16</w:t>
      </w:r>
      <w:r>
        <w:fldChar w:fldCharType="end"/>
      </w:r>
    </w:p>
    <w:p w14:paraId="233AF8DB" w14:textId="26BBBDD7" w:rsidR="002B58DE" w:rsidRDefault="002B58DE">
      <w:pPr>
        <w:pStyle w:val="TOC2"/>
        <w:rPr>
          <w:rFonts w:asciiTheme="minorHAnsi" w:eastAsiaTheme="minorEastAsia" w:hAnsiTheme="minorHAnsi" w:cstheme="minorBidi"/>
          <w:bCs w:val="0"/>
          <w:sz w:val="22"/>
          <w:szCs w:val="22"/>
          <w:lang w:val="en-FI" w:eastAsia="en-FI"/>
        </w:rPr>
      </w:pPr>
      <w:r>
        <w:t>3.1</w:t>
      </w:r>
      <w:r>
        <w:rPr>
          <w:rFonts w:asciiTheme="minorHAnsi" w:eastAsiaTheme="minorEastAsia" w:hAnsiTheme="minorHAnsi" w:cstheme="minorBidi"/>
          <w:bCs w:val="0"/>
          <w:sz w:val="22"/>
          <w:szCs w:val="22"/>
          <w:lang w:val="en-FI" w:eastAsia="en-FI"/>
        </w:rPr>
        <w:tab/>
      </w:r>
      <w:r>
        <w:t>Node.js</w:t>
      </w:r>
      <w:r>
        <w:tab/>
      </w:r>
      <w:r>
        <w:fldChar w:fldCharType="begin"/>
      </w:r>
      <w:r>
        <w:instrText xml:space="preserve"> PAGEREF _Toc115198806 \h </w:instrText>
      </w:r>
      <w:r>
        <w:fldChar w:fldCharType="separate"/>
      </w:r>
      <w:r>
        <w:t>16</w:t>
      </w:r>
      <w:r>
        <w:fldChar w:fldCharType="end"/>
      </w:r>
    </w:p>
    <w:p w14:paraId="2869A08F" w14:textId="30B784B6" w:rsidR="002B58DE" w:rsidRDefault="002B58DE">
      <w:pPr>
        <w:pStyle w:val="TOC2"/>
        <w:rPr>
          <w:rFonts w:asciiTheme="minorHAnsi" w:eastAsiaTheme="minorEastAsia" w:hAnsiTheme="minorHAnsi" w:cstheme="minorBidi"/>
          <w:bCs w:val="0"/>
          <w:sz w:val="22"/>
          <w:szCs w:val="22"/>
          <w:lang w:val="en-FI" w:eastAsia="en-FI"/>
        </w:rPr>
      </w:pPr>
      <w:r>
        <w:t>3.2</w:t>
      </w:r>
      <w:r>
        <w:rPr>
          <w:rFonts w:asciiTheme="minorHAnsi" w:eastAsiaTheme="minorEastAsia" w:hAnsiTheme="minorHAnsi" w:cstheme="minorBidi"/>
          <w:bCs w:val="0"/>
          <w:sz w:val="22"/>
          <w:szCs w:val="22"/>
          <w:lang w:val="en-FI" w:eastAsia="en-FI"/>
        </w:rPr>
        <w:tab/>
      </w:r>
      <w:r>
        <w:t>React-VR ja React-360 -framework</w:t>
      </w:r>
      <w:r>
        <w:tab/>
      </w:r>
      <w:r>
        <w:fldChar w:fldCharType="begin"/>
      </w:r>
      <w:r>
        <w:instrText xml:space="preserve"> PAGEREF _Toc115198807 \h </w:instrText>
      </w:r>
      <w:r>
        <w:fldChar w:fldCharType="separate"/>
      </w:r>
      <w:r>
        <w:t>16</w:t>
      </w:r>
      <w:r>
        <w:fldChar w:fldCharType="end"/>
      </w:r>
    </w:p>
    <w:p w14:paraId="77414DDC" w14:textId="60A99951" w:rsidR="002B58DE" w:rsidRDefault="002B58DE">
      <w:pPr>
        <w:pStyle w:val="TOC2"/>
        <w:rPr>
          <w:rFonts w:asciiTheme="minorHAnsi" w:eastAsiaTheme="minorEastAsia" w:hAnsiTheme="minorHAnsi" w:cstheme="minorBidi"/>
          <w:bCs w:val="0"/>
          <w:sz w:val="22"/>
          <w:szCs w:val="22"/>
          <w:lang w:val="en-FI" w:eastAsia="en-FI"/>
        </w:rPr>
      </w:pPr>
      <w:r w:rsidRPr="002B58DE">
        <w:rPr>
          <w:lang w:val="fi-FI"/>
        </w:rPr>
        <w:t>3.3</w:t>
      </w:r>
      <w:r>
        <w:rPr>
          <w:rFonts w:asciiTheme="minorHAnsi" w:eastAsiaTheme="minorEastAsia" w:hAnsiTheme="minorHAnsi" w:cstheme="minorBidi"/>
          <w:bCs w:val="0"/>
          <w:sz w:val="22"/>
          <w:szCs w:val="22"/>
          <w:lang w:val="en-FI" w:eastAsia="en-FI"/>
        </w:rPr>
        <w:tab/>
      </w:r>
      <w:r w:rsidRPr="002B58DE">
        <w:rPr>
          <w:lang w:val="fi-FI"/>
        </w:rPr>
        <w:t>Surge</w:t>
      </w:r>
      <w:r w:rsidRPr="002B58DE">
        <w:rPr>
          <w:lang w:val="fi-FI"/>
        </w:rPr>
        <w:tab/>
      </w:r>
      <w:r>
        <w:fldChar w:fldCharType="begin"/>
      </w:r>
      <w:r w:rsidRPr="002B58DE">
        <w:rPr>
          <w:lang w:val="fi-FI"/>
        </w:rPr>
        <w:instrText xml:space="preserve"> PAGEREF _Toc115198808 \h </w:instrText>
      </w:r>
      <w:r>
        <w:fldChar w:fldCharType="separate"/>
      </w:r>
      <w:r w:rsidRPr="002B58DE">
        <w:rPr>
          <w:lang w:val="fi-FI"/>
        </w:rPr>
        <w:t>17</w:t>
      </w:r>
      <w:r>
        <w:fldChar w:fldCharType="end"/>
      </w:r>
    </w:p>
    <w:p w14:paraId="1F54EECE" w14:textId="03D91BB3" w:rsidR="002B58DE" w:rsidRDefault="002B58DE">
      <w:pPr>
        <w:pStyle w:val="TOC1"/>
        <w:rPr>
          <w:rFonts w:asciiTheme="minorHAnsi" w:eastAsiaTheme="minorEastAsia" w:hAnsiTheme="minorHAnsi" w:cstheme="minorBidi"/>
          <w:bCs w:val="0"/>
          <w:caps w:val="0"/>
          <w:sz w:val="22"/>
          <w:szCs w:val="22"/>
          <w:lang w:val="en-FI" w:eastAsia="en-FI"/>
        </w:rPr>
      </w:pPr>
      <w:r w:rsidRPr="008B1299">
        <w:rPr>
          <w:lang w:val="fi-FI"/>
        </w:rPr>
        <w:t>4</w:t>
      </w:r>
      <w:r>
        <w:rPr>
          <w:rFonts w:asciiTheme="minorHAnsi" w:eastAsiaTheme="minorEastAsia" w:hAnsiTheme="minorHAnsi" w:cstheme="minorBidi"/>
          <w:bCs w:val="0"/>
          <w:caps w:val="0"/>
          <w:sz w:val="22"/>
          <w:szCs w:val="22"/>
          <w:lang w:val="en-FI" w:eastAsia="en-FI"/>
        </w:rPr>
        <w:tab/>
      </w:r>
      <w:r w:rsidRPr="008B1299">
        <w:rPr>
          <w:lang w:val="fi-FI"/>
        </w:rPr>
        <w:t>verkkosivun projektin luonti</w:t>
      </w:r>
      <w:r w:rsidRPr="002B58DE">
        <w:rPr>
          <w:lang w:val="fi-FI"/>
        </w:rPr>
        <w:tab/>
      </w:r>
      <w:r>
        <w:fldChar w:fldCharType="begin"/>
      </w:r>
      <w:r w:rsidRPr="002B58DE">
        <w:rPr>
          <w:lang w:val="fi-FI"/>
        </w:rPr>
        <w:instrText xml:space="preserve"> PAGEREF _Toc115198809 \h </w:instrText>
      </w:r>
      <w:r>
        <w:fldChar w:fldCharType="separate"/>
      </w:r>
      <w:r w:rsidRPr="002B58DE">
        <w:rPr>
          <w:lang w:val="fi-FI"/>
        </w:rPr>
        <w:t>17</w:t>
      </w:r>
      <w:r>
        <w:fldChar w:fldCharType="end"/>
      </w:r>
    </w:p>
    <w:p w14:paraId="185A0E4F" w14:textId="28A5D039" w:rsidR="002B58DE" w:rsidRDefault="002B58DE">
      <w:pPr>
        <w:pStyle w:val="TOC1"/>
        <w:rPr>
          <w:rFonts w:asciiTheme="minorHAnsi" w:eastAsiaTheme="minorEastAsia" w:hAnsiTheme="minorHAnsi" w:cstheme="minorBidi"/>
          <w:bCs w:val="0"/>
          <w:caps w:val="0"/>
          <w:sz w:val="22"/>
          <w:szCs w:val="22"/>
          <w:lang w:val="en-FI" w:eastAsia="en-FI"/>
        </w:rPr>
      </w:pPr>
      <w:r w:rsidRPr="002B58DE">
        <w:rPr>
          <w:lang w:val="fi-FI"/>
        </w:rPr>
        <w:t>5</w:t>
      </w:r>
      <w:r>
        <w:rPr>
          <w:rFonts w:asciiTheme="minorHAnsi" w:eastAsiaTheme="minorEastAsia" w:hAnsiTheme="minorHAnsi" w:cstheme="minorBidi"/>
          <w:bCs w:val="0"/>
          <w:caps w:val="0"/>
          <w:sz w:val="22"/>
          <w:szCs w:val="22"/>
          <w:lang w:val="en-FI" w:eastAsia="en-FI"/>
        </w:rPr>
        <w:tab/>
      </w:r>
      <w:r w:rsidRPr="002B58DE">
        <w:rPr>
          <w:lang w:val="fi-FI"/>
        </w:rPr>
        <w:t>Lähteet</w:t>
      </w:r>
      <w:r w:rsidRPr="002B58DE">
        <w:rPr>
          <w:lang w:val="fi-FI"/>
        </w:rPr>
        <w:tab/>
      </w:r>
      <w:r>
        <w:fldChar w:fldCharType="begin"/>
      </w:r>
      <w:r w:rsidRPr="002B58DE">
        <w:rPr>
          <w:lang w:val="fi-FI"/>
        </w:rPr>
        <w:instrText xml:space="preserve"> PAGEREF _Toc115198810 \h </w:instrText>
      </w:r>
      <w:r>
        <w:fldChar w:fldCharType="separate"/>
      </w:r>
      <w:r w:rsidRPr="002B58DE">
        <w:rPr>
          <w:lang w:val="fi-FI"/>
        </w:rPr>
        <w:t>20</w:t>
      </w:r>
      <w:r>
        <w:fldChar w:fldCharType="end"/>
      </w:r>
    </w:p>
    <w:p w14:paraId="78881980" w14:textId="51E3AC63" w:rsidR="0013349E" w:rsidRPr="001E688C" w:rsidRDefault="00F339A6" w:rsidP="00E96A84">
      <w:r w:rsidRPr="001E688C">
        <w:fldChar w:fldCharType="end"/>
      </w:r>
      <w:r w:rsidR="0013349E" w:rsidRPr="001E688C">
        <w:t>LIITTEET</w:t>
      </w:r>
    </w:p>
    <w:p w14:paraId="18473E03" w14:textId="77777777" w:rsidR="0013349E" w:rsidRPr="001E688C" w:rsidRDefault="0013349E" w:rsidP="00D81518"/>
    <w:p w14:paraId="0022ABF8" w14:textId="77777777" w:rsidR="0013349E" w:rsidRPr="001E688C" w:rsidRDefault="0013349E" w:rsidP="00D81518"/>
    <w:p w14:paraId="4D2C0962" w14:textId="77777777" w:rsidR="0013349E" w:rsidRDefault="0013349E" w:rsidP="00002F13"/>
    <w:p w14:paraId="2D70C899" w14:textId="77777777" w:rsidR="0013349E" w:rsidRDefault="0013349E" w:rsidP="00002F13"/>
    <w:p w14:paraId="5ACC6F32" w14:textId="77777777" w:rsidR="0013349E" w:rsidRDefault="0013349E" w:rsidP="00002F13"/>
    <w:p w14:paraId="6FD2B44B" w14:textId="77777777" w:rsidR="0013349E" w:rsidRDefault="0013349E" w:rsidP="00002F13"/>
    <w:p w14:paraId="015B8701" w14:textId="77777777" w:rsidR="0013349E" w:rsidRDefault="0013349E" w:rsidP="00002F13">
      <w:pPr>
        <w:sectPr w:rsidR="0013349E" w:rsidSect="00D81518">
          <w:headerReference w:type="default" r:id="rId12"/>
          <w:type w:val="continuous"/>
          <w:pgSz w:w="11906" w:h="16838" w:code="9"/>
          <w:pgMar w:top="1418" w:right="1418" w:bottom="1418" w:left="2268" w:header="567" w:footer="0" w:gutter="0"/>
          <w:cols w:space="708"/>
        </w:sectPr>
      </w:pPr>
    </w:p>
    <w:p w14:paraId="2F56D841" w14:textId="6D90571B" w:rsidR="0013349E" w:rsidRPr="001E688C" w:rsidRDefault="0013349E" w:rsidP="006108E2">
      <w:pPr>
        <w:pStyle w:val="Heading1"/>
        <w:spacing w:before="0" w:line="600" w:lineRule="auto"/>
      </w:pPr>
      <w:bookmarkStart w:id="0" w:name="_Toc115198795"/>
      <w:r w:rsidRPr="001E688C">
        <w:lastRenderedPageBreak/>
        <w:t>Johdanto</w:t>
      </w:r>
      <w:bookmarkEnd w:id="0"/>
    </w:p>
    <w:p w14:paraId="27502986" w14:textId="63FDF9FC" w:rsidR="00C510C0" w:rsidRDefault="00C510C0" w:rsidP="00D81518">
      <w:r>
        <w:t>Virtuaalitodellisuuden mahdollisuudet ovat viime aikoina saaneet huomattavasti julkisuutta johtuen teknisistä edistysaskelista edullisten virtuaalilasien saralla. Virtuaalitodellisuusteknologian käyttö ei ole kuitenkaan yleistynyt laajasti, ja vielä ei ole olemassa virtuaalitodellisuuden läpimurtosovellusta. Eräs syy tälle tilanteelle voi olla virtuaalitodellisuuden ohjelmistokehityksen vaikeus, ja siihen kuuluvat erityisongelmat.</w:t>
      </w:r>
      <w:sdt>
        <w:sdtPr>
          <w:id w:val="1193579287"/>
          <w:citation/>
        </w:sdtPr>
        <w:sdtContent>
          <w:r>
            <w:fldChar w:fldCharType="begin"/>
          </w:r>
          <w:r>
            <w:instrText xml:space="preserve"> CITATION Tuu17 \l 1035 </w:instrText>
          </w:r>
          <w:r>
            <w:fldChar w:fldCharType="separate"/>
          </w:r>
          <w:r>
            <w:rPr>
              <w:noProof/>
            </w:rPr>
            <w:t xml:space="preserve"> (Tuukka M. Takala, 2017)</w:t>
          </w:r>
          <w:r>
            <w:fldChar w:fldCharType="end"/>
          </w:r>
        </w:sdtContent>
      </w:sdt>
    </w:p>
    <w:p w14:paraId="7D3A1D3F" w14:textId="177724D8" w:rsidR="00E61BAF" w:rsidRDefault="00E61BAF" w:rsidP="001E72E7"/>
    <w:p w14:paraId="21A5B186" w14:textId="3F9A2D72" w:rsidR="00E61BAF" w:rsidRDefault="004817B5" w:rsidP="001E72E7">
      <w:r>
        <w:t xml:space="preserve">Tämän opinnäytetyön tavoitteena on VR-tekniikalla tehtyjen verkkosivujen </w:t>
      </w:r>
      <w:r w:rsidR="00624B40">
        <w:t>rakentaminen</w:t>
      </w:r>
      <w:r>
        <w:t xml:space="preserve"> ja näitten</w:t>
      </w:r>
      <w:r w:rsidR="00624B40">
        <w:t xml:space="preserve"> </w:t>
      </w:r>
      <w:r w:rsidR="00AB1787">
        <w:t>rakenteiden</w:t>
      </w:r>
      <w:r>
        <w:t xml:space="preserve"> haasteitten kuvaaminen. Verkkosivujen vähimmäistavoitteena on </w:t>
      </w:r>
      <w:r w:rsidR="00E61BAF">
        <w:t>pysty</w:t>
      </w:r>
      <w:r w:rsidR="00572B56">
        <w:t>ä</w:t>
      </w:r>
      <w:r w:rsidR="00E61BAF">
        <w:t xml:space="preserve"> havainnollistamaan ja tutustuttamaan</w:t>
      </w:r>
      <w:r w:rsidR="00572B56">
        <w:t xml:space="preserve"> käyttäjät</w:t>
      </w:r>
      <w:r w:rsidR="00E61BAF">
        <w:t xml:space="preserve"> uusin tiloihin ja paikkoihin. </w:t>
      </w:r>
      <w:r w:rsidR="00572B56">
        <w:t>Kyseistä tekniikka käytetään paljon museoi</w:t>
      </w:r>
      <w:r w:rsidR="00AB1787">
        <w:t>d</w:t>
      </w:r>
      <w:r w:rsidR="00572B56">
        <w:t>en, festivaalien ja</w:t>
      </w:r>
      <w:r w:rsidR="00AB1787">
        <w:t xml:space="preserve"> muiden</w:t>
      </w:r>
      <w:r w:rsidR="00572B56">
        <w:t xml:space="preserve"> mielenkiintoisten kohteiden esittelyssä</w:t>
      </w:r>
      <w:r w:rsidR="00E61BAF">
        <w:t xml:space="preserve">. </w:t>
      </w:r>
    </w:p>
    <w:p w14:paraId="27A6391F" w14:textId="77777777" w:rsidR="00ED4112" w:rsidRDefault="00ED4112" w:rsidP="001E72E7"/>
    <w:p w14:paraId="692F15A0" w14:textId="2A9D3B21" w:rsidR="003A7E70" w:rsidRDefault="00ED4112" w:rsidP="001E72E7">
      <w:r>
        <w:t>Virtuaalitodellisuuden</w:t>
      </w:r>
      <w:r w:rsidR="00E16508">
        <w:t xml:space="preserve"> käyttö</w:t>
      </w:r>
      <w:r w:rsidR="000F1F42">
        <w:t xml:space="preserve"> </w:t>
      </w:r>
      <w:r w:rsidR="00443C5E">
        <w:t>on yleistynyt ja noussut suosioon lähiaikoina</w:t>
      </w:r>
      <w:r w:rsidR="000F1F42">
        <w:t>.</w:t>
      </w:r>
      <w:r w:rsidR="00443C5E">
        <w:t xml:space="preserve"> Tähän </w:t>
      </w:r>
      <w:r w:rsidR="00E16508">
        <w:t>ovat</w:t>
      </w:r>
      <w:r w:rsidR="00443C5E">
        <w:t xml:space="preserve"> panostanut isot yhtiöt, kuten Facebook, Google, Microsoft, Samsung ja Sony, nämä</w:t>
      </w:r>
      <w:r w:rsidR="00E16508">
        <w:t xml:space="preserve"> kaikki</w:t>
      </w:r>
      <w:r w:rsidR="00443C5E">
        <w:t xml:space="preserve"> ovat kehittäneet lisättyä todellisuutta ja virtuaalitodellisuutta, panostaen paljon rahaa kyseisiin tekniikoihin. Tämän myötä erilaisten virtuaalitodellisuus painotteisten pelien tekeminen on myös yleistynyt.</w:t>
      </w:r>
      <w:r w:rsidR="000F1F42">
        <w:t xml:space="preserve"> </w:t>
      </w:r>
      <w:r w:rsidR="00A57B53">
        <w:t>Korona aikana rajoitett</w:t>
      </w:r>
      <w:r w:rsidR="00AA7113">
        <w:t>iin</w:t>
      </w:r>
      <w:r w:rsidR="00A57B53">
        <w:t xml:space="preserve"> lähikontaktien </w:t>
      </w:r>
      <w:r w:rsidR="00AA7113">
        <w:t>ylläpitoa</w:t>
      </w:r>
      <w:r w:rsidR="00A57B53">
        <w:t xml:space="preserve">, </w:t>
      </w:r>
      <w:r w:rsidR="00AA7113">
        <w:t>jonka</w:t>
      </w:r>
      <w:r w:rsidR="00A57B53">
        <w:t xml:space="preserve"> </w:t>
      </w:r>
      <w:r w:rsidR="00AA7113">
        <w:t xml:space="preserve">vuoksi </w:t>
      </w:r>
      <w:r w:rsidR="00A57B53">
        <w:t xml:space="preserve">kyseinen aihe on alkanut </w:t>
      </w:r>
      <w:r w:rsidR="00AA7113">
        <w:t>herättämään lisäkiinnostus</w:t>
      </w:r>
      <w:r>
        <w:t>.</w:t>
      </w:r>
      <w:r w:rsidR="004817B5">
        <w:t xml:space="preserve"> </w:t>
      </w:r>
      <w:r w:rsidR="00C401FB">
        <w:t xml:space="preserve">Opinnäytetyö esittelee </w:t>
      </w:r>
      <w:proofErr w:type="spellStart"/>
      <w:r w:rsidR="00C401FB">
        <w:t>React</w:t>
      </w:r>
      <w:proofErr w:type="spellEnd"/>
      <w:r w:rsidR="00C401FB">
        <w:t>-kirjastoa, joka on kirjoitettu JavaScript kielelle</w:t>
      </w:r>
      <w:r w:rsidR="00A57B53">
        <w:t>.</w:t>
      </w:r>
      <w:r w:rsidR="00C401FB">
        <w:t xml:space="preserve"> Kyseisen kirjasto valittiin helppouden ja komponentti rakenteen vuoksi</w:t>
      </w:r>
      <w:r w:rsidR="00432C75">
        <w:t>, moni tekniikka</w:t>
      </w:r>
      <w:r w:rsidR="00AA7113">
        <w:t xml:space="preserve"> on</w:t>
      </w:r>
      <w:r w:rsidR="00432C75">
        <w:t xml:space="preserve"> </w:t>
      </w:r>
      <w:r w:rsidR="00AA7113">
        <w:t xml:space="preserve">siirtynyt </w:t>
      </w:r>
      <w:r w:rsidR="00432C75">
        <w:t>komponentti rakenteen puolelle.</w:t>
      </w:r>
      <w:r w:rsidR="004817B5">
        <w:t xml:space="preserve"> </w:t>
      </w:r>
      <w:r w:rsidR="00C401FB">
        <w:t>Kirjaston avulla</w:t>
      </w:r>
      <w:r w:rsidR="00AA7113">
        <w:t xml:space="preserve"> tekijän</w:t>
      </w:r>
      <w:r w:rsidR="00C401FB">
        <w:t xml:space="preserve"> ei tarvitse tehdä aivan kaikkia toiminnallisuuksia itse</w:t>
      </w:r>
      <w:r w:rsidR="00432C75">
        <w:t>, vaan ne ovat valmiita kokonaisuuksia kirjastossa</w:t>
      </w:r>
      <w:r w:rsidR="00C401FB">
        <w:t>.</w:t>
      </w:r>
      <w:r w:rsidR="00A57B53">
        <w:t xml:space="preserve"> </w:t>
      </w:r>
      <w:r w:rsidR="00432C75">
        <w:t xml:space="preserve">Opinnäytetyö myös syventyy </w:t>
      </w:r>
      <w:proofErr w:type="spellStart"/>
      <w:r>
        <w:t>React</w:t>
      </w:r>
      <w:proofErr w:type="spellEnd"/>
      <w:r>
        <w:t xml:space="preserve">-VR </w:t>
      </w:r>
      <w:proofErr w:type="spellStart"/>
      <w:r w:rsidR="00482B31">
        <w:t>frameworki</w:t>
      </w:r>
      <w:r w:rsidR="00432C75">
        <w:t>i</w:t>
      </w:r>
      <w:r w:rsidR="00482B31">
        <w:t>n</w:t>
      </w:r>
      <w:proofErr w:type="spellEnd"/>
      <w:r w:rsidR="00432C75">
        <w:t xml:space="preserve">, joka on </w:t>
      </w:r>
      <w:proofErr w:type="spellStart"/>
      <w:r w:rsidR="00432C75">
        <w:t>Reactin</w:t>
      </w:r>
      <w:proofErr w:type="spellEnd"/>
      <w:r w:rsidR="00432C75">
        <w:t xml:space="preserve"> sisälle rakennettu </w:t>
      </w:r>
      <w:proofErr w:type="spellStart"/>
      <w:r w:rsidR="00432C75">
        <w:t>framework</w:t>
      </w:r>
      <w:proofErr w:type="spellEnd"/>
      <w:r w:rsidR="00A57B53">
        <w:t>.</w:t>
      </w:r>
      <w:r w:rsidR="00C401FB">
        <w:t xml:space="preserve"> Tämä helpottaa VR-tekniikan tuontia alustalle, samaisella tavalla kuin kirjasto, mutta</w:t>
      </w:r>
      <w:r w:rsidR="00AA7113">
        <w:t xml:space="preserve"> kyseessä on</w:t>
      </w:r>
      <w:r w:rsidR="00C401FB">
        <w:t xml:space="preserve"> pienempi kokonaisuus.</w:t>
      </w:r>
      <w:r w:rsidR="00A57B53">
        <w:t xml:space="preserve"> </w:t>
      </w:r>
      <w:r w:rsidR="00432C75">
        <w:t>Projektin loppupäässä siirryttiin</w:t>
      </w:r>
      <w:r>
        <w:t xml:space="preserve"> React-360:een, joka on uudempi versio </w:t>
      </w:r>
      <w:proofErr w:type="spellStart"/>
      <w:r>
        <w:t>React</w:t>
      </w:r>
      <w:proofErr w:type="spellEnd"/>
      <w:r>
        <w:t>-VR:stä. Molemmat ovat Facebookin rahoittamia hankkeita, jotka ovat olleet jäädytettyinä</w:t>
      </w:r>
      <w:r w:rsidR="00A57B53">
        <w:t xml:space="preserve"> </w:t>
      </w:r>
      <w:r>
        <w:t xml:space="preserve">muutaman vuoden. </w:t>
      </w:r>
      <w:r w:rsidR="00C63DAA">
        <w:t>Koska</w:t>
      </w:r>
      <w:r w:rsidR="00A57B53">
        <w:t xml:space="preserve"> </w:t>
      </w:r>
      <w:r w:rsidR="00CE4FF5">
        <w:t>kyseessä olevia paketteja ei ole päivitetty</w:t>
      </w:r>
      <w:r w:rsidR="00C63DAA">
        <w:t>, tämä loi tekemiseen omia haasteit</w:t>
      </w:r>
      <w:r w:rsidR="00D61BE5">
        <w:t>a</w:t>
      </w:r>
      <w:r w:rsidR="00C63DAA">
        <w:t>.</w:t>
      </w:r>
    </w:p>
    <w:p w14:paraId="4616DFA5" w14:textId="768E9188" w:rsidR="00432C75" w:rsidRDefault="00432C75" w:rsidP="001E72E7"/>
    <w:p w14:paraId="56721161" w14:textId="49FA0A1E" w:rsidR="00432C75" w:rsidRDefault="00432C75" w:rsidP="001E72E7">
      <w:r>
        <w:lastRenderedPageBreak/>
        <w:t>Lisäksi opinnäytetyössä käydään laajasti lävitse 360 kuvien ottamisesta, koska kyseinen asia loi isoja haasteita projektin alussa.</w:t>
      </w:r>
    </w:p>
    <w:p w14:paraId="101865D1" w14:textId="1306BA73" w:rsidR="004817B5" w:rsidRDefault="004817B5" w:rsidP="001E72E7"/>
    <w:p w14:paraId="042B981C" w14:textId="77777777" w:rsidR="004817B5" w:rsidRDefault="004817B5" w:rsidP="001E72E7"/>
    <w:p w14:paraId="69AA9105" w14:textId="59F23C3A" w:rsidR="00ED4112" w:rsidRDefault="00ED4112" w:rsidP="001E72E7"/>
    <w:p w14:paraId="3CFD63F3" w14:textId="5FF023D0" w:rsidR="00ED4112" w:rsidRDefault="00ED4112" w:rsidP="001E72E7"/>
    <w:p w14:paraId="1A9AC7CB" w14:textId="5098006F" w:rsidR="00ED4112" w:rsidRDefault="00ED4112" w:rsidP="001E72E7"/>
    <w:p w14:paraId="72556FDF" w14:textId="0C99D6E9" w:rsidR="00ED4112" w:rsidRDefault="00ED4112" w:rsidP="001E72E7"/>
    <w:p w14:paraId="04D66E42" w14:textId="66061146" w:rsidR="00ED4112" w:rsidRDefault="00ED4112" w:rsidP="001E72E7"/>
    <w:p w14:paraId="336EC5BC" w14:textId="77777777" w:rsidR="00ED4112" w:rsidRPr="00ED4112" w:rsidRDefault="00ED4112" w:rsidP="001E72E7"/>
    <w:p w14:paraId="5F7F5696" w14:textId="3D99DA80" w:rsidR="00DB55A4" w:rsidRPr="00DB55A4" w:rsidRDefault="00ED4112" w:rsidP="00DB55A4">
      <w:pPr>
        <w:pStyle w:val="Heading1"/>
        <w:spacing w:line="240" w:lineRule="atLeast"/>
        <w:rPr>
          <w:lang w:val="fi-FI"/>
        </w:rPr>
      </w:pPr>
      <w:bookmarkStart w:id="1" w:name="_Toc115198796"/>
      <w:r>
        <w:rPr>
          <w:lang w:val="fi-FI"/>
        </w:rPr>
        <w:t>Interaktiivinen Virtuaalikierros</w:t>
      </w:r>
      <w:bookmarkEnd w:id="1"/>
    </w:p>
    <w:p w14:paraId="7DE9397E" w14:textId="4F0B6CD5" w:rsidR="00DB55A4" w:rsidRDefault="00DB55A4" w:rsidP="00DB55A4">
      <w:pPr>
        <w:pStyle w:val="Heading2"/>
      </w:pPr>
      <w:bookmarkStart w:id="2" w:name="_Toc115198797"/>
      <w:proofErr w:type="spellStart"/>
      <w:r>
        <w:t>Aiheen</w:t>
      </w:r>
      <w:proofErr w:type="spellEnd"/>
      <w:r>
        <w:t xml:space="preserve"> </w:t>
      </w:r>
      <w:proofErr w:type="spellStart"/>
      <w:r>
        <w:t>sisällön</w:t>
      </w:r>
      <w:proofErr w:type="spellEnd"/>
      <w:r w:rsidR="00ED4112">
        <w:t xml:space="preserve"> </w:t>
      </w:r>
      <w:proofErr w:type="spellStart"/>
      <w:r w:rsidR="00ED4112">
        <w:t>valinta</w:t>
      </w:r>
      <w:bookmarkEnd w:id="2"/>
      <w:proofErr w:type="spellEnd"/>
    </w:p>
    <w:p w14:paraId="045B111B" w14:textId="223C28A2" w:rsidR="00DB55A4" w:rsidRPr="00DB55A4" w:rsidRDefault="00A41596" w:rsidP="00DB55A4">
      <w:r>
        <w:t>Opinnäytetyön sisällön aiheena on</w:t>
      </w:r>
      <w:r w:rsidR="00DB55A4" w:rsidRPr="00DB55A4">
        <w:t xml:space="preserve"> luon</w:t>
      </w:r>
      <w:r>
        <w:t>to</w:t>
      </w:r>
      <w:r w:rsidR="00DB55A4" w:rsidRPr="00DB55A4">
        <w:t>. Korona a</w:t>
      </w:r>
      <w:r w:rsidR="00DB55A4">
        <w:t xml:space="preserve">ikana on ihmisten aika sisätiloissa </w:t>
      </w:r>
      <w:r w:rsidR="00D535C2">
        <w:t>lisääntynyt</w:t>
      </w:r>
      <w:r w:rsidR="00DB55A4">
        <w:t xml:space="preserve"> ja </w:t>
      </w:r>
      <w:r>
        <w:t xml:space="preserve">tavoitteena on </w:t>
      </w:r>
      <w:r w:rsidR="00DB55A4">
        <w:t>tuoda maailman luonto sisätiloihin VR-muodossa.</w:t>
      </w:r>
      <w:r w:rsidR="00F85417">
        <w:t xml:space="preserve"> </w:t>
      </w:r>
      <w:r>
        <w:t xml:space="preserve">Luonto kuvista ei </w:t>
      </w:r>
      <w:r w:rsidR="00F85417">
        <w:t>tarvitse miettiä yksityisyyden suojaa, koska niissä ei näy muita ihmisiä tai ihmisten omistamia asioita.</w:t>
      </w:r>
      <w:r w:rsidR="00196A71">
        <w:t xml:space="preserve"> </w:t>
      </w:r>
      <w:r>
        <w:t>Kuvien korvaaminen ja vaihtaminen on helppoa</w:t>
      </w:r>
      <w:r w:rsidR="00196A71">
        <w:t xml:space="preserve">, </w:t>
      </w:r>
      <w:r>
        <w:t>mikä mahdollistaa osaamisen ja tekniikan myynnin eteenpäin</w:t>
      </w:r>
      <w:r w:rsidR="00196A71">
        <w:t>.</w:t>
      </w:r>
      <w:r w:rsidR="00DB55A4">
        <w:t xml:space="preserve"> Opinnäytetyön</w:t>
      </w:r>
      <w:r w:rsidR="00D35E69">
        <w:t xml:space="preserve"> </w:t>
      </w:r>
      <w:r>
        <w:t xml:space="preserve">yhtenä päämääränä on verkkosivujen </w:t>
      </w:r>
      <w:r w:rsidR="00DB55A4">
        <w:t>toimiminen kännykällä ja mahdollisimman monella selaimella</w:t>
      </w:r>
      <w:r w:rsidR="00D35E69">
        <w:t xml:space="preserve"> optimoidusti</w:t>
      </w:r>
      <w:r w:rsidR="00DB55A4">
        <w:t>.</w:t>
      </w:r>
    </w:p>
    <w:p w14:paraId="12A43003" w14:textId="0108E294" w:rsidR="00DB55A4" w:rsidRPr="00DB55A4" w:rsidRDefault="00482B31" w:rsidP="00DB55A4">
      <w:pPr>
        <w:pStyle w:val="Heading2"/>
      </w:pPr>
      <w:bookmarkStart w:id="3" w:name="_Toc115198798"/>
      <w:proofErr w:type="spellStart"/>
      <w:r>
        <w:t>Frameworkin</w:t>
      </w:r>
      <w:proofErr w:type="spellEnd"/>
      <w:r w:rsidR="00D35E69">
        <w:t xml:space="preserve"> </w:t>
      </w:r>
      <w:proofErr w:type="spellStart"/>
      <w:r w:rsidR="00DB55A4">
        <w:t>valinta</w:t>
      </w:r>
      <w:bookmarkEnd w:id="3"/>
      <w:proofErr w:type="spellEnd"/>
    </w:p>
    <w:p w14:paraId="417DD013" w14:textId="77777777" w:rsidR="00DB55A4" w:rsidRPr="00DB55A4" w:rsidRDefault="00DB55A4" w:rsidP="00DB55A4">
      <w:pPr>
        <w:rPr>
          <w:lang w:val="en-US"/>
        </w:rPr>
      </w:pPr>
    </w:p>
    <w:p w14:paraId="64791B64" w14:textId="71075791" w:rsidR="00F27CAC" w:rsidRPr="00482B31" w:rsidRDefault="00A41596" w:rsidP="00F27CAC">
      <w:pPr>
        <w:rPr>
          <w:rStyle w:val="Hyperlink"/>
          <w:color w:val="auto"/>
          <w:u w:val="none"/>
        </w:rPr>
      </w:pPr>
      <w:r>
        <w:t>Verkkos</w:t>
      </w:r>
      <w:r w:rsidR="00482B31">
        <w:t xml:space="preserve">ivuston pakolliset toiminnallisuudet ovat, </w:t>
      </w:r>
      <w:r w:rsidR="00F85417">
        <w:t>toimivuus</w:t>
      </w:r>
      <w:r w:rsidR="00482B31">
        <w:t xml:space="preserve"> selaimessa ja virtuaalitodellisuuden</w:t>
      </w:r>
      <w:r w:rsidR="00F85417">
        <w:t xml:space="preserve"> toimivuus selaimessa</w:t>
      </w:r>
      <w:r w:rsidR="00482B31">
        <w:t>. Hyvänä toiminnallisuu</w:t>
      </w:r>
      <w:r w:rsidR="00F85417">
        <w:t xml:space="preserve">den </w:t>
      </w:r>
      <w:proofErr w:type="gramStart"/>
      <w:r w:rsidR="00F85417">
        <w:t>lisänä</w:t>
      </w:r>
      <w:r w:rsidR="00482B31">
        <w:t xml:space="preserve"> </w:t>
      </w:r>
      <w:r>
        <w:t xml:space="preserve"> on</w:t>
      </w:r>
      <w:proofErr w:type="gramEnd"/>
      <w:r>
        <w:t xml:space="preserve">  toimivuus </w:t>
      </w:r>
      <w:r w:rsidR="00F85417">
        <w:t>puhelimen selaimessa</w:t>
      </w:r>
      <w:r w:rsidR="00482B31">
        <w:t xml:space="preserve">. </w:t>
      </w:r>
      <w:r w:rsidR="00F85417">
        <w:t>Puhelin tuo lisä vaikeuksia</w:t>
      </w:r>
      <w:r>
        <w:t>,</w:t>
      </w:r>
      <w:r w:rsidR="00F85417">
        <w:t xml:space="preserve"> esimerkiksi</w:t>
      </w:r>
      <w:r w:rsidR="00482B31">
        <w:t xml:space="preserve"> kosketusnäytöllä</w:t>
      </w:r>
      <w:r w:rsidR="00F85417">
        <w:t xml:space="preserve"> tarvitsee toimia</w:t>
      </w:r>
      <w:r w:rsidR="00482B31">
        <w:t xml:space="preserve"> näkymän siirtäminen ja nappulat. Näitten vaatimuksien</w:t>
      </w:r>
      <w:r w:rsidR="00CF52C9">
        <w:t xml:space="preserve"> </w:t>
      </w:r>
      <w:proofErr w:type="gramStart"/>
      <w:r w:rsidR="00CF52C9">
        <w:t>johdosta</w:t>
      </w:r>
      <w:proofErr w:type="gramEnd"/>
      <w:r w:rsidR="00CF52C9">
        <w:t xml:space="preserve"> valitsin </w:t>
      </w:r>
      <w:proofErr w:type="spellStart"/>
      <w:r w:rsidR="00CF52C9">
        <w:t>React</w:t>
      </w:r>
      <w:proofErr w:type="spellEnd"/>
      <w:r w:rsidR="00CF52C9">
        <w:t xml:space="preserve">-VR, joka käyttää </w:t>
      </w:r>
      <w:proofErr w:type="spellStart"/>
      <w:r w:rsidR="00CF52C9">
        <w:t>React</w:t>
      </w:r>
      <w:proofErr w:type="spellEnd"/>
      <w:r w:rsidR="00CF52C9">
        <w:t xml:space="preserve"> ja </w:t>
      </w:r>
      <w:proofErr w:type="spellStart"/>
      <w:r w:rsidR="00CF52C9">
        <w:t>React-native</w:t>
      </w:r>
      <w:proofErr w:type="spellEnd"/>
      <w:r w:rsidR="00CF52C9">
        <w:t xml:space="preserve"> kirjastoja. </w:t>
      </w:r>
      <w:proofErr w:type="spellStart"/>
      <w:r w:rsidR="00CF52C9">
        <w:t>React</w:t>
      </w:r>
      <w:proofErr w:type="spellEnd"/>
      <w:r w:rsidR="00CF52C9">
        <w:t xml:space="preserve"> on enemmän</w:t>
      </w:r>
      <w:r w:rsidR="008D5B72">
        <w:t xml:space="preserve"> verkko</w:t>
      </w:r>
      <w:r w:rsidR="00CF52C9">
        <w:t xml:space="preserve">selainta </w:t>
      </w:r>
      <w:r w:rsidR="00CF52C9">
        <w:lastRenderedPageBreak/>
        <w:t xml:space="preserve">varten tehty kirjasto, kun taas </w:t>
      </w:r>
      <w:proofErr w:type="spellStart"/>
      <w:r w:rsidR="00CF52C9">
        <w:t>React-Native</w:t>
      </w:r>
      <w:proofErr w:type="spellEnd"/>
      <w:r w:rsidR="00CF52C9">
        <w:t xml:space="preserve"> </w:t>
      </w:r>
      <w:r w:rsidR="008D5B72">
        <w:t>puhelin sovelluksia varten</w:t>
      </w:r>
      <w:r w:rsidR="00CF52C9">
        <w:t xml:space="preserve">. Myös </w:t>
      </w:r>
      <w:r w:rsidR="00482B31">
        <w:t>v</w:t>
      </w:r>
      <w:r w:rsidR="00CF52C9">
        <w:t>irtuaalitodellisuu</w:t>
      </w:r>
      <w:r w:rsidR="00482B31">
        <w:t>den luominen</w:t>
      </w:r>
      <w:r w:rsidR="00CF52C9">
        <w:t xml:space="preserve"> on mahdollista kyseisessä </w:t>
      </w:r>
      <w:proofErr w:type="spellStart"/>
      <w:r w:rsidR="00CF52C9">
        <w:t>frameworkissä</w:t>
      </w:r>
      <w:proofErr w:type="spellEnd"/>
      <w:r w:rsidR="00CF52C9">
        <w:t xml:space="preserve">. </w:t>
      </w:r>
      <w:proofErr w:type="spellStart"/>
      <w:r w:rsidR="00CF52C9">
        <w:t>WebVR</w:t>
      </w:r>
      <w:proofErr w:type="spellEnd"/>
      <w:r w:rsidR="00CF52C9">
        <w:t xml:space="preserve"> </w:t>
      </w:r>
      <w:proofErr w:type="spellStart"/>
      <w:r w:rsidR="00CF52C9">
        <w:t>Polyfill</w:t>
      </w:r>
      <w:proofErr w:type="spellEnd"/>
      <w:r w:rsidR="00CF52C9">
        <w:t xml:space="preserve"> tarvittiin myös asentaa, toimivuuden parantamiseksi.</w:t>
      </w:r>
      <w:r w:rsidR="008D5B72">
        <w:t xml:space="preserve"> Ilman </w:t>
      </w:r>
      <w:proofErr w:type="spellStart"/>
      <w:r w:rsidR="008D5B72">
        <w:t>WebVR</w:t>
      </w:r>
      <w:proofErr w:type="spellEnd"/>
      <w:r w:rsidR="008D5B72">
        <w:t xml:space="preserve"> </w:t>
      </w:r>
      <w:proofErr w:type="spellStart"/>
      <w:r w:rsidR="008D5B72">
        <w:t>Polyfillia</w:t>
      </w:r>
      <w:proofErr w:type="spellEnd"/>
      <w:r w:rsidR="008D5B72">
        <w:t xml:space="preserve"> projekti ei toiminut uusimmissa verkkoselaimissa</w:t>
      </w:r>
      <w:r>
        <w:t xml:space="preserve">, aiheuttaen </w:t>
      </w:r>
      <w:r w:rsidR="003A15EA">
        <w:t>vakavia virheitä.</w:t>
      </w:r>
      <w:r w:rsidR="00764E67">
        <w:t xml:space="preserve"> Myöhemmin</w:t>
      </w:r>
      <w:r w:rsidR="003A15EA">
        <w:t xml:space="preserve"> päivitettiin uusimaan versioon, joka oli vaihtanut nimeä</w:t>
      </w:r>
      <w:r w:rsidR="008D5B72">
        <w:t xml:space="preserve">. Tämän </w:t>
      </w:r>
      <w:proofErr w:type="spellStart"/>
      <w:r w:rsidR="008D5B72">
        <w:t>frameworkin</w:t>
      </w:r>
      <w:proofErr w:type="spellEnd"/>
      <w:r w:rsidR="008D5B72">
        <w:t xml:space="preserve"> nimi </w:t>
      </w:r>
      <w:proofErr w:type="gramStart"/>
      <w:r w:rsidR="008D5B72">
        <w:t xml:space="preserve">oli </w:t>
      </w:r>
      <w:r w:rsidR="00764E67">
        <w:t xml:space="preserve"> React</w:t>
      </w:r>
      <w:proofErr w:type="gramEnd"/>
      <w:r w:rsidR="00764E67">
        <w:t xml:space="preserve">-360 ja </w:t>
      </w:r>
      <w:r w:rsidR="003A15EA">
        <w:t xml:space="preserve">siirryttiin </w:t>
      </w:r>
      <w:r w:rsidR="00764E67">
        <w:t>sen käyttämiseen.</w:t>
      </w:r>
      <w:r w:rsidR="00CF52C9">
        <w:t xml:space="preserve"> Uusin toteutus </w:t>
      </w:r>
      <w:r w:rsidR="008D5B72">
        <w:t xml:space="preserve">kyseisestä </w:t>
      </w:r>
      <w:proofErr w:type="spellStart"/>
      <w:r w:rsidR="008D5B72">
        <w:t>frameworkista</w:t>
      </w:r>
      <w:proofErr w:type="spellEnd"/>
      <w:r w:rsidR="00CF52C9">
        <w:t xml:space="preserve"> on julkaistu 2018, </w:t>
      </w:r>
      <w:r w:rsidR="00764E67">
        <w:t>mikä tietoteknii</w:t>
      </w:r>
      <w:r w:rsidR="008D5B72">
        <w:t>kka maailmassa</w:t>
      </w:r>
      <w:r w:rsidR="00764E67">
        <w:t xml:space="preserve"> pitkä aika. </w:t>
      </w:r>
      <w:proofErr w:type="gramStart"/>
      <w:r w:rsidR="000B02A7">
        <w:t>Tästä johtuen</w:t>
      </w:r>
      <w:proofErr w:type="gramEnd"/>
      <w:r w:rsidR="000B02A7">
        <w:t xml:space="preserve"> uusimpien tekniikoiden käyttäminen ei ollut mahdollista, kuin myös pakotti asentamaan </w:t>
      </w:r>
      <w:proofErr w:type="spellStart"/>
      <w:r w:rsidR="000B02A7">
        <w:t>WebVR</w:t>
      </w:r>
      <w:proofErr w:type="spellEnd"/>
      <w:r w:rsidR="000B02A7">
        <w:t xml:space="preserve"> </w:t>
      </w:r>
      <w:proofErr w:type="spellStart"/>
      <w:r w:rsidR="000B02A7">
        <w:t>Polyfillin</w:t>
      </w:r>
      <w:proofErr w:type="spellEnd"/>
      <w:r w:rsidR="000B02A7">
        <w:t xml:space="preserve"> projektin toimivuuden parantamiseksi.</w:t>
      </w:r>
    </w:p>
    <w:p w14:paraId="151CC5EA" w14:textId="72474FAA" w:rsidR="0013349E" w:rsidRDefault="006F239F" w:rsidP="004A4B93">
      <w:pPr>
        <w:pStyle w:val="Heading2"/>
        <w:spacing w:line="240" w:lineRule="atLeast"/>
        <w:rPr>
          <w:lang w:val="fi-FI"/>
        </w:rPr>
      </w:pPr>
      <w:bookmarkStart w:id="4" w:name="_Toc115198799"/>
      <w:r>
        <w:rPr>
          <w:lang w:val="fi-FI"/>
        </w:rPr>
        <w:t>Pohjan rakenne</w:t>
      </w:r>
      <w:bookmarkEnd w:id="4"/>
    </w:p>
    <w:p w14:paraId="34C828C4" w14:textId="03B16858" w:rsidR="006F239F" w:rsidRDefault="006F239F" w:rsidP="006F239F">
      <w:r>
        <w:t>Suunnitelma oli rakentaa</w:t>
      </w:r>
      <w:r w:rsidR="00014868">
        <w:t xml:space="preserve"> </w:t>
      </w:r>
      <w:r>
        <w:t xml:space="preserve">interaktiivinen virtuaalikierros, </w:t>
      </w:r>
      <w:r w:rsidR="00014868">
        <w:t>kyseistä tekniikka on paljon käytetty esimerkiksi museoissa (Louvren virtuaalikierros hyvänä esimerkkinä)</w:t>
      </w:r>
      <w:r>
        <w:t xml:space="preserve">, </w:t>
      </w:r>
      <w:r w:rsidR="00014868">
        <w:t>näistä on helppo ottaa mallia, mutta tehdä</w:t>
      </w:r>
      <w:r>
        <w:t xml:space="preserve"> omalla tyylillä ja lisätoiminn</w:t>
      </w:r>
      <w:r w:rsidR="00764E67">
        <w:t>allisuudella</w:t>
      </w:r>
      <w:r>
        <w:t>.</w:t>
      </w:r>
      <w:r w:rsidR="00014868">
        <w:t xml:space="preserve"> Aloituksessa piti tehdä päätös koko pohjan rakenteesta. </w:t>
      </w:r>
      <w:r w:rsidR="00C523A0">
        <w:t>Projektin</w:t>
      </w:r>
      <w:r w:rsidR="00014868">
        <w:t xml:space="preserve"> </w:t>
      </w:r>
      <w:r w:rsidR="009E6FA1">
        <w:t>malli</w:t>
      </w:r>
      <w:r w:rsidR="00C523A0">
        <w:t xml:space="preserve">ksi päädyttiin </w:t>
      </w:r>
      <w:proofErr w:type="gramStart"/>
      <w:r w:rsidR="00C523A0">
        <w:t>erotukseen</w:t>
      </w:r>
      <w:proofErr w:type="gramEnd"/>
      <w:r w:rsidR="00C523A0">
        <w:t xml:space="preserve"> jossa ensimmäisenä on aloitussivu, josta valitaan kohde ja navigoidaan kohteen sivuille</w:t>
      </w:r>
      <w:r w:rsidR="00014868">
        <w:t>.</w:t>
      </w:r>
      <w:r>
        <w:t xml:space="preserve"> Aloitus-sivu</w:t>
      </w:r>
      <w:r w:rsidR="00764E67">
        <w:t xml:space="preserve">lla nähdään mahdollisten kohteiden nimet </w:t>
      </w:r>
      <w:r>
        <w:t>ja yleistietoa</w:t>
      </w:r>
      <w:r w:rsidR="00764E67">
        <w:t xml:space="preserve"> kohteista</w:t>
      </w:r>
      <w:r>
        <w:t xml:space="preserve">. </w:t>
      </w:r>
      <w:r w:rsidR="00764E67">
        <w:t>Näistä nimistä voi valita mihin kohteeseen matkustetaan</w:t>
      </w:r>
      <w:r w:rsidR="0056168B">
        <w:t>. Klikkaamalla kohteen nimeä näkymä vaihtuu</w:t>
      </w:r>
      <w:r>
        <w:t>, j</w:t>
      </w:r>
      <w:r w:rsidR="0056168B">
        <w:t>olloin</w:t>
      </w:r>
      <w:r>
        <w:t xml:space="preserve"> luodaan virtuaalitodellisuus uudesta</w:t>
      </w:r>
      <w:r w:rsidR="0056168B">
        <w:t xml:space="preserve"> valitusta</w:t>
      </w:r>
      <w:r>
        <w:t xml:space="preserve"> paikasta</w:t>
      </w:r>
      <w:r w:rsidR="0056168B">
        <w:t xml:space="preserve">. Tämä näkymä koostuu </w:t>
      </w:r>
      <w:r w:rsidR="00014868">
        <w:t>infopaneeleista</w:t>
      </w:r>
      <w:r w:rsidR="0056168B">
        <w:t>,</w:t>
      </w:r>
      <w:r>
        <w:t xml:space="preserve"> matkustamista</w:t>
      </w:r>
      <w:r w:rsidR="0056168B">
        <w:t xml:space="preserve"> ja yleisvalintoja</w:t>
      </w:r>
      <w:r>
        <w:t xml:space="preserve"> varten oma pan</w:t>
      </w:r>
      <w:r w:rsidR="0056168B">
        <w:t>e</w:t>
      </w:r>
      <w:r>
        <w:t>eli. Matkustamis-pan</w:t>
      </w:r>
      <w:r w:rsidR="0056168B">
        <w:t>e</w:t>
      </w:r>
      <w:r>
        <w:t xml:space="preserve">elista pystytään palaamaan takaisin vanhaan paikkaan ja valitsemaan myös </w:t>
      </w:r>
      <w:r w:rsidR="00014868">
        <w:t>aloitussivu</w:t>
      </w:r>
      <w:r>
        <w:t>, jolloin kaikki alkaa alusta. Myöhemmin lisättiin kommenttiraita, joka yleisesti kertoo tietoa paikasta.</w:t>
      </w:r>
      <w:r w:rsidR="00135808">
        <w:t xml:space="preserve"> Komme</w:t>
      </w:r>
      <w:r w:rsidR="0056168B">
        <w:t>n</w:t>
      </w:r>
      <w:r w:rsidR="00135808">
        <w:t xml:space="preserve">ttiraita alkaa pyörimään </w:t>
      </w:r>
      <w:r w:rsidR="00014868">
        <w:t>taustalla,</w:t>
      </w:r>
      <w:r w:rsidR="00135808">
        <w:t xml:space="preserve"> kun valitaan ensimmäinen kohde.</w:t>
      </w:r>
      <w:r w:rsidR="0056168B">
        <w:t xml:space="preserve"> Kommenttiraidan myös saa mykistettyä matkustamis- ja yleisvalinta-paneelista.</w:t>
      </w:r>
      <w:r w:rsidR="00135808">
        <w:t xml:space="preserve"> </w:t>
      </w:r>
    </w:p>
    <w:p w14:paraId="47FC9BB6" w14:textId="78E4457B" w:rsidR="00E23C3A" w:rsidRDefault="00E23C3A" w:rsidP="006F239F">
      <w:r w:rsidRPr="00E23C3A">
        <w:rPr>
          <w:noProof/>
        </w:rPr>
        <w:lastRenderedPageBreak/>
        <w:drawing>
          <wp:inline distT="0" distB="0" distL="0" distR="0" wp14:anchorId="3820A316" wp14:editId="6FF08326">
            <wp:extent cx="5219700" cy="2549525"/>
            <wp:effectExtent l="0" t="0" r="0" b="317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3"/>
                    <a:stretch>
                      <a:fillRect/>
                    </a:stretch>
                  </pic:blipFill>
                  <pic:spPr>
                    <a:xfrm>
                      <a:off x="0" y="0"/>
                      <a:ext cx="5219700" cy="2549525"/>
                    </a:xfrm>
                    <a:prstGeom prst="rect">
                      <a:avLst/>
                    </a:prstGeom>
                  </pic:spPr>
                </pic:pic>
              </a:graphicData>
            </a:graphic>
          </wp:inline>
        </w:drawing>
      </w:r>
    </w:p>
    <w:p w14:paraId="684A8979" w14:textId="5E34E09E" w:rsidR="00E23C3A" w:rsidRDefault="00E23C3A" w:rsidP="006F239F">
      <w:r>
        <w:t>(aloitussivu, jossa valintoina porin metsä ja luontopolku)</w:t>
      </w:r>
    </w:p>
    <w:p w14:paraId="2D9A0523" w14:textId="2E5B953C" w:rsidR="00E23C3A" w:rsidRDefault="00CA285E" w:rsidP="006F239F">
      <w:r w:rsidRPr="00CA285E">
        <w:rPr>
          <w:noProof/>
        </w:rPr>
        <w:drawing>
          <wp:inline distT="0" distB="0" distL="0" distR="0" wp14:anchorId="778DB4FB" wp14:editId="328B8AE1">
            <wp:extent cx="5219700" cy="3543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3543300"/>
                    </a:xfrm>
                    <a:prstGeom prst="rect">
                      <a:avLst/>
                    </a:prstGeom>
                  </pic:spPr>
                </pic:pic>
              </a:graphicData>
            </a:graphic>
          </wp:inline>
        </w:drawing>
      </w:r>
    </w:p>
    <w:p w14:paraId="0A78DAD1" w14:textId="6567E060" w:rsidR="00CA285E" w:rsidRDefault="00CA285E" w:rsidP="006F239F">
      <w:r>
        <w:t>(kuvassa matkustamispaneeli, tässä kuva paikasta, yleistietoa paikasta, mahdollisuus matkustaa taaksepäin tai eteenpäin ja myös kommenttiraidan päälle kytkeminen tai pois.)</w:t>
      </w:r>
    </w:p>
    <w:p w14:paraId="5D17AA0D" w14:textId="43BBC66F" w:rsidR="001A532E" w:rsidRDefault="001A532E" w:rsidP="006F239F">
      <w:r w:rsidRPr="001A532E">
        <w:rPr>
          <w:noProof/>
        </w:rPr>
        <w:lastRenderedPageBreak/>
        <w:drawing>
          <wp:inline distT="0" distB="0" distL="0" distR="0" wp14:anchorId="15B86ED0" wp14:editId="73CE09DD">
            <wp:extent cx="5219700" cy="2896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2896235"/>
                    </a:xfrm>
                    <a:prstGeom prst="rect">
                      <a:avLst/>
                    </a:prstGeom>
                  </pic:spPr>
                </pic:pic>
              </a:graphicData>
            </a:graphic>
          </wp:inline>
        </w:drawing>
      </w:r>
    </w:p>
    <w:p w14:paraId="3C9D1059" w14:textId="2EF148D1" w:rsidR="009E6FA1" w:rsidRPr="006F239F" w:rsidRDefault="009E6FA1" w:rsidP="006F239F">
      <w:r>
        <w:t>(</w:t>
      </w:r>
      <w:r w:rsidR="001A532E">
        <w:t>kuvassa yleisnäkymä tilasta ja infopaneelin nappula.</w:t>
      </w:r>
      <w:r>
        <w:t>)</w:t>
      </w:r>
    </w:p>
    <w:p w14:paraId="7203969B" w14:textId="17D8278D" w:rsidR="0013349E" w:rsidRPr="00DA5D50" w:rsidRDefault="006F239F" w:rsidP="00381FBC">
      <w:pPr>
        <w:pStyle w:val="Heading3"/>
        <w:rPr>
          <w:lang w:val="fi-FI"/>
        </w:rPr>
      </w:pPr>
      <w:bookmarkStart w:id="5" w:name="_Toc115198800"/>
      <w:r>
        <w:rPr>
          <w:lang w:val="fi-FI"/>
        </w:rPr>
        <w:t>Dynamiikan luonti</w:t>
      </w:r>
      <w:bookmarkEnd w:id="5"/>
    </w:p>
    <w:p w14:paraId="0EB5B298" w14:textId="1DE9CE82" w:rsidR="0013349E" w:rsidRDefault="001A532E" w:rsidP="00D81518">
      <w:r>
        <w:t xml:space="preserve">Hankalin </w:t>
      </w:r>
      <w:r w:rsidR="006F239F" w:rsidRPr="006F239F">
        <w:t>asia</w:t>
      </w:r>
      <w:r w:rsidR="00633ED4">
        <w:t xml:space="preserve"> projektissa</w:t>
      </w:r>
      <w:r w:rsidR="006F239F" w:rsidRPr="006F239F">
        <w:t xml:space="preserve"> oli</w:t>
      </w:r>
      <w:r w:rsidR="00B121C7">
        <w:t xml:space="preserve"> tilojen</w:t>
      </w:r>
      <w:r w:rsidR="006F239F" w:rsidRPr="006F239F">
        <w:t xml:space="preserve"> </w:t>
      </w:r>
      <w:r w:rsidR="00B121C7" w:rsidRPr="006F239F">
        <w:t>dyn</w:t>
      </w:r>
      <w:r w:rsidR="00B121C7">
        <w:t>aamisen rakenteen</w:t>
      </w:r>
      <w:r w:rsidR="006F239F">
        <w:t xml:space="preserve"> luo</w:t>
      </w:r>
      <w:r w:rsidR="00B121C7">
        <w:t>minen</w:t>
      </w:r>
      <w:r w:rsidR="006F239F">
        <w:t xml:space="preserve">. </w:t>
      </w:r>
      <w:r w:rsidR="00633ED4">
        <w:t>Tämä haluttiin toteuttaa n</w:t>
      </w:r>
      <w:r w:rsidR="006F239F">
        <w:t xml:space="preserve">iin ettei missään kohtaan tarvitse </w:t>
      </w:r>
      <w:r>
        <w:t xml:space="preserve">suoraan koodata </w:t>
      </w:r>
      <w:r w:rsidR="005059CC">
        <w:t xml:space="preserve">tietoja eri </w:t>
      </w:r>
      <w:r w:rsidR="00B121C7">
        <w:t>tiloist</w:t>
      </w:r>
      <w:r>
        <w:t>a ylätasolla olevaan paneeli määritykseen, jossa määritetään esimerkiksi</w:t>
      </w:r>
      <w:r w:rsidR="005059CC">
        <w:t xml:space="preserve"> infopane</w:t>
      </w:r>
      <w:r w:rsidR="009171E3">
        <w:t>e</w:t>
      </w:r>
      <w:r w:rsidR="005059CC">
        <w:t>lit, tiedot viereisistä paikoista mihin voi matkustaa, kommenttiraidat yms.</w:t>
      </w:r>
      <w:r w:rsidR="00633ED4">
        <w:t xml:space="preserve"> </w:t>
      </w:r>
      <w:r>
        <w:t xml:space="preserve">Kyseiset tiedot </w:t>
      </w:r>
      <w:r w:rsidR="00633ED4">
        <w:t>tulisi yhdestä objektista</w:t>
      </w:r>
      <w:r>
        <w:t>, joka määritellään erikseen</w:t>
      </w:r>
      <w:r w:rsidR="00641A1B">
        <w:t>.</w:t>
      </w:r>
      <w:r w:rsidR="00AD5989">
        <w:t xml:space="preserve"> </w:t>
      </w:r>
      <w:r>
        <w:t xml:space="preserve">Ylätasolla ei haluta määritellä tietoja, koska tämä ei olisi ollut hyvin dynaamista ja </w:t>
      </w:r>
      <w:r w:rsidR="00F83F42">
        <w:t>pitäisi aina luoda uusi pinta kaikkea varten</w:t>
      </w:r>
      <w:r w:rsidR="00641A1B">
        <w:t>.</w:t>
      </w:r>
      <w:r w:rsidR="00AD5989">
        <w:t xml:space="preserve"> </w:t>
      </w:r>
      <w:r w:rsidR="00641A1B">
        <w:t xml:space="preserve">Dynamiikan avulla </w:t>
      </w:r>
      <w:r w:rsidR="00AD5989">
        <w:t>voidaan helposti määritellä uusia tiloja</w:t>
      </w:r>
      <w:r w:rsidR="00286FF1">
        <w:t>, joka helpottaa käyttämistä tilojen muuttuessa</w:t>
      </w:r>
      <w:r w:rsidR="00AD5989">
        <w:t xml:space="preserve">. </w:t>
      </w:r>
      <w:r w:rsidR="00135808">
        <w:t xml:space="preserve">Dynamiikan luonnissa tärkeintä on datatiedoston luominen ja sen muodon päättäminen. Koska koodauksessa käytetään </w:t>
      </w:r>
      <w:r w:rsidR="00B121C7">
        <w:t>JavaScriptiä</w:t>
      </w:r>
      <w:r w:rsidR="00135808">
        <w:t xml:space="preserve">, data-tiedoston muoto on </w:t>
      </w:r>
      <w:proofErr w:type="gramStart"/>
      <w:r w:rsidR="00F83F42">
        <w:t>”</w:t>
      </w:r>
      <w:r w:rsidR="00135808">
        <w:t>.</w:t>
      </w:r>
      <w:proofErr w:type="spellStart"/>
      <w:r w:rsidR="00135808">
        <w:t>json</w:t>
      </w:r>
      <w:proofErr w:type="spellEnd"/>
      <w:proofErr w:type="gramEnd"/>
      <w:r w:rsidR="00F83F42">
        <w:t>”</w:t>
      </w:r>
      <w:r w:rsidR="00135808">
        <w:t xml:space="preserve">. </w:t>
      </w:r>
      <w:r w:rsidR="00F83F42">
        <w:t xml:space="preserve">Dynamiikan avulla pystytään määrittelemään uudet tilat ja sen viereiset tilat ja sovellus osaa ne </w:t>
      </w:r>
      <w:proofErr w:type="gramStart"/>
      <w:r w:rsidR="00F83F42">
        <w:t>rakentaa</w:t>
      </w:r>
      <w:proofErr w:type="gramEnd"/>
      <w:r w:rsidR="00F83F42">
        <w:t xml:space="preserve"> halutulla tavalla, näin ei tarvitse kuin datatiedostoa muuttaa kun halutaan lisää tiloja.</w:t>
      </w:r>
    </w:p>
    <w:p w14:paraId="0E545443" w14:textId="6ACE11DB" w:rsidR="00135808" w:rsidRDefault="00135808" w:rsidP="00D81518">
      <w:pPr>
        <w:rPr>
          <w:i/>
        </w:rPr>
      </w:pPr>
      <w:r>
        <w:rPr>
          <w:noProof/>
        </w:rPr>
        <w:lastRenderedPageBreak/>
        <w:drawing>
          <wp:inline distT="0" distB="0" distL="0" distR="0" wp14:anchorId="23985F48" wp14:editId="737E9EA9">
            <wp:extent cx="5207635" cy="2298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7635" cy="2298065"/>
                    </a:xfrm>
                    <a:prstGeom prst="rect">
                      <a:avLst/>
                    </a:prstGeom>
                    <a:noFill/>
                    <a:ln>
                      <a:noFill/>
                    </a:ln>
                  </pic:spPr>
                </pic:pic>
              </a:graphicData>
            </a:graphic>
          </wp:inline>
        </w:drawing>
      </w:r>
    </w:p>
    <w:p w14:paraId="7E8FFF22" w14:textId="2EA38D57" w:rsidR="00F83F42" w:rsidRPr="00F83F42" w:rsidRDefault="00F83F42" w:rsidP="00D81518">
      <w:pPr>
        <w:rPr>
          <w:iCs/>
        </w:rPr>
      </w:pPr>
      <w:r>
        <w:t>(Liitteenä kuva datatiedostosta ja yhdestä kohteen tiedoista. Paikan nimi on kohdassa ”</w:t>
      </w:r>
      <w:proofErr w:type="spellStart"/>
      <w:r>
        <w:t>placeName</w:t>
      </w:r>
      <w:proofErr w:type="spellEnd"/>
      <w:r>
        <w:t>” ja myös ylimpänä, jonka mukaan pystytään etsimään kyseinen kohta. Kohta ”</w:t>
      </w:r>
      <w:proofErr w:type="spellStart"/>
      <w:r>
        <w:t>adjacentPlaces</w:t>
      </w:r>
      <w:proofErr w:type="spellEnd"/>
      <w:r>
        <w:t>” kertoo mitä kohteita löytyy kyseisen paikan vierestä. Kohta ”info” kertoo info-</w:t>
      </w:r>
      <w:proofErr w:type="spellStart"/>
      <w:r>
        <w:t>panelien</w:t>
      </w:r>
      <w:proofErr w:type="spellEnd"/>
      <w:r>
        <w:t xml:space="preserve"> tekstit ja kuvan tiedot. Tämä annetaan objektina eteenpäin ja näin osaa piirtää näkymän tilasta.)</w:t>
      </w:r>
    </w:p>
    <w:p w14:paraId="32CB712F" w14:textId="56331AB6" w:rsidR="006902DA" w:rsidRDefault="006902DA" w:rsidP="006902DA">
      <w:pPr>
        <w:pStyle w:val="Heading2"/>
        <w:rPr>
          <w:lang w:val="fi-FI"/>
        </w:rPr>
      </w:pPr>
      <w:bookmarkStart w:id="6" w:name="_Toc115198801"/>
      <w:r>
        <w:rPr>
          <w:lang w:val="fi-FI"/>
        </w:rPr>
        <w:t>Versiohallinta</w:t>
      </w:r>
      <w:bookmarkEnd w:id="6"/>
    </w:p>
    <w:p w14:paraId="0FC3BE90" w14:textId="77777777" w:rsidR="00E10441" w:rsidRDefault="00294204" w:rsidP="006902DA">
      <w:r>
        <w:t>Versiohallinta on hyvin käytännöllinen projekteissa, tällä turvataan tallentaminen ja jakaminen toisille tahoille</w:t>
      </w:r>
      <w:r w:rsidR="0051542D">
        <w:t xml:space="preserve">. </w:t>
      </w:r>
      <w:r>
        <w:t xml:space="preserve">Versiohallinta </w:t>
      </w:r>
      <w:r w:rsidR="005B6924">
        <w:t>auttaa,</w:t>
      </w:r>
      <w:r w:rsidR="0051542D">
        <w:t xml:space="preserve"> jos projektissa</w:t>
      </w:r>
      <w:r w:rsidR="006902DA">
        <w:t xml:space="preserve"> tulee</w:t>
      </w:r>
      <w:r w:rsidR="00755361">
        <w:t xml:space="preserve"> toimivuutta vaarantavia</w:t>
      </w:r>
      <w:r w:rsidR="006902DA">
        <w:t xml:space="preserve"> virheitä</w:t>
      </w:r>
      <w:r w:rsidR="0051542D">
        <w:t xml:space="preserve">, </w:t>
      </w:r>
      <w:r>
        <w:t>tällöin</w:t>
      </w:r>
      <w:r w:rsidR="006902DA">
        <w:t xml:space="preserve"> voidaan palata aiempaan toimivaan versioon</w:t>
      </w:r>
      <w:r>
        <w:t xml:space="preserve"> ja poistaa vaarantavat tekijät projektista</w:t>
      </w:r>
      <w:r w:rsidR="006902DA">
        <w:t xml:space="preserve">. </w:t>
      </w:r>
      <w:r w:rsidR="009718EA">
        <w:t>Versiohallinta sovelluksena</w:t>
      </w:r>
      <w:r w:rsidR="006902DA">
        <w:t xml:space="preserve"> </w:t>
      </w:r>
      <w:r w:rsidR="002B58DE">
        <w:t xml:space="preserve">oli </w:t>
      </w:r>
      <w:proofErr w:type="spellStart"/>
      <w:r w:rsidR="006902DA">
        <w:t>Git</w:t>
      </w:r>
      <w:proofErr w:type="spellEnd"/>
      <w:r w:rsidR="00755361">
        <w:t xml:space="preserve">. </w:t>
      </w:r>
      <w:proofErr w:type="spellStart"/>
      <w:r w:rsidR="00755361">
        <w:t>Gitti</w:t>
      </w:r>
      <w:proofErr w:type="spellEnd"/>
      <w:r w:rsidR="00755361">
        <w:t xml:space="preserve"> on ilmainen ja avoinlähdekoodi sovellus</w:t>
      </w:r>
      <w:r w:rsidR="009718EA">
        <w:t>, se on myös todella vanha ja hyvin toimiva, myös hyvin tunnettu ja virhetilanteissa helppo löytää vastaus virheeseen</w:t>
      </w:r>
      <w:r w:rsidR="00755361">
        <w:t xml:space="preserve">. </w:t>
      </w:r>
      <w:proofErr w:type="spellStart"/>
      <w:r w:rsidR="00755361">
        <w:t>Gitillä</w:t>
      </w:r>
      <w:proofErr w:type="spellEnd"/>
      <w:r w:rsidR="009718EA">
        <w:t xml:space="preserve"> tehdään tiedostoista päähaara, josta</w:t>
      </w:r>
      <w:r w:rsidR="00755361">
        <w:t xml:space="preserve"> pystyy tekemään uuden haaran ja kun tämä haara valmis voidaan se yhdistää eri haaroihin</w:t>
      </w:r>
      <w:r w:rsidR="009718EA">
        <w:t xml:space="preserve"> ja yleensä yhdistetään takaisin päähaaraan, kun on haluttua</w:t>
      </w:r>
      <w:r w:rsidR="00755361">
        <w:t xml:space="preserve">. Yleensä pidetään päähaaraa, kehityshaaraa ja tuotantohaaraa erikseen. Päähaaralle tulee halutut muutokset, jotka viedään tuotantoon hallitusti. Kehityshaaraan viedään pienellä kynnyksellä ja kokeillaan </w:t>
      </w:r>
      <w:r w:rsidR="009718EA">
        <w:t xml:space="preserve">toimivuutta ja </w:t>
      </w:r>
      <w:r w:rsidR="00755361">
        <w:t>toiminnallisuu</w:t>
      </w:r>
      <w:r w:rsidR="009718EA">
        <w:t>tta</w:t>
      </w:r>
      <w:r w:rsidR="00755361">
        <w:t xml:space="preserve">. Nämä haarat päivitetään erilaisille alustoille esimerkiksi </w:t>
      </w:r>
      <w:proofErr w:type="spellStart"/>
      <w:r w:rsidR="00755361">
        <w:t>bitbucket</w:t>
      </w:r>
      <w:proofErr w:type="spellEnd"/>
      <w:r w:rsidR="00755361">
        <w:t xml:space="preserve"> tai </w:t>
      </w:r>
      <w:proofErr w:type="spellStart"/>
      <w:r w:rsidR="00755361">
        <w:t>github</w:t>
      </w:r>
      <w:proofErr w:type="spellEnd"/>
      <w:r w:rsidR="00755361">
        <w:t>.</w:t>
      </w:r>
      <w:r w:rsidR="0051542D">
        <w:t xml:space="preserve"> </w:t>
      </w:r>
      <w:r w:rsidR="009718EA">
        <w:t xml:space="preserve">Projekti perustettiin </w:t>
      </w:r>
      <w:proofErr w:type="spellStart"/>
      <w:r w:rsidR="009718EA">
        <w:t>githubbiin</w:t>
      </w:r>
      <w:proofErr w:type="spellEnd"/>
      <w:r w:rsidR="009718EA">
        <w:t xml:space="preserve"> helppouden ja </w:t>
      </w:r>
      <w:r w:rsidR="00397E60">
        <w:t>yksinkertaisuuden vuoksi</w:t>
      </w:r>
      <w:r w:rsidR="002B58DE">
        <w:t xml:space="preserve">. </w:t>
      </w:r>
      <w:proofErr w:type="spellStart"/>
      <w:r w:rsidR="002B58DE">
        <w:t>Githubista</w:t>
      </w:r>
      <w:proofErr w:type="spellEnd"/>
      <w:r w:rsidR="002B58DE">
        <w:t xml:space="preserve"> on verkkoselain sivut ja sieltä pystyy päivittämään ja muokkaamaan haluttuja haaroja ja projekteja</w:t>
      </w:r>
      <w:r w:rsidR="001D6AD3">
        <w:t>.</w:t>
      </w:r>
      <w:r w:rsidR="00755361">
        <w:t xml:space="preserve"> </w:t>
      </w:r>
      <w:r w:rsidR="001D6AD3">
        <w:t>Sieltä</w:t>
      </w:r>
      <w:r w:rsidR="00755361">
        <w:t xml:space="preserve"> voidaan hake</w:t>
      </w:r>
      <w:r w:rsidR="0051542D">
        <w:t>a</w:t>
      </w:r>
      <w:r w:rsidR="001D6AD3">
        <w:t xml:space="preserve"> projektin tiedostot</w:t>
      </w:r>
      <w:r w:rsidR="0051542D">
        <w:t xml:space="preserve"> eri tietokone</w:t>
      </w:r>
      <w:r w:rsidR="00397E60">
        <w:t>i</w:t>
      </w:r>
      <w:r w:rsidR="001D6AD3">
        <w:t>lle</w:t>
      </w:r>
      <w:r w:rsidR="0051542D">
        <w:t>. Tämä helpottaa hyvin paljon projektin kehittämistä</w:t>
      </w:r>
      <w:r w:rsidR="001D6AD3">
        <w:t xml:space="preserve">, kun projekti ei ole tietokone kohtainen, myös helpottaa projektin jakamista </w:t>
      </w:r>
      <w:r w:rsidR="001D6AD3">
        <w:lastRenderedPageBreak/>
        <w:t xml:space="preserve">eri ihmisille </w:t>
      </w:r>
      <w:r w:rsidR="0051542D">
        <w:t>tai</w:t>
      </w:r>
      <w:r w:rsidR="001D6AD3">
        <w:t xml:space="preserve"> myöhemmin</w:t>
      </w:r>
      <w:r w:rsidR="0051542D">
        <w:t xml:space="preserve"> kyseisen projektin käyttöönottoa. Vaikka kyseisen projekti</w:t>
      </w:r>
      <w:r w:rsidR="002B58DE">
        <w:t xml:space="preserve">ssa </w:t>
      </w:r>
      <w:proofErr w:type="gramStart"/>
      <w:r w:rsidR="002B58DE">
        <w:t xml:space="preserve">oli </w:t>
      </w:r>
      <w:r w:rsidR="0051542D">
        <w:t xml:space="preserve"> </w:t>
      </w:r>
      <w:r w:rsidR="002B58DE">
        <w:t>vain</w:t>
      </w:r>
      <w:proofErr w:type="gramEnd"/>
      <w:r w:rsidR="002B58DE">
        <w:t xml:space="preserve"> yksi henkilö</w:t>
      </w:r>
      <w:r w:rsidR="0051542D">
        <w:t xml:space="preserve">, oli </w:t>
      </w:r>
      <w:proofErr w:type="spellStart"/>
      <w:r w:rsidR="0051542D">
        <w:t>githubista</w:t>
      </w:r>
      <w:proofErr w:type="spellEnd"/>
      <w:r w:rsidR="0051542D">
        <w:t xml:space="preserve"> paljon hyötyä projektin aikana. </w:t>
      </w:r>
      <w:proofErr w:type="spellStart"/>
      <w:r w:rsidR="0051542D">
        <w:t>Esimerksi</w:t>
      </w:r>
      <w:proofErr w:type="spellEnd"/>
      <w:r w:rsidR="0051542D">
        <w:t xml:space="preserve"> </w:t>
      </w:r>
      <w:r w:rsidR="002B58DE">
        <w:t xml:space="preserve">projektissa oli </w:t>
      </w:r>
      <w:r w:rsidR="0051542D">
        <w:t xml:space="preserve">muutaman kerran vaarantavia virheitä ja </w:t>
      </w:r>
      <w:r w:rsidR="002B58DE">
        <w:t xml:space="preserve">näin pystyttiin </w:t>
      </w:r>
      <w:r w:rsidR="0051542D">
        <w:t xml:space="preserve">palaamaan haluttuun kohtaan. </w:t>
      </w:r>
      <w:r w:rsidR="002B58DE">
        <w:t>Projektia kehitettiin</w:t>
      </w:r>
      <w:r w:rsidR="001D6AD3">
        <w:t xml:space="preserve"> pöytäkoneella, kuin myös kannettavalla tietokoneella</w:t>
      </w:r>
      <w:r w:rsidR="00E10441">
        <w:t>.</w:t>
      </w:r>
      <w:r w:rsidR="001D6AD3">
        <w:t xml:space="preserve"> </w:t>
      </w:r>
      <w:r w:rsidR="00E10441">
        <w:t>T</w:t>
      </w:r>
      <w:r w:rsidR="001D6AD3">
        <w:t xml:space="preserve">ämän myötä ei tarvinnut aina </w:t>
      </w:r>
      <w:r w:rsidR="005B6924">
        <w:t>tarkistaa,</w:t>
      </w:r>
      <w:r w:rsidR="001D6AD3">
        <w:t xml:space="preserve"> että molemmat koneet olivat päivittyneet uusimpaan versioon projektista</w:t>
      </w:r>
      <w:r w:rsidR="00E10441">
        <w:t xml:space="preserve">, vaan pystyttiin </w:t>
      </w:r>
      <w:proofErr w:type="spellStart"/>
      <w:r w:rsidR="00E10441">
        <w:t>Gitin</w:t>
      </w:r>
      <w:proofErr w:type="spellEnd"/>
      <w:r w:rsidR="00E10441">
        <w:t xml:space="preserve"> kautta päivittää uusimpaan versioon</w:t>
      </w:r>
      <w:r w:rsidR="001D6AD3">
        <w:t xml:space="preserve">. </w:t>
      </w:r>
      <w:proofErr w:type="spellStart"/>
      <w:r w:rsidR="001D6AD3">
        <w:t>Gitin</w:t>
      </w:r>
      <w:proofErr w:type="spellEnd"/>
      <w:r w:rsidR="001D6AD3">
        <w:t xml:space="preserve"> peruskomentoihin kuuluu ”</w:t>
      </w:r>
      <w:proofErr w:type="spellStart"/>
      <w:r w:rsidR="001D6AD3">
        <w:t>git</w:t>
      </w:r>
      <w:proofErr w:type="spellEnd"/>
      <w:r w:rsidR="001D6AD3">
        <w:t xml:space="preserve"> </w:t>
      </w:r>
      <w:proofErr w:type="spellStart"/>
      <w:r w:rsidR="001D6AD3">
        <w:t>pull</w:t>
      </w:r>
      <w:proofErr w:type="spellEnd"/>
      <w:r w:rsidR="001D6AD3">
        <w:t xml:space="preserve">, </w:t>
      </w:r>
      <w:proofErr w:type="spellStart"/>
      <w:r w:rsidR="001D6AD3">
        <w:t>git</w:t>
      </w:r>
      <w:proofErr w:type="spellEnd"/>
      <w:r w:rsidR="001D6AD3">
        <w:t xml:space="preserve"> </w:t>
      </w:r>
      <w:proofErr w:type="spellStart"/>
      <w:r w:rsidR="001D6AD3">
        <w:t>push</w:t>
      </w:r>
      <w:proofErr w:type="spellEnd"/>
      <w:r w:rsidR="001D6AD3">
        <w:t xml:space="preserve">, </w:t>
      </w:r>
      <w:proofErr w:type="spellStart"/>
      <w:r w:rsidR="001D6AD3">
        <w:t>git</w:t>
      </w:r>
      <w:proofErr w:type="spellEnd"/>
      <w:r w:rsidR="001D6AD3">
        <w:t xml:space="preserve"> </w:t>
      </w:r>
      <w:proofErr w:type="spellStart"/>
      <w:r w:rsidR="001D6AD3">
        <w:t>commit</w:t>
      </w:r>
      <w:proofErr w:type="spellEnd"/>
      <w:r w:rsidR="001D6AD3">
        <w:t xml:space="preserve"> -m, </w:t>
      </w:r>
      <w:proofErr w:type="spellStart"/>
      <w:r w:rsidR="001D6AD3">
        <w:t>git</w:t>
      </w:r>
      <w:proofErr w:type="spellEnd"/>
      <w:r w:rsidR="001D6AD3">
        <w:t xml:space="preserve"> </w:t>
      </w:r>
      <w:proofErr w:type="spellStart"/>
      <w:r w:rsidR="001D6AD3">
        <w:t>branch</w:t>
      </w:r>
      <w:proofErr w:type="spellEnd"/>
      <w:r w:rsidR="001D6AD3">
        <w:t xml:space="preserve"> -b”. </w:t>
      </w:r>
      <w:r w:rsidR="009B79BD">
        <w:t xml:space="preserve">Näillä komennoilla pystyy hakemaan uusimman haaran, puskemaan haaran, tekemään uuden </w:t>
      </w:r>
      <w:proofErr w:type="spellStart"/>
      <w:r w:rsidR="00A4079B">
        <w:t>kommitin</w:t>
      </w:r>
      <w:proofErr w:type="spellEnd"/>
      <w:r w:rsidR="00A4079B">
        <w:t xml:space="preserve"> ja viimeisellä komennolla pystyy luomaan uuden haaran. Ainoa huono puoli </w:t>
      </w:r>
      <w:proofErr w:type="spellStart"/>
      <w:r w:rsidR="00A4079B">
        <w:t>Gitissä</w:t>
      </w:r>
      <w:proofErr w:type="spellEnd"/>
      <w:r w:rsidR="00A4079B">
        <w:t xml:space="preserve"> on, että se ei kysele </w:t>
      </w:r>
      <w:r w:rsidR="00E10441">
        <w:t>”</w:t>
      </w:r>
      <w:r w:rsidR="00A4079B">
        <w:t>haluatko oikeasti tehdä näin</w:t>
      </w:r>
      <w:r w:rsidR="00E10441">
        <w:t>?”</w:t>
      </w:r>
      <w:r w:rsidR="005B6924">
        <w:t>,</w:t>
      </w:r>
      <w:r w:rsidR="00A4079B">
        <w:t xml:space="preserve"> vaan tekee. Minkä </w:t>
      </w:r>
      <w:r w:rsidR="005B6924">
        <w:t>takia</w:t>
      </w:r>
      <w:r w:rsidR="00A4079B">
        <w:t xml:space="preserve"> käyttäjä pohjaiset virheet</w:t>
      </w:r>
      <w:r w:rsidR="00DE43AE">
        <w:t xml:space="preserve"> </w:t>
      </w:r>
      <w:r w:rsidR="00E10441">
        <w:t xml:space="preserve">ovat yleisiä ja tämän </w:t>
      </w:r>
      <w:proofErr w:type="gramStart"/>
      <w:r w:rsidR="00E10441">
        <w:t>johdosta</w:t>
      </w:r>
      <w:proofErr w:type="gramEnd"/>
      <w:r w:rsidR="00E10441">
        <w:t xml:space="preserve"> pitää olla hyvin varoivainen mitä tekee, ettei tule vaarantavia virheitä pelkästä versiohallinnan käytöstä</w:t>
      </w:r>
      <w:r w:rsidR="00DE43AE">
        <w:t>.</w:t>
      </w:r>
      <w:r w:rsidR="00A4079B">
        <w:t xml:space="preserve"> </w:t>
      </w:r>
    </w:p>
    <w:p w14:paraId="6B6B9BC3" w14:textId="0522E771" w:rsidR="00F218DF" w:rsidRDefault="00E10441" w:rsidP="006902DA">
      <w:proofErr w:type="spellStart"/>
      <w:r w:rsidRPr="00E10441">
        <w:t>Git</w:t>
      </w:r>
      <w:proofErr w:type="spellEnd"/>
      <w:r w:rsidRPr="00E10441">
        <w:t xml:space="preserve"> on alkuperin </w:t>
      </w:r>
      <w:r>
        <w:t xml:space="preserve">hyväksynyt </w:t>
      </w:r>
      <w:r w:rsidRPr="00E10441">
        <w:t>Linus Torvalds vuonna 2005 Linux</w:t>
      </w:r>
      <w:r w:rsidR="00F218DF">
        <w:t xml:space="preserve"> </w:t>
      </w:r>
      <w:proofErr w:type="spellStart"/>
      <w:r w:rsidR="00F218DF">
        <w:t>kernelin</w:t>
      </w:r>
      <w:proofErr w:type="spellEnd"/>
      <w:r w:rsidRPr="00E10441">
        <w:t xml:space="preserve"> kehittämiseen</w:t>
      </w:r>
      <w:r>
        <w:t>.</w:t>
      </w:r>
      <w:r w:rsidRPr="00E10441">
        <w:t xml:space="preserve"> Vuodesta 2005 lähtien </w:t>
      </w:r>
      <w:proofErr w:type="spellStart"/>
      <w:r w:rsidRPr="00E10441">
        <w:t>Junio</w:t>
      </w:r>
      <w:proofErr w:type="spellEnd"/>
      <w:r w:rsidRPr="00E10441">
        <w:t xml:space="preserve"> ​​</w:t>
      </w:r>
      <w:proofErr w:type="spellStart"/>
      <w:r w:rsidRPr="00E10441">
        <w:t>Hamano</w:t>
      </w:r>
      <w:proofErr w:type="spellEnd"/>
      <w:r w:rsidRPr="00E10441">
        <w:t xml:space="preserve"> on ollut ydinylläpitäjä. Kuten useimmat muut hajautetut versionhallintajärjestelmät, ja toisin kuin useimmat asiakas-palvelinjärjestelmät, jokainen </w:t>
      </w:r>
      <w:proofErr w:type="spellStart"/>
      <w:r w:rsidRPr="00E10441">
        <w:t>Git</w:t>
      </w:r>
      <w:proofErr w:type="spellEnd"/>
      <w:r w:rsidRPr="00E10441">
        <w:t>-hakemisto jokaisessa tietokoneessa on täysimittainen arkisto, jossa on täydellinen historia ja täydet versionseurantaominaisuudet, riippumatta verkkoyhteydestä tai keskuspalvelimesta.</w:t>
      </w:r>
      <w:r w:rsidR="00F218DF">
        <w:t xml:space="preserve"> Tämä mahdollistaa eri haarojen korjauksen ja virheiden etsimisen helpoksi, parantaen käyttöpitoa merkittävästi.</w:t>
      </w:r>
    </w:p>
    <w:p w14:paraId="0194AA16" w14:textId="31D02157" w:rsidR="006902DA" w:rsidRPr="00E10441" w:rsidRDefault="00E10441" w:rsidP="006902DA">
      <w:pPr>
        <w:rPr>
          <w:lang w:val="en-FI"/>
        </w:rPr>
      </w:pPr>
      <w:r w:rsidRPr="00E10441">
        <w:t xml:space="preserve"> </w:t>
      </w:r>
      <w:proofErr w:type="spellStart"/>
      <w:r w:rsidRPr="00E10441">
        <w:t>Git</w:t>
      </w:r>
      <w:proofErr w:type="spellEnd"/>
      <w:r w:rsidRPr="00E10441">
        <w:t xml:space="preserve"> on ilmainen ja avoimenlähdekoodin ohjelmisto, jota jaetaan vain GPL-2.0</w:t>
      </w:r>
      <w:r w:rsidR="00F218DF">
        <w:t xml:space="preserve"> </w:t>
      </w:r>
      <w:r w:rsidRPr="00E10441">
        <w:t>lisenssillä.</w:t>
      </w:r>
    </w:p>
    <w:p w14:paraId="14CB8D68" w14:textId="586EEEC9" w:rsidR="006902DA" w:rsidRPr="006902DA" w:rsidRDefault="00574A87" w:rsidP="006902DA">
      <w:pPr>
        <w:pStyle w:val="Heading2"/>
        <w:rPr>
          <w:lang w:val="fi-FI"/>
        </w:rPr>
      </w:pPr>
      <w:bookmarkStart w:id="7" w:name="_Toc115198802"/>
      <w:r>
        <w:rPr>
          <w:lang w:val="fi-FI"/>
        </w:rPr>
        <w:t>360-Panoramakuvat</w:t>
      </w:r>
      <w:bookmarkEnd w:id="7"/>
    </w:p>
    <w:p w14:paraId="53287E84" w14:textId="6BE85E37" w:rsidR="00FA75FE" w:rsidRDefault="00862264" w:rsidP="00FA75FE">
      <w:r>
        <w:t xml:space="preserve">Hankalin asia oli </w:t>
      </w:r>
      <w:r w:rsidR="00FA75FE">
        <w:t>360-panoramakuvien ottaminen</w:t>
      </w:r>
      <w:r>
        <w:t xml:space="preserve">. Opinnäytetyöllä ei ollut toimeksiantajaa ja </w:t>
      </w:r>
      <w:r w:rsidR="00000B61">
        <w:t>tämän takia haluttiin välineitten kulut minimoida</w:t>
      </w:r>
      <w:r w:rsidR="00FA75FE">
        <w:t xml:space="preserve">. </w:t>
      </w:r>
      <w:r w:rsidR="00000B61">
        <w:t xml:space="preserve">Alussa otettiin kuvia järjestysvalvojakameralla ja </w:t>
      </w:r>
      <w:r w:rsidR="000A6920">
        <w:t>kalansilmäobjektiivilla</w:t>
      </w:r>
      <w:r w:rsidR="00FA75FE">
        <w:t xml:space="preserve">, mutta kyseinen tekniikka vaatii hyvin tarkkaa säätöä ja </w:t>
      </w:r>
      <w:r w:rsidR="00000B61">
        <w:t>kalliita</w:t>
      </w:r>
      <w:r w:rsidR="00FA75FE">
        <w:t xml:space="preserve"> välineitä</w:t>
      </w:r>
      <w:r w:rsidR="00000B61">
        <w:t>. Kyseinen vika tuli siitä, että</w:t>
      </w:r>
      <w:r w:rsidR="00FA75FE">
        <w:t xml:space="preserve"> nidonta ohjelmat </w:t>
      </w:r>
      <w:r w:rsidR="00000B61">
        <w:t xml:space="preserve">eivät </w:t>
      </w:r>
      <w:r w:rsidR="00FA75FE">
        <w:t>pysty</w:t>
      </w:r>
      <w:r w:rsidR="00000B61">
        <w:t>neet</w:t>
      </w:r>
      <w:r w:rsidR="00FA75FE">
        <w:t xml:space="preserve"> tunnistamaan kuvien välis</w:t>
      </w:r>
      <w:r w:rsidR="00000B61">
        <w:t>tä</w:t>
      </w:r>
      <w:r w:rsidR="00FA75FE">
        <w:t xml:space="preserve"> yhtey</w:t>
      </w:r>
      <w:r w:rsidR="00000B61">
        <w:t>ttä</w:t>
      </w:r>
      <w:r w:rsidR="00AD5989">
        <w:t xml:space="preserve"> ja näin sitoa kuvat toisiinsa luoden 360 kuvan.</w:t>
      </w:r>
      <w:r w:rsidR="00FA75FE">
        <w:t xml:space="preserve"> </w:t>
      </w:r>
      <w:r w:rsidR="00000B61">
        <w:t xml:space="preserve">Tämä johtui siitä, että </w:t>
      </w:r>
      <w:r w:rsidR="00FA75FE">
        <w:t xml:space="preserve">solmupisteen löytäminen halvoilla välineillä oli melkein mahdotonta. Tämän </w:t>
      </w:r>
      <w:r w:rsidR="00000B61">
        <w:t>takia</w:t>
      </w:r>
      <w:r w:rsidR="00FA75FE">
        <w:t xml:space="preserve"> päädyin ostamaan Ricoh </w:t>
      </w:r>
      <w:proofErr w:type="spellStart"/>
      <w:r w:rsidR="00FA75FE">
        <w:t>Theta</w:t>
      </w:r>
      <w:proofErr w:type="spellEnd"/>
      <w:r w:rsidR="00FA75FE">
        <w:t xml:space="preserve"> SC2, 360-aktiivikamera.</w:t>
      </w:r>
      <w:r w:rsidR="00000B61">
        <w:t xml:space="preserve"> Kuvien laatu tulisi kärsimään tästä syystä, mutta helpottaen niitten ottamista </w:t>
      </w:r>
      <w:r w:rsidR="00000B61">
        <w:lastRenderedPageBreak/>
        <w:t>huomattavasti.</w:t>
      </w:r>
      <w:r w:rsidR="00FA75FE">
        <w:t xml:space="preserve"> </w:t>
      </w:r>
      <w:r w:rsidR="00AD5989">
        <w:t>Panoraama</w:t>
      </w:r>
      <w:r w:rsidR="00FA75FE">
        <w:t xml:space="preserve"> pään ostaminen</w:t>
      </w:r>
      <w:r w:rsidR="00000B61">
        <w:t xml:space="preserve"> järjestelmäkameralle</w:t>
      </w:r>
      <w:r w:rsidR="00FA75FE">
        <w:t xml:space="preserve"> olisi ollut </w:t>
      </w:r>
      <w:r w:rsidR="00000B61">
        <w:t>kalliimpaa kuin kyseisen kameran ostaminen</w:t>
      </w:r>
      <w:r w:rsidR="00FA75FE">
        <w:t xml:space="preserve"> ja </w:t>
      </w:r>
      <w:r w:rsidR="000A6920">
        <w:t>kalansilmäobjektiivi</w:t>
      </w:r>
      <w:r w:rsidR="00FA75FE">
        <w:t xml:space="preserve"> oli lainassa, niin sekin olisi tarvinnut ostaa</w:t>
      </w:r>
      <w:r w:rsidR="000A6920">
        <w:t xml:space="preserve"> kuvien ottamista varten</w:t>
      </w:r>
      <w:r w:rsidR="00FA75FE">
        <w:t>.</w:t>
      </w:r>
    </w:p>
    <w:p w14:paraId="23A2185D" w14:textId="202CB3E7" w:rsidR="00227D78" w:rsidRPr="00FA75FE" w:rsidRDefault="000A6920" w:rsidP="00FA75FE">
      <w:r>
        <w:t xml:space="preserve">Kalansilmäobjektiivilla 360-kuvan ottamista varten tarvitsisi ottaa kuvat yhdessä vertikaalisessa linjassa 25-asteen erissä toisistaan ja myös kuvauskohdan maasta ja taivaasta. Ilman kalansilmäobjektiivia tarvitsisi vielä ottaa monesta erilaisesta vertikaalisesta linjasta kuvia. Tämä olisi nelikertaistanut kuvien tarpeen yhdestä pisteestä. </w:t>
      </w:r>
      <w:proofErr w:type="spellStart"/>
      <w:r>
        <w:t>Theta</w:t>
      </w:r>
      <w:proofErr w:type="spellEnd"/>
      <w:r>
        <w:t xml:space="preserve"> os</w:t>
      </w:r>
      <w:r w:rsidR="008A3997">
        <w:t xml:space="preserve">aa tehdä tämän kaiken yhdellä kuvalla ja näin helpottaa merkittävästi kuvan ottamista, mutta kuvien laatu tuli kärsimään tällä tekniikalla ottaessa. Opinnäytetyön tavoitteena ei ollut kuvien parhaimman laadun vaatiminen, </w:t>
      </w:r>
      <w:r w:rsidR="00C11255">
        <w:t>tämän takia</w:t>
      </w:r>
      <w:r w:rsidR="008A3997">
        <w:t xml:space="preserve"> kyseiset kuvat olivat enemmän kuin tarpeeksi hyviä. Konseptin mahdollistaminen oli tärkeämpää. </w:t>
      </w:r>
    </w:p>
    <w:p w14:paraId="4B6C3196" w14:textId="19A7CDD6" w:rsidR="00FA75FE" w:rsidRDefault="00FA75FE" w:rsidP="00FA75FE">
      <w:pPr>
        <w:pStyle w:val="Heading3"/>
      </w:pPr>
      <w:bookmarkStart w:id="8" w:name="_Toc115198803"/>
      <w:proofErr w:type="spellStart"/>
      <w:r>
        <w:t>S</w:t>
      </w:r>
      <w:r w:rsidR="00574A87">
        <w:t>olmupiste</w:t>
      </w:r>
      <w:bookmarkEnd w:id="8"/>
      <w:proofErr w:type="spellEnd"/>
    </w:p>
    <w:p w14:paraId="719BB547" w14:textId="03D2B212" w:rsidR="00FA75FE" w:rsidRDefault="0094484B" w:rsidP="00FA75FE">
      <w:r w:rsidRPr="0094484B">
        <w:t xml:space="preserve">Solmupiste, </w:t>
      </w:r>
      <w:r w:rsidR="008A3997">
        <w:t>toisella nimellä</w:t>
      </w:r>
      <w:r w:rsidRPr="0094484B">
        <w:t xml:space="preserve"> </w:t>
      </w:r>
      <w:r w:rsidR="008A3997" w:rsidRPr="0094484B">
        <w:t>parallaksia</w:t>
      </w:r>
      <w:r w:rsidRPr="0094484B">
        <w:t xml:space="preserve"> p</w:t>
      </w:r>
      <w:r>
        <w:t>iste. Solmupiste esittää linssin perspektiivin pistettä (sen silmä). Se on kohta linssin objektiivissa johon linssi kohdistaa kuvan.</w:t>
      </w:r>
      <w:r w:rsidR="00224D54">
        <w:t xml:space="preserve"> </w:t>
      </w:r>
      <w:r>
        <w:t xml:space="preserve">Zoomaus linssissä tämä piste siirtyy sisäänpäin verrattuna muissa linsseissä. Tämän </w:t>
      </w:r>
      <w:proofErr w:type="gramStart"/>
      <w:r>
        <w:t>johdosta</w:t>
      </w:r>
      <w:proofErr w:type="gramEnd"/>
      <w:r>
        <w:t xml:space="preserve"> solmupisteitä voi olla monta. Yleensä riittää tietää kolme </w:t>
      </w:r>
      <w:r w:rsidR="00224D54">
        <w:t>erilaista</w:t>
      </w:r>
      <w:r>
        <w:t xml:space="preserve"> solmupistettä. (</w:t>
      </w:r>
      <w:proofErr w:type="spellStart"/>
      <w:r>
        <w:t>panoramic-photo-guide</w:t>
      </w:r>
      <w:proofErr w:type="spellEnd"/>
      <w:r>
        <w:t>)</w:t>
      </w:r>
    </w:p>
    <w:p w14:paraId="0823F5B5" w14:textId="1CC98862" w:rsidR="0094484B" w:rsidRDefault="0094484B" w:rsidP="00FA75FE">
      <w:r>
        <w:rPr>
          <w:noProof/>
        </w:rPr>
        <w:drawing>
          <wp:inline distT="0" distB="0" distL="0" distR="0" wp14:anchorId="607BC874" wp14:editId="7217A99A">
            <wp:extent cx="3943350" cy="2571750"/>
            <wp:effectExtent l="0" t="0" r="0" b="0"/>
            <wp:docPr id="3" name="Picture 3" descr="Oly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ympu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571750"/>
                    </a:xfrm>
                    <a:prstGeom prst="rect">
                      <a:avLst/>
                    </a:prstGeom>
                    <a:noFill/>
                    <a:ln>
                      <a:noFill/>
                    </a:ln>
                  </pic:spPr>
                </pic:pic>
              </a:graphicData>
            </a:graphic>
          </wp:inline>
        </w:drawing>
      </w:r>
    </w:p>
    <w:p w14:paraId="7A81D3D7" w14:textId="3EFC0CD2" w:rsidR="0094484B" w:rsidRDefault="0094484B" w:rsidP="00FA75FE">
      <w:r>
        <w:t xml:space="preserve">(kolme </w:t>
      </w:r>
      <w:r w:rsidR="00224D54">
        <w:t>erilaista</w:t>
      </w:r>
      <w:r>
        <w:t xml:space="preserve"> solmupistettä</w:t>
      </w:r>
      <w:r w:rsidR="008A3997">
        <w:t xml:space="preserve"> erilaisissa linsseissä</w:t>
      </w:r>
      <w:r>
        <w:t xml:space="preserve"> (</w:t>
      </w:r>
      <w:proofErr w:type="spellStart"/>
      <w:r>
        <w:t>panoramic-photo-guide</w:t>
      </w:r>
      <w:proofErr w:type="spellEnd"/>
      <w:r>
        <w:t>))</w:t>
      </w:r>
    </w:p>
    <w:p w14:paraId="13E07AFE" w14:textId="25DB28EF" w:rsidR="0094484B" w:rsidRDefault="0094484B" w:rsidP="00FA75FE"/>
    <w:p w14:paraId="63BE1750" w14:textId="49081442" w:rsidR="0094484B" w:rsidRDefault="00227D78" w:rsidP="00FA75FE">
      <w:r>
        <w:lastRenderedPageBreak/>
        <w:t>Solmupiste on</w:t>
      </w:r>
      <w:r w:rsidR="008A3997">
        <w:t xml:space="preserve"> hyvin</w:t>
      </w:r>
      <w:r>
        <w:t xml:space="preserve"> tärkeä</w:t>
      </w:r>
      <w:r w:rsidR="008A3997">
        <w:t xml:space="preserve"> 360-kuvien ottamisessa,</w:t>
      </w:r>
      <w:r>
        <w:t xml:space="preserve"> koska muuten kuvan perspektiivi muuttuu ja näin </w:t>
      </w:r>
      <w:r w:rsidR="008A3997">
        <w:t>360-</w:t>
      </w:r>
      <w:r>
        <w:t xml:space="preserve">kuvassa olevat </w:t>
      </w:r>
      <w:r w:rsidR="003E7721">
        <w:t xml:space="preserve">esineet </w:t>
      </w:r>
      <w:r>
        <w:t xml:space="preserve">vaihtavat paikkaa luoden klooneja itsestään. </w:t>
      </w:r>
    </w:p>
    <w:p w14:paraId="4E17DFDF" w14:textId="59E5A190" w:rsidR="00227D78" w:rsidRDefault="00227D78" w:rsidP="00FA75FE">
      <w:r>
        <w:rPr>
          <w:noProof/>
        </w:rPr>
        <w:drawing>
          <wp:inline distT="0" distB="0" distL="0" distR="0" wp14:anchorId="79BF8EC0" wp14:editId="6FE1E99F">
            <wp:extent cx="2501527" cy="3381375"/>
            <wp:effectExtent l="0" t="0" r="0" b="0"/>
            <wp:docPr id="5" name="Picture 5" descr="Point nodal non superspo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nodal non superspos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003" cy="3409053"/>
                    </a:xfrm>
                    <a:prstGeom prst="rect">
                      <a:avLst/>
                    </a:prstGeom>
                    <a:noFill/>
                    <a:ln>
                      <a:noFill/>
                    </a:ln>
                  </pic:spPr>
                </pic:pic>
              </a:graphicData>
            </a:graphic>
          </wp:inline>
        </w:drawing>
      </w:r>
      <w:r w:rsidRPr="00227D78">
        <w:t xml:space="preserve"> </w:t>
      </w:r>
      <w:r>
        <w:rPr>
          <w:noProof/>
        </w:rPr>
        <w:drawing>
          <wp:inline distT="0" distB="0" distL="0" distR="0" wp14:anchorId="782A9827" wp14:editId="366EF624">
            <wp:extent cx="2600179" cy="3514725"/>
            <wp:effectExtent l="0" t="0" r="0" b="0"/>
            <wp:docPr id="6" name="Picture 6" descr="Point nodal supe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int nodal superpo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1699" cy="3530297"/>
                    </a:xfrm>
                    <a:prstGeom prst="rect">
                      <a:avLst/>
                    </a:prstGeom>
                    <a:noFill/>
                    <a:ln>
                      <a:noFill/>
                    </a:ln>
                  </pic:spPr>
                </pic:pic>
              </a:graphicData>
            </a:graphic>
          </wp:inline>
        </w:drawing>
      </w:r>
    </w:p>
    <w:p w14:paraId="5973ED06" w14:textId="5D2925BD" w:rsidR="00227D78" w:rsidRDefault="00227D78" w:rsidP="00FA75FE">
      <w:r>
        <w:t>(</w:t>
      </w:r>
      <w:proofErr w:type="gramStart"/>
      <w:r>
        <w:t>kuvat.(</w:t>
      </w:r>
      <w:proofErr w:type="spellStart"/>
      <w:proofErr w:type="gramEnd"/>
      <w:r>
        <w:t>panoramic-photo-guide</w:t>
      </w:r>
      <w:proofErr w:type="spellEnd"/>
      <w:r>
        <w:t>))</w:t>
      </w:r>
    </w:p>
    <w:p w14:paraId="0E99B807" w14:textId="0AC6D58D" w:rsidR="00227D78" w:rsidRDefault="00227D78" w:rsidP="00FA75FE">
      <w:r>
        <w:t>Vasemmassa kuvassa solmupiste ei ole pyörivän akselin kohdalla. Kun kuvaaja siirtää kameraa oikealle, tuntuu kuin koko kuvaaja liikkuisi oikealle, josta syntyy kaksi samaa puskaa vähän eri kohdissa. Oikeassa kuvassa solmupiste ja pyörivä akseli ovat samassa kohdassa ja näin kuvien sitominen onnistuu. (</w:t>
      </w:r>
      <w:proofErr w:type="spellStart"/>
      <w:r>
        <w:t>panoramic-photo-guide</w:t>
      </w:r>
      <w:proofErr w:type="spellEnd"/>
      <w:r>
        <w:t>)</w:t>
      </w:r>
      <w:r w:rsidR="003E7721">
        <w:t>.</w:t>
      </w:r>
    </w:p>
    <w:p w14:paraId="08FB44B0" w14:textId="7403A311" w:rsidR="003E7721" w:rsidRDefault="003E7721" w:rsidP="00FA75FE">
      <w:r>
        <w:t>Tämä aiheutti monta kertaa ongelmia opinnäytetyön aikana ja sidonta sovellukset loivat isoja eroavaisuuksia ja haamuja kuvissa.</w:t>
      </w:r>
    </w:p>
    <w:p w14:paraId="78649FC1" w14:textId="5A459212" w:rsidR="00227D78" w:rsidRDefault="00227D78" w:rsidP="00FA75FE">
      <w:r>
        <w:rPr>
          <w:noProof/>
        </w:rPr>
        <w:lastRenderedPageBreak/>
        <w:drawing>
          <wp:inline distT="0" distB="0" distL="0" distR="0" wp14:anchorId="2C28E25D" wp14:editId="53BB7A09">
            <wp:extent cx="2583027" cy="3732028"/>
            <wp:effectExtent l="0" t="0" r="8255" b="1905"/>
            <wp:docPr id="7" name="Picture 7" descr="Point nodal non superpos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int nodal non superposé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2100" cy="3759585"/>
                    </a:xfrm>
                    <a:prstGeom prst="rect">
                      <a:avLst/>
                    </a:prstGeom>
                    <a:noFill/>
                    <a:ln>
                      <a:noFill/>
                    </a:ln>
                  </pic:spPr>
                </pic:pic>
              </a:graphicData>
            </a:graphic>
          </wp:inline>
        </w:drawing>
      </w:r>
      <w:r w:rsidRPr="00227D78">
        <w:t xml:space="preserve"> </w:t>
      </w:r>
      <w:r>
        <w:rPr>
          <w:noProof/>
        </w:rPr>
        <w:drawing>
          <wp:inline distT="0" distB="0" distL="0" distR="0" wp14:anchorId="18BBB329" wp14:editId="6E628FC9">
            <wp:extent cx="2546231" cy="3678865"/>
            <wp:effectExtent l="0" t="0" r="6985" b="0"/>
            <wp:docPr id="8" name="Picture 8" descr="Point nodal non superpos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int nodal non superposé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1730" cy="3701259"/>
                    </a:xfrm>
                    <a:prstGeom prst="rect">
                      <a:avLst/>
                    </a:prstGeom>
                    <a:noFill/>
                    <a:ln>
                      <a:noFill/>
                    </a:ln>
                  </pic:spPr>
                </pic:pic>
              </a:graphicData>
            </a:graphic>
          </wp:inline>
        </w:drawing>
      </w:r>
    </w:p>
    <w:p w14:paraId="3A019E79" w14:textId="0E97B131" w:rsidR="00227D78" w:rsidRDefault="00227D78" w:rsidP="00FA75FE">
      <w:r>
        <w:t>(kuvat. (</w:t>
      </w:r>
      <w:proofErr w:type="spellStart"/>
      <w:r>
        <w:t>panoramic-photo-guide</w:t>
      </w:r>
      <w:proofErr w:type="spellEnd"/>
      <w:r>
        <w:t>))</w:t>
      </w:r>
    </w:p>
    <w:p w14:paraId="6C755042" w14:textId="39E3AF53" w:rsidR="00227D78" w:rsidRPr="0094484B" w:rsidRDefault="00227D78" w:rsidP="00FA75FE">
      <w:r>
        <w:t xml:space="preserve">Näistä kuvista hyvin </w:t>
      </w:r>
      <w:proofErr w:type="gramStart"/>
      <w:r>
        <w:t>näkyy</w:t>
      </w:r>
      <w:r w:rsidR="003A199D">
        <w:t xml:space="preserve"> </w:t>
      </w:r>
      <w:r>
        <w:t>on</w:t>
      </w:r>
      <w:r w:rsidR="003A199D">
        <w:t>ko</w:t>
      </w:r>
      <w:proofErr w:type="gramEnd"/>
      <w:r>
        <w:t xml:space="preserve"> solmupiste kunnossa ja kummassa ei ole. Vasemmanpuolen kuva on otettu huomioimatta solmupistettä ja tästä johtuu kupolin ”varjo”, kun taas oikeassa on </w:t>
      </w:r>
      <w:r w:rsidR="00224D54">
        <w:t>huomioitu</w:t>
      </w:r>
      <w:r>
        <w:t xml:space="preserve"> solmupiste ja näin kuvien sitominen on onnistunut.</w:t>
      </w:r>
    </w:p>
    <w:p w14:paraId="3EB5D50B" w14:textId="77777777" w:rsidR="00FA75FE" w:rsidRPr="00FA75FE" w:rsidRDefault="00FA75FE" w:rsidP="00FA75FE">
      <w:pPr>
        <w:pStyle w:val="Heading3"/>
      </w:pPr>
      <w:bookmarkStart w:id="9" w:name="_Toc115198804"/>
      <w:r w:rsidRPr="00FA75FE">
        <w:lastRenderedPageBreak/>
        <w:t>Ricoh Theta SC2</w:t>
      </w:r>
      <w:bookmarkEnd w:id="9"/>
    </w:p>
    <w:p w14:paraId="37DAC49B" w14:textId="66ACFD99" w:rsidR="00574A87" w:rsidRDefault="00C815ED" w:rsidP="00574A87">
      <w:r>
        <w:rPr>
          <w:noProof/>
        </w:rPr>
        <w:drawing>
          <wp:inline distT="0" distB="0" distL="0" distR="0" wp14:anchorId="66F07C3D" wp14:editId="49C6FB55">
            <wp:extent cx="2870791" cy="3650037"/>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1875" cy="3727701"/>
                    </a:xfrm>
                    <a:prstGeom prst="rect">
                      <a:avLst/>
                    </a:prstGeom>
                    <a:noFill/>
                    <a:ln>
                      <a:noFill/>
                    </a:ln>
                  </pic:spPr>
                </pic:pic>
              </a:graphicData>
            </a:graphic>
          </wp:inline>
        </w:drawing>
      </w:r>
    </w:p>
    <w:p w14:paraId="1589B272" w14:textId="3911B64B" w:rsidR="009D20EA" w:rsidRDefault="009D20EA" w:rsidP="00574A87">
      <w:r>
        <w:t>(kuva. (</w:t>
      </w:r>
      <w:proofErr w:type="spellStart"/>
      <w:r>
        <w:t>ricoh</w:t>
      </w:r>
      <w:proofErr w:type="spellEnd"/>
      <w:r>
        <w:t>))</w:t>
      </w:r>
    </w:p>
    <w:p w14:paraId="778B2DE4" w14:textId="2676F710" w:rsidR="009D20EA" w:rsidRPr="009D20EA" w:rsidRDefault="009D20EA" w:rsidP="00574A87">
      <w:r w:rsidRPr="009D20EA">
        <w:t xml:space="preserve">Ricoh </w:t>
      </w:r>
      <w:proofErr w:type="spellStart"/>
      <w:r w:rsidRPr="009D20EA">
        <w:t>Theta</w:t>
      </w:r>
      <w:proofErr w:type="spellEnd"/>
      <w:r w:rsidRPr="009D20EA">
        <w:t xml:space="preserve"> SC2-actionkameralla kuva</w:t>
      </w:r>
      <w:r>
        <w:t>a upeita 4K 30 FPS-resoluution videoita ja yksityiskohtaisia kuvia. Kamera on hyvin pienikokoinen ja helppokäyttöinen.</w:t>
      </w:r>
      <w:r w:rsidR="00224D54">
        <w:t xml:space="preserve"> Kameran aivan alapuolella on sokea piste, jota hyödyntäen otin kuvat. Seisoin kameran alapuolella, joka kuvassa.</w:t>
      </w:r>
    </w:p>
    <w:p w14:paraId="2F97B504" w14:textId="762ACD26" w:rsidR="004857CD" w:rsidRPr="004857CD" w:rsidRDefault="009D20EA" w:rsidP="004857CD">
      <w:pPr>
        <w:pStyle w:val="Heading1"/>
        <w:rPr>
          <w:lang w:val="fi-FI"/>
        </w:rPr>
      </w:pPr>
      <w:bookmarkStart w:id="10" w:name="_Toc115198805"/>
      <w:r>
        <w:rPr>
          <w:lang w:val="fi-FI"/>
        </w:rPr>
        <w:t>React-360</w:t>
      </w:r>
      <w:bookmarkEnd w:id="10"/>
    </w:p>
    <w:p w14:paraId="07F0633D" w14:textId="3BECE732" w:rsidR="004857CD" w:rsidRDefault="004857CD" w:rsidP="00C51E62">
      <w:pPr>
        <w:pStyle w:val="Heading2"/>
      </w:pPr>
      <w:bookmarkStart w:id="11" w:name="_Toc115198806"/>
      <w:r>
        <w:t>Node.js</w:t>
      </w:r>
      <w:bookmarkEnd w:id="11"/>
      <w:r>
        <w:t xml:space="preserve"> </w:t>
      </w:r>
    </w:p>
    <w:p w14:paraId="0A6E349F" w14:textId="6F638BB5" w:rsidR="004857CD" w:rsidRPr="004857CD" w:rsidRDefault="004857CD" w:rsidP="004857CD">
      <w:r w:rsidRPr="004857CD">
        <w:t>Node.js on avoinlähdekoodi, järjestelmäriippumaton</w:t>
      </w:r>
      <w:r w:rsidR="00A63EB5">
        <w:t xml:space="preserve"> JavaScript käyttöympäristö</w:t>
      </w:r>
      <w:r w:rsidR="00E72D91">
        <w:t>, projektin pyörittämiseen käytetään Node.js.</w:t>
      </w:r>
      <w:r w:rsidR="00A63EB5">
        <w:t xml:space="preserve"> Node.js asentaessa asentuu myös </w:t>
      </w:r>
      <w:proofErr w:type="spellStart"/>
      <w:r w:rsidR="00A63EB5">
        <w:t>npm</w:t>
      </w:r>
      <w:proofErr w:type="spellEnd"/>
      <w:r w:rsidR="00A63EB5">
        <w:t xml:space="preserve"> pakettien hallinta sovellus JavaScript paketeille. Tätä käytetään paljon projektin pakettien, kirjastojen, </w:t>
      </w:r>
      <w:proofErr w:type="spellStart"/>
      <w:r w:rsidR="00A63EB5">
        <w:t>frameworkkien</w:t>
      </w:r>
      <w:proofErr w:type="spellEnd"/>
      <w:r w:rsidR="00A63EB5">
        <w:t xml:space="preserve"> asentamiseen ja on pakollinen olla ennen kuin aloitetaan. </w:t>
      </w:r>
      <w:proofErr w:type="spellStart"/>
      <w:r w:rsidR="00A63EB5">
        <w:lastRenderedPageBreak/>
        <w:t>Npm</w:t>
      </w:r>
      <w:proofErr w:type="spellEnd"/>
      <w:r w:rsidR="00A63EB5">
        <w:t xml:space="preserve"> sovelluksen komento on </w:t>
      </w:r>
      <w:r w:rsidR="00E72D91">
        <w:t>”</w:t>
      </w:r>
      <w:proofErr w:type="spellStart"/>
      <w:r w:rsidR="00A63EB5">
        <w:t>npm</w:t>
      </w:r>
      <w:proofErr w:type="spellEnd"/>
      <w:r w:rsidR="00E72D91">
        <w:t>”, jolla asennetaan paketit. Node.js yleisin komento on ”</w:t>
      </w:r>
      <w:proofErr w:type="spellStart"/>
      <w:r w:rsidR="00E72D91">
        <w:t>node</w:t>
      </w:r>
      <w:proofErr w:type="spellEnd"/>
      <w:r w:rsidR="00E72D91">
        <w:t>”. Kahta kyseistä komentoa tulee näkymään paljon tulevissa kappaleissa ja käytetään vain käynnistämään kyseinen tarvittava sovellus, joka aloittaa toiminnallisuuden pyörittämisen.</w:t>
      </w:r>
    </w:p>
    <w:p w14:paraId="0CBCD13F" w14:textId="630D1520" w:rsidR="0013349E" w:rsidRDefault="00191D73" w:rsidP="00C51E62">
      <w:pPr>
        <w:pStyle w:val="Heading2"/>
      </w:pPr>
      <w:bookmarkStart w:id="12" w:name="_Toc115198807"/>
      <w:r>
        <w:t>React-VR ja React-360 -framework</w:t>
      </w:r>
      <w:bookmarkEnd w:id="12"/>
    </w:p>
    <w:p w14:paraId="29AD640F" w14:textId="4EBD32AA" w:rsidR="001B43CD" w:rsidRPr="001B43CD" w:rsidRDefault="001B43CD" w:rsidP="00C51E62">
      <w:proofErr w:type="spellStart"/>
      <w:r w:rsidRPr="001B43CD">
        <w:t>React</w:t>
      </w:r>
      <w:proofErr w:type="spellEnd"/>
      <w:r w:rsidRPr="001B43CD">
        <w:t xml:space="preserve">-VR </w:t>
      </w:r>
      <w:r>
        <w:t>nimettiin uudelleen 2017 React-360:seksi</w:t>
      </w:r>
      <w:r w:rsidR="0063492E">
        <w:t xml:space="preserve">. React-360 kirjastoa on viimeksi 2018 päivitetty, jonka </w:t>
      </w:r>
      <w:proofErr w:type="gramStart"/>
      <w:r w:rsidR="0063492E">
        <w:t>johdosta</w:t>
      </w:r>
      <w:proofErr w:type="gramEnd"/>
      <w:r w:rsidR="0063492E">
        <w:t xml:space="preserve"> kyseessä on vanhentunut </w:t>
      </w:r>
      <w:proofErr w:type="spellStart"/>
      <w:r w:rsidR="0063492E">
        <w:t>frameworkki</w:t>
      </w:r>
      <w:proofErr w:type="spellEnd"/>
      <w:r w:rsidR="0063492E">
        <w:t xml:space="preserve">. React-360 </w:t>
      </w:r>
      <w:proofErr w:type="spellStart"/>
      <w:r w:rsidR="0063492E">
        <w:t>frameworkin</w:t>
      </w:r>
      <w:proofErr w:type="spellEnd"/>
      <w:r w:rsidR="0063492E">
        <w:t xml:space="preserve"> tavoitteena oli helpottaa kehittäjien</w:t>
      </w:r>
      <w:r w:rsidR="00C0731D">
        <w:t xml:space="preserve"> työtä luodessa</w:t>
      </w:r>
      <w:r w:rsidR="0063492E">
        <w:t xml:space="preserve"> </w:t>
      </w:r>
      <w:r w:rsidR="00C0731D">
        <w:t xml:space="preserve">mukaansatempaavia </w:t>
      </w:r>
      <w:r w:rsidR="0063492E">
        <w:t xml:space="preserve">360- </w:t>
      </w:r>
      <w:r w:rsidR="00224D54">
        <w:t>sisäl</w:t>
      </w:r>
      <w:r w:rsidR="00C0731D">
        <w:t xml:space="preserve">töä </w:t>
      </w:r>
      <w:r w:rsidR="0063492E">
        <w:t xml:space="preserve">selaimelle. React-360 mahdollistaa </w:t>
      </w:r>
      <w:r w:rsidR="00A47BCD">
        <w:t>interaktiivisen virtuaalitodellisuuden</w:t>
      </w:r>
      <w:r w:rsidR="0063492E">
        <w:t xml:space="preserve"> luomisen selaimelle, jota pystytään käyttämään kännykällä ja tietokoneella</w:t>
      </w:r>
      <w:r w:rsidR="00A47BCD">
        <w:t xml:space="preserve">. On </w:t>
      </w:r>
      <w:r w:rsidR="0063492E">
        <w:t>myös</w:t>
      </w:r>
      <w:r w:rsidR="00A47BCD">
        <w:t xml:space="preserve"> mahdollista käyttää VR-laseja</w:t>
      </w:r>
      <w:r w:rsidR="0063492E">
        <w:t xml:space="preserve"> tietokoneen ja kännykän kautta</w:t>
      </w:r>
      <w:r w:rsidR="00A47BCD">
        <w:t xml:space="preserve">. </w:t>
      </w:r>
      <w:r w:rsidR="00CC545D">
        <w:t xml:space="preserve">Tämän saavuttaakseen </w:t>
      </w:r>
      <w:proofErr w:type="spellStart"/>
      <w:r w:rsidR="00CC545D">
        <w:t>frameworkiin</w:t>
      </w:r>
      <w:proofErr w:type="spellEnd"/>
      <w:r w:rsidR="00CC545D">
        <w:t xml:space="preserve"> kuuluu </w:t>
      </w:r>
      <w:proofErr w:type="spellStart"/>
      <w:r w:rsidR="00CC545D">
        <w:t>React</w:t>
      </w:r>
      <w:proofErr w:type="spellEnd"/>
      <w:r w:rsidR="00CC545D">
        <w:t xml:space="preserve"> ja </w:t>
      </w:r>
      <w:proofErr w:type="spellStart"/>
      <w:r w:rsidR="00CC545D">
        <w:t>React-Native</w:t>
      </w:r>
      <w:proofErr w:type="spellEnd"/>
      <w:r w:rsidR="00665C80">
        <w:t>.</w:t>
      </w:r>
      <w:r w:rsidR="00CC545D">
        <w:t xml:space="preserve"> </w:t>
      </w:r>
      <w:proofErr w:type="spellStart"/>
      <w:r w:rsidR="00CC545D">
        <w:t>React</w:t>
      </w:r>
      <w:proofErr w:type="spellEnd"/>
      <w:r w:rsidR="00CC545D">
        <w:t xml:space="preserve"> on </w:t>
      </w:r>
      <w:r w:rsidR="00A47BCD">
        <w:t xml:space="preserve">selainpuolen </w:t>
      </w:r>
      <w:r w:rsidR="00665C80">
        <w:t>luontia varten oleva</w:t>
      </w:r>
      <w:r w:rsidR="00CC545D">
        <w:t xml:space="preserve"> avoinlähdekoodi kirjasto</w:t>
      </w:r>
      <w:r w:rsidR="00665C80">
        <w:t>. Tällä luodaan</w:t>
      </w:r>
      <w:r w:rsidR="00CC545D">
        <w:t xml:space="preserve"> selain pohjaisia </w:t>
      </w:r>
      <w:r w:rsidR="00A47BCD">
        <w:t>sovelluksia</w:t>
      </w:r>
      <w:r w:rsidR="00CC545D">
        <w:t xml:space="preserve">. </w:t>
      </w:r>
      <w:proofErr w:type="spellStart"/>
      <w:r w:rsidR="00CC545D">
        <w:t>React-Native</w:t>
      </w:r>
      <w:proofErr w:type="spellEnd"/>
      <w:r w:rsidR="00CC545D">
        <w:t xml:space="preserve"> kirjasto perustuu enemmän </w:t>
      </w:r>
      <w:r w:rsidR="00A47BCD">
        <w:t>puhelin</w:t>
      </w:r>
      <w:r w:rsidR="00CC545D">
        <w:t xml:space="preserve"> selain</w:t>
      </w:r>
      <w:r w:rsidR="00A47BCD">
        <w:t>puolen</w:t>
      </w:r>
      <w:r w:rsidR="00CC545D">
        <w:t xml:space="preserve"> </w:t>
      </w:r>
      <w:r w:rsidR="00A47BCD">
        <w:t>sovelluksien luontiin</w:t>
      </w:r>
      <w:r w:rsidR="00CC545D">
        <w:t xml:space="preserve">. </w:t>
      </w:r>
      <w:proofErr w:type="spellStart"/>
      <w:r w:rsidR="00412C18">
        <w:t>Reactin</w:t>
      </w:r>
      <w:proofErr w:type="spellEnd"/>
      <w:r w:rsidR="00412C18">
        <w:t xml:space="preserve"> isoin hyöt</w:t>
      </w:r>
      <w:r w:rsidR="00665C80">
        <w:t>y</w:t>
      </w:r>
      <w:r w:rsidR="00412C18">
        <w:t xml:space="preserve"> on tilojen hallitseminen, mikä mahdollistaa sivuston interaktiivisuuden ja sivuston</w:t>
      </w:r>
      <w:r w:rsidR="00A47BCD">
        <w:t xml:space="preserve"> tilojen</w:t>
      </w:r>
      <w:r w:rsidR="00412C18">
        <w:t xml:space="preserve"> päivittämi</w:t>
      </w:r>
      <w:r w:rsidR="00A47BCD">
        <w:t>s</w:t>
      </w:r>
      <w:r w:rsidR="00412C18">
        <w:t xml:space="preserve">en lennossa. </w:t>
      </w:r>
      <w:proofErr w:type="spellStart"/>
      <w:r w:rsidR="00412C18">
        <w:t>Frameworkki</w:t>
      </w:r>
      <w:proofErr w:type="spellEnd"/>
      <w:r w:rsidR="00412C18">
        <w:t xml:space="preserve"> käyttää Three.js kirjastoa ohjelman esittämisenä näytöllä. Käytin Surge.sh sivustoa ja kirjastoa sovelluksen levittämiseen. </w:t>
      </w:r>
    </w:p>
    <w:p w14:paraId="10AEF299" w14:textId="45DF3053" w:rsidR="0013349E" w:rsidRDefault="00412C18" w:rsidP="00C51E62">
      <w:pPr>
        <w:pStyle w:val="Heading2"/>
      </w:pPr>
      <w:bookmarkStart w:id="13" w:name="_Toc115198808"/>
      <w:r>
        <w:t>Surge</w:t>
      </w:r>
      <w:bookmarkEnd w:id="13"/>
    </w:p>
    <w:p w14:paraId="002E838D" w14:textId="61017E8C" w:rsidR="00660643" w:rsidRPr="00412C18" w:rsidRDefault="00412C18" w:rsidP="00660643">
      <w:proofErr w:type="spellStart"/>
      <w:r w:rsidRPr="00412C18">
        <w:t>Surgen</w:t>
      </w:r>
      <w:proofErr w:type="spellEnd"/>
      <w:r w:rsidRPr="00412C18">
        <w:t xml:space="preserve"> käyttäminen on</w:t>
      </w:r>
      <w:r w:rsidR="004857CD">
        <w:t xml:space="preserve"> tehty</w:t>
      </w:r>
      <w:r w:rsidRPr="00412C18">
        <w:t xml:space="preserve"> </w:t>
      </w:r>
      <w:proofErr w:type="spellStart"/>
      <w:r w:rsidRPr="00412C18">
        <w:t>helppo</w:t>
      </w:r>
      <w:r w:rsidR="004857CD">
        <w:t>ksi</w:t>
      </w:r>
      <w:proofErr w:type="spellEnd"/>
      <w:r w:rsidRPr="00412C18">
        <w:t xml:space="preserve">. </w:t>
      </w:r>
      <w:proofErr w:type="gramStart"/>
      <w:r w:rsidR="004857CD">
        <w:t>Tarvitsee ainoastaan</w:t>
      </w:r>
      <w:r>
        <w:t xml:space="preserve"> asennetaan</w:t>
      </w:r>
      <w:proofErr w:type="gramEnd"/>
      <w:r>
        <w:t xml:space="preserve"> koneelle komennolla ”</w:t>
      </w:r>
      <w:proofErr w:type="spellStart"/>
      <w:r>
        <w:t>npm</w:t>
      </w:r>
      <w:proofErr w:type="spellEnd"/>
      <w:r>
        <w:t xml:space="preserve"> </w:t>
      </w:r>
      <w:proofErr w:type="spellStart"/>
      <w:r>
        <w:t>install</w:t>
      </w:r>
      <w:proofErr w:type="spellEnd"/>
      <w:r>
        <w:t xml:space="preserve"> –</w:t>
      </w:r>
      <w:proofErr w:type="spellStart"/>
      <w:r>
        <w:t>global</w:t>
      </w:r>
      <w:proofErr w:type="spellEnd"/>
      <w:r>
        <w:t xml:space="preserve"> </w:t>
      </w:r>
      <w:proofErr w:type="spellStart"/>
      <w:r>
        <w:t>surge</w:t>
      </w:r>
      <w:proofErr w:type="spellEnd"/>
      <w:r>
        <w:t xml:space="preserve">”, mikä asentaa </w:t>
      </w:r>
      <w:proofErr w:type="spellStart"/>
      <w:r>
        <w:t>surgen</w:t>
      </w:r>
      <w:proofErr w:type="spellEnd"/>
      <w:r>
        <w:t xml:space="preserve"> kyseiselle koneelle.</w:t>
      </w:r>
      <w:r w:rsidR="003A4199">
        <w:t xml:space="preserve"> Kirjaston voidaan asentaa projektin sisään ilman</w:t>
      </w:r>
      <w:r w:rsidR="00665C80">
        <w:t xml:space="preserve"> ”-</w:t>
      </w:r>
      <w:proofErr w:type="spellStart"/>
      <w:r w:rsidR="00665C80">
        <w:t>global</w:t>
      </w:r>
      <w:proofErr w:type="spellEnd"/>
      <w:r w:rsidR="00665C80">
        <w:t>”</w:t>
      </w:r>
      <w:r w:rsidR="003A4199">
        <w:t xml:space="preserve"> komentoa, </w:t>
      </w:r>
      <w:r w:rsidR="00665C80">
        <w:t>silloin sitä voidaan käyttää projektin sisäisesti. Tällöin</w:t>
      </w:r>
      <w:r w:rsidR="003A4199">
        <w:t xml:space="preserve"> kun projektista tehdään koontiversio</w:t>
      </w:r>
      <w:r w:rsidR="00665C80">
        <w:t>,</w:t>
      </w:r>
      <w:r w:rsidR="003A4199">
        <w:t xml:space="preserve"> </w:t>
      </w:r>
      <w:proofErr w:type="spellStart"/>
      <w:r w:rsidR="00665C80">
        <w:t>surge</w:t>
      </w:r>
      <w:proofErr w:type="spellEnd"/>
      <w:r w:rsidR="00665C80">
        <w:t xml:space="preserve"> käynnistetään projektin sisäisesti, eikä globaalisti</w:t>
      </w:r>
      <w:r w:rsidR="003A4199">
        <w:t>. Vain projektia varten käytet</w:t>
      </w:r>
      <w:r w:rsidR="00665C80">
        <w:t>t</w:t>
      </w:r>
      <w:r w:rsidR="003A4199">
        <w:t>ä</w:t>
      </w:r>
      <w:r w:rsidR="00665C80">
        <w:t>v</w:t>
      </w:r>
      <w:r w:rsidR="003A4199">
        <w:t>ä vain komentoa</w:t>
      </w:r>
      <w:r w:rsidR="00665C80">
        <w:t xml:space="preserve"> </w:t>
      </w:r>
      <w:r w:rsidR="003A4199">
        <w:t>”</w:t>
      </w:r>
      <w:proofErr w:type="spellStart"/>
      <w:r w:rsidR="003A4199">
        <w:t>npm</w:t>
      </w:r>
      <w:proofErr w:type="spellEnd"/>
      <w:r w:rsidR="003A4199">
        <w:t xml:space="preserve"> </w:t>
      </w:r>
      <w:proofErr w:type="spellStart"/>
      <w:r w:rsidR="003A4199">
        <w:t>install</w:t>
      </w:r>
      <w:proofErr w:type="spellEnd"/>
      <w:r w:rsidR="003A4199">
        <w:t xml:space="preserve"> </w:t>
      </w:r>
      <w:proofErr w:type="spellStart"/>
      <w:r w:rsidR="003A4199">
        <w:t>surge</w:t>
      </w:r>
      <w:proofErr w:type="spellEnd"/>
      <w:r w:rsidR="003A4199">
        <w:t xml:space="preserve">”, </w:t>
      </w:r>
      <w:r w:rsidR="00156600">
        <w:t>kehittämis</w:t>
      </w:r>
      <w:r w:rsidR="00030198">
        <w:t xml:space="preserve">ympäristöön ainoastaan </w:t>
      </w:r>
      <w:r w:rsidR="003A4199">
        <w:t>”</w:t>
      </w:r>
      <w:proofErr w:type="spellStart"/>
      <w:r w:rsidR="003A4199">
        <w:t>npm</w:t>
      </w:r>
      <w:proofErr w:type="spellEnd"/>
      <w:r w:rsidR="003A4199">
        <w:t xml:space="preserve"> </w:t>
      </w:r>
      <w:proofErr w:type="spellStart"/>
      <w:r w:rsidR="003A4199">
        <w:t>install</w:t>
      </w:r>
      <w:proofErr w:type="spellEnd"/>
      <w:r w:rsidR="003A4199">
        <w:t xml:space="preserve"> -</w:t>
      </w:r>
      <w:proofErr w:type="spellStart"/>
      <w:r w:rsidR="003A4199">
        <w:t>dev</w:t>
      </w:r>
      <w:proofErr w:type="spellEnd"/>
      <w:r w:rsidR="003A4199">
        <w:t xml:space="preserve"> </w:t>
      </w:r>
      <w:proofErr w:type="spellStart"/>
      <w:r w:rsidR="003A4199">
        <w:t>surge</w:t>
      </w:r>
      <w:proofErr w:type="spellEnd"/>
      <w:r w:rsidR="003A4199">
        <w:t xml:space="preserve">” ja sitten </w:t>
      </w:r>
      <w:r w:rsidR="004857CD">
        <w:t>yleisesti,</w:t>
      </w:r>
      <w:r w:rsidR="003A4199">
        <w:t xml:space="preserve"> jotta voidaan käyttää tietokoneel</w:t>
      </w:r>
      <w:r w:rsidR="00030198">
        <w:t>t</w:t>
      </w:r>
      <w:r w:rsidR="003A4199">
        <w:t>a muissakin projekteissa ”</w:t>
      </w:r>
      <w:proofErr w:type="spellStart"/>
      <w:r w:rsidR="003A4199">
        <w:t>npm</w:t>
      </w:r>
      <w:proofErr w:type="spellEnd"/>
      <w:r w:rsidR="003A4199">
        <w:t xml:space="preserve"> </w:t>
      </w:r>
      <w:proofErr w:type="spellStart"/>
      <w:r w:rsidR="003A4199">
        <w:t>install</w:t>
      </w:r>
      <w:proofErr w:type="spellEnd"/>
      <w:r w:rsidR="003A4199">
        <w:t xml:space="preserve"> -</w:t>
      </w:r>
      <w:proofErr w:type="spellStart"/>
      <w:r w:rsidR="003A4199">
        <w:t>global</w:t>
      </w:r>
      <w:proofErr w:type="spellEnd"/>
      <w:r w:rsidR="003A4199">
        <w:t xml:space="preserve"> </w:t>
      </w:r>
      <w:proofErr w:type="spellStart"/>
      <w:r w:rsidR="003A4199">
        <w:t>surge</w:t>
      </w:r>
      <w:proofErr w:type="spellEnd"/>
      <w:r w:rsidR="003A4199">
        <w:t>”.</w:t>
      </w:r>
      <w:r>
        <w:t xml:space="preserve"> Sitten tarvitsee kyseinen projektin koontiversio rakentaa ja sinne laittaa projektin yleiset käytössä olevat tiedostot (kuvat </w:t>
      </w:r>
      <w:proofErr w:type="spellStart"/>
      <w:r>
        <w:t>yms</w:t>
      </w:r>
      <w:proofErr w:type="spellEnd"/>
      <w:r>
        <w:t>). Tämän jälkeä siirtyä komentorivi</w:t>
      </w:r>
      <w:r w:rsidR="00660643">
        <w:t>ssä kyseiseen kansion ja syöttää komento ”</w:t>
      </w:r>
      <w:proofErr w:type="spellStart"/>
      <w:r w:rsidR="00660643">
        <w:t>surge</w:t>
      </w:r>
      <w:proofErr w:type="spellEnd"/>
      <w:r w:rsidR="00660643">
        <w:t xml:space="preserve">”. Tämän jälkeen </w:t>
      </w:r>
      <w:proofErr w:type="spellStart"/>
      <w:r w:rsidR="00660643">
        <w:lastRenderedPageBreak/>
        <w:t>surge</w:t>
      </w:r>
      <w:proofErr w:type="spellEnd"/>
      <w:r w:rsidR="00660643">
        <w:t xml:space="preserve"> tarkistaa kansion sijainnin, kuten kuvassa (liite1) näet. Tämän jälkeen </w:t>
      </w:r>
      <w:proofErr w:type="spellStart"/>
      <w:r w:rsidR="00660643">
        <w:t>surge</w:t>
      </w:r>
      <w:proofErr w:type="spellEnd"/>
      <w:r w:rsidR="00660643">
        <w:t xml:space="preserve"> tarkistaa haluamasi domain nimen saatavuuden, jonka on loputtava surge.sh, mutta alun saa itse päättää. Sitten </w:t>
      </w:r>
      <w:proofErr w:type="spellStart"/>
      <w:r w:rsidR="00660643">
        <w:t>surge</w:t>
      </w:r>
      <w:proofErr w:type="spellEnd"/>
      <w:r w:rsidR="00660643">
        <w:t xml:space="preserve"> </w:t>
      </w:r>
      <w:r w:rsidR="00030198">
        <w:t>siirtää palvelimelle</w:t>
      </w:r>
      <w:r w:rsidR="00660643">
        <w:t xml:space="preserve"> kyseise</w:t>
      </w:r>
      <w:r w:rsidR="00030198">
        <w:t xml:space="preserve">t tiedostot </w:t>
      </w:r>
      <w:r w:rsidR="00660643">
        <w:t>ja näet domain nimesi, jolla pääset katsomaan sivustoja.</w:t>
      </w:r>
      <w:r w:rsidR="00030198">
        <w:t xml:space="preserve"> Domain nimi on </w:t>
      </w:r>
      <w:r w:rsidR="004857CD">
        <w:t>webbiosoite</w:t>
      </w:r>
      <w:r w:rsidR="00030198">
        <w:t xml:space="preserve"> sivustollesi.</w:t>
      </w:r>
    </w:p>
    <w:p w14:paraId="135F33EE" w14:textId="13797105" w:rsidR="0013349E" w:rsidRDefault="0013349E" w:rsidP="00C51E62"/>
    <w:p w14:paraId="03C22C4F" w14:textId="56189D0C" w:rsidR="00F73D49" w:rsidRDefault="00660643" w:rsidP="00F73D49">
      <w:r>
        <w:rPr>
          <w:noProof/>
        </w:rPr>
        <w:drawing>
          <wp:inline distT="0" distB="0" distL="0" distR="0" wp14:anchorId="65961678" wp14:editId="2C04FC35">
            <wp:extent cx="5219065" cy="12884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065" cy="1288415"/>
                    </a:xfrm>
                    <a:prstGeom prst="rect">
                      <a:avLst/>
                    </a:prstGeom>
                    <a:noFill/>
                    <a:ln>
                      <a:noFill/>
                    </a:ln>
                  </pic:spPr>
                </pic:pic>
              </a:graphicData>
            </a:graphic>
          </wp:inline>
        </w:drawing>
      </w:r>
    </w:p>
    <w:p w14:paraId="715146DE" w14:textId="6B8AB6B7" w:rsidR="00F73D49" w:rsidRDefault="00397E60" w:rsidP="00F73D49">
      <w:pPr>
        <w:pStyle w:val="Heading1"/>
        <w:rPr>
          <w:lang w:val="fi-FI"/>
        </w:rPr>
      </w:pPr>
      <w:bookmarkStart w:id="14" w:name="_Toc115198809"/>
      <w:r>
        <w:rPr>
          <w:lang w:val="fi-FI"/>
        </w:rPr>
        <w:t>verkko</w:t>
      </w:r>
      <w:r w:rsidR="00030198">
        <w:rPr>
          <w:lang w:val="fi-FI"/>
        </w:rPr>
        <w:t>sivu</w:t>
      </w:r>
      <w:r>
        <w:rPr>
          <w:lang w:val="fi-FI"/>
        </w:rPr>
        <w:t>n</w:t>
      </w:r>
      <w:r w:rsidR="00030198">
        <w:rPr>
          <w:lang w:val="fi-FI"/>
        </w:rPr>
        <w:t xml:space="preserve"> projektin</w:t>
      </w:r>
      <w:r w:rsidR="00135808">
        <w:rPr>
          <w:lang w:val="fi-FI"/>
        </w:rPr>
        <w:t xml:space="preserve"> luonti</w:t>
      </w:r>
      <w:bookmarkEnd w:id="14"/>
    </w:p>
    <w:p w14:paraId="3166B133" w14:textId="58959DA3" w:rsidR="0066019B" w:rsidRDefault="00030198" w:rsidP="002368F9">
      <w:pPr>
        <w:jc w:val="left"/>
      </w:pPr>
      <w:r>
        <w:t xml:space="preserve">Projektin </w:t>
      </w:r>
      <w:r w:rsidR="003B3C38">
        <w:t>luonti alkaa pakettien asentamisella. ”</w:t>
      </w:r>
      <w:proofErr w:type="spellStart"/>
      <w:r w:rsidR="003B3C38">
        <w:t>npm</w:t>
      </w:r>
      <w:proofErr w:type="spellEnd"/>
      <w:r w:rsidR="003B3C38">
        <w:t xml:space="preserve"> </w:t>
      </w:r>
      <w:proofErr w:type="spellStart"/>
      <w:r w:rsidR="003B3C38">
        <w:t>install</w:t>
      </w:r>
      <w:proofErr w:type="spellEnd"/>
      <w:r w:rsidR="003B3C38">
        <w:t xml:space="preserve"> -g react-360-cli”. Tämä asentaa react-360 </w:t>
      </w:r>
      <w:proofErr w:type="spellStart"/>
      <w:r w:rsidR="003B3C38">
        <w:t>frameworkin</w:t>
      </w:r>
      <w:proofErr w:type="spellEnd"/>
      <w:r w:rsidR="003B3C38">
        <w:t xml:space="preserve"> globaalisti kyseiselle koneelle, </w:t>
      </w:r>
      <w:r w:rsidR="0066019B">
        <w:t>kyseinen paketti on hyvin isossa keskiössä nettisivujen luonnissa</w:t>
      </w:r>
      <w:r w:rsidR="003B3C38">
        <w:t xml:space="preserve">. Kyseisen projekti luodaan komennolla ”react-360 </w:t>
      </w:r>
      <w:proofErr w:type="spellStart"/>
      <w:r w:rsidR="003B3C38">
        <w:t>init</w:t>
      </w:r>
      <w:proofErr w:type="spellEnd"/>
      <w:r w:rsidR="003B3C38">
        <w:t xml:space="preserve"> PROJECT_NAME” </w:t>
      </w:r>
      <w:proofErr w:type="spellStart"/>
      <w:r w:rsidR="003B3C38">
        <w:t>project_name</w:t>
      </w:r>
      <w:proofErr w:type="spellEnd"/>
      <w:r w:rsidR="003B3C38">
        <w:t xml:space="preserve"> kohtaan lisätään halutun projektin nimi. Tämä luo yksinkertaisen VR-</w:t>
      </w:r>
      <w:r w:rsidR="0066019B">
        <w:t>sivun pohjan</w:t>
      </w:r>
      <w:r w:rsidR="003B3C38">
        <w:t xml:space="preserve">. </w:t>
      </w:r>
      <w:r w:rsidR="00A41A58">
        <w:t>Tämän jälkeen aloitetaan haluttujen toimintojen luontia kyseiselle nettisivulle.</w:t>
      </w:r>
      <w:r w:rsidR="0066019B">
        <w:t xml:space="preserve"> </w:t>
      </w:r>
      <w:r w:rsidR="00FA5DE1">
        <w:t xml:space="preserve">Projektin pyörittämiseen käytetään kirjaston omaa paketointi tiedostoa (packaget.js), tämä käynnistetään </w:t>
      </w:r>
      <w:proofErr w:type="spellStart"/>
      <w:r w:rsidR="00FA5DE1">
        <w:t>node.js:än</w:t>
      </w:r>
      <w:proofErr w:type="spellEnd"/>
      <w:r w:rsidR="00FA5DE1">
        <w:t xml:space="preserve"> avulla komennolla ”</w:t>
      </w:r>
      <w:proofErr w:type="spellStart"/>
      <w:r w:rsidR="00FA5DE1">
        <w:t>npm</w:t>
      </w:r>
      <w:proofErr w:type="spellEnd"/>
      <w:r w:rsidR="00FA5DE1">
        <w:t xml:space="preserve"> </w:t>
      </w:r>
      <w:proofErr w:type="spellStart"/>
      <w:r w:rsidR="00FA5DE1">
        <w:t>start</w:t>
      </w:r>
      <w:proofErr w:type="spellEnd"/>
      <w:r w:rsidR="00FA5DE1">
        <w:t xml:space="preserve">”, joka käynnistää projektin </w:t>
      </w:r>
      <w:proofErr w:type="spellStart"/>
      <w:proofErr w:type="gramStart"/>
      <w:r w:rsidR="00FA5DE1">
        <w:t>package.json</w:t>
      </w:r>
      <w:proofErr w:type="spellEnd"/>
      <w:proofErr w:type="gramEnd"/>
      <w:r w:rsidR="00FA5DE1">
        <w:t xml:space="preserve"> tiedoston määrityksien mukaan</w:t>
      </w:r>
      <w:r w:rsidR="002368F9">
        <w:t>. Tämän jälkeen alkaa sovellus kuuntelemaan selaimen yhdistämistä sovel</w:t>
      </w:r>
      <w:r w:rsidR="002368F9">
        <w:lastRenderedPageBreak/>
        <w:t>lukseen. Tähän käytettävä web-osoite projektissa oli ”</w:t>
      </w:r>
      <w:r w:rsidR="002368F9" w:rsidRPr="002368F9">
        <w:t xml:space="preserve"> http://localhost:8081/index.html</w:t>
      </w:r>
      <w:r w:rsidR="002368F9">
        <w:t>”.</w:t>
      </w:r>
      <w:r w:rsidR="00FA5DE1" w:rsidRPr="00FA5DE1">
        <w:rPr>
          <w:noProof/>
        </w:rPr>
        <w:drawing>
          <wp:inline distT="0" distB="0" distL="0" distR="0" wp14:anchorId="5357A6BF" wp14:editId="46E09C53">
            <wp:extent cx="5219700" cy="24085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4"/>
                    <a:stretch>
                      <a:fillRect/>
                    </a:stretch>
                  </pic:blipFill>
                  <pic:spPr>
                    <a:xfrm>
                      <a:off x="0" y="0"/>
                      <a:ext cx="5219700" cy="2408555"/>
                    </a:xfrm>
                    <a:prstGeom prst="rect">
                      <a:avLst/>
                    </a:prstGeom>
                  </pic:spPr>
                </pic:pic>
              </a:graphicData>
            </a:graphic>
          </wp:inline>
        </w:drawing>
      </w:r>
    </w:p>
    <w:p w14:paraId="0FF5D783" w14:textId="70D6AE45" w:rsidR="00FA5DE1" w:rsidRDefault="00FA5DE1" w:rsidP="003B3C38">
      <w:r>
        <w:t>(Liite kuvassa</w:t>
      </w:r>
      <w:r w:rsidR="002368F9">
        <w:t xml:space="preserve"> projektin</w:t>
      </w:r>
      <w:r>
        <w:t xml:space="preserve"> </w:t>
      </w:r>
      <w:r w:rsidR="002368F9">
        <w:t>”</w:t>
      </w:r>
      <w:proofErr w:type="spellStart"/>
      <w:proofErr w:type="gramStart"/>
      <w:r w:rsidR="002368F9">
        <w:t>package.json</w:t>
      </w:r>
      <w:proofErr w:type="spellEnd"/>
      <w:proofErr w:type="gramEnd"/>
      <w:r w:rsidR="002368F9">
        <w:t>”</w:t>
      </w:r>
      <w:r>
        <w:t xml:space="preserve"> tiedost</w:t>
      </w:r>
      <w:r w:rsidR="002368F9">
        <w:t>o. Komento ”</w:t>
      </w:r>
      <w:proofErr w:type="spellStart"/>
      <w:r w:rsidR="002368F9">
        <w:t>npm</w:t>
      </w:r>
      <w:proofErr w:type="spellEnd"/>
      <w:r w:rsidR="002368F9">
        <w:t xml:space="preserve"> </w:t>
      </w:r>
      <w:proofErr w:type="spellStart"/>
      <w:r w:rsidR="002368F9">
        <w:t>start</w:t>
      </w:r>
      <w:proofErr w:type="spellEnd"/>
      <w:r w:rsidR="002368F9">
        <w:t xml:space="preserve">” käynnistää objektin </w:t>
      </w:r>
      <w:r>
        <w:t>”</w:t>
      </w:r>
      <w:proofErr w:type="spellStart"/>
      <w:r>
        <w:t>scripts</w:t>
      </w:r>
      <w:proofErr w:type="spellEnd"/>
      <w:r>
        <w:t>”</w:t>
      </w:r>
      <w:r w:rsidR="002368F9">
        <w:t xml:space="preserve"> kohdasta </w:t>
      </w:r>
      <w:r>
        <w:t>”</w:t>
      </w:r>
      <w:proofErr w:type="spellStart"/>
      <w:r>
        <w:t>start</w:t>
      </w:r>
      <w:proofErr w:type="spellEnd"/>
      <w:r>
        <w:t>”</w:t>
      </w:r>
      <w:r w:rsidR="002368F9">
        <w:t xml:space="preserve"> komennon</w:t>
      </w:r>
      <w:r>
        <w:t>.)</w:t>
      </w:r>
    </w:p>
    <w:p w14:paraId="47287A20" w14:textId="3EFFAD54" w:rsidR="0066019B" w:rsidRDefault="0066019B" w:rsidP="003B3C38">
      <w:r>
        <w:t xml:space="preserve">Käyttäjän ympärille luodaan sylinterimäisesti </w:t>
      </w:r>
      <w:proofErr w:type="gramStart"/>
      <w:r>
        <w:t>pane</w:t>
      </w:r>
      <w:r w:rsidR="00030198">
        <w:t>e</w:t>
      </w:r>
      <w:r>
        <w:t>leita</w:t>
      </w:r>
      <w:proofErr w:type="gramEnd"/>
      <w:r>
        <w:t xml:space="preserve"> joihin voidaan luoda </w:t>
      </w:r>
      <w:r w:rsidR="00030198">
        <w:t>erilaisia</w:t>
      </w:r>
      <w:r w:rsidR="00FE6241">
        <w:t xml:space="preserve"> toimintoja. Tässä projektissa nämä ovat infopan</w:t>
      </w:r>
      <w:r w:rsidR="00030198">
        <w:t>e</w:t>
      </w:r>
      <w:r w:rsidR="00FE6241">
        <w:t>elit ja yleinen pane</w:t>
      </w:r>
      <w:r w:rsidR="00030198">
        <w:t>e</w:t>
      </w:r>
      <w:r w:rsidR="00FE6241">
        <w:t>li asetuksia varten ja matkustamista varten.</w:t>
      </w:r>
    </w:p>
    <w:p w14:paraId="027FDC69" w14:textId="205111AB" w:rsidR="00145919" w:rsidRDefault="00A41A58" w:rsidP="003B3C38">
      <w:r>
        <w:t>React-360 toimintojen luonti on yksinkertaista. Tarvitaan vain k</w:t>
      </w:r>
      <w:r w:rsidR="00692EF3">
        <w:t>olmea</w:t>
      </w:r>
      <w:r>
        <w:t xml:space="preserve"> tiedost</w:t>
      </w:r>
      <w:r w:rsidR="00692EF3">
        <w:t>oa</w:t>
      </w:r>
      <w:r>
        <w:t xml:space="preserve"> muokkailla</w:t>
      </w:r>
      <w:r w:rsidR="0066019B">
        <w:t>, kyseisessä projektissa</w:t>
      </w:r>
      <w:r>
        <w:t>. Ensimmäisessä</w:t>
      </w:r>
      <w:r w:rsidR="00145919">
        <w:t xml:space="preserve"> (client.js)</w:t>
      </w:r>
      <w:r>
        <w:t xml:space="preserve"> määritellään haluttujen </w:t>
      </w:r>
      <w:r w:rsidR="00030198">
        <w:t>paneeleitten</w:t>
      </w:r>
      <w:r w:rsidR="00145919">
        <w:t xml:space="preserve"> pinta-alat ja paikat</w:t>
      </w:r>
      <w:r w:rsidR="00FE6241">
        <w:t xml:space="preserve">, näitä määrityksiä voidaan sitten käyttää </w:t>
      </w:r>
      <w:r w:rsidR="00030198">
        <w:t>paneeleitten</w:t>
      </w:r>
      <w:r w:rsidR="00FE6241">
        <w:t xml:space="preserve"> luonnissa</w:t>
      </w:r>
      <w:r w:rsidR="00145919">
        <w:t xml:space="preserve">. </w:t>
      </w:r>
      <w:r w:rsidR="0066019B">
        <w:t>Tässä projektissa nämä</w:t>
      </w:r>
      <w:r w:rsidR="00145919">
        <w:t xml:space="preserve"> ovat infopan</w:t>
      </w:r>
      <w:r w:rsidR="00030198">
        <w:t>e</w:t>
      </w:r>
      <w:r w:rsidR="00145919">
        <w:t>elit ja matkustamista varten oma pane</w:t>
      </w:r>
      <w:r w:rsidR="00030198">
        <w:t>e</w:t>
      </w:r>
      <w:r w:rsidR="00145919">
        <w:t>li. Framework myös määrittää</w:t>
      </w:r>
      <w:r w:rsidR="00FE6241">
        <w:t xml:space="preserve"> sylinterimäisesti taustakuvaksi 360 asteen taustakuvan</w:t>
      </w:r>
      <w:r w:rsidR="00145919">
        <w:t>. Klikkaamalla ja raahaamalla saad</w:t>
      </w:r>
      <w:r w:rsidR="00030198">
        <w:t>a</w:t>
      </w:r>
      <w:r w:rsidR="00145919">
        <w:t>an myös näkymää muutettua. Toinen (index.js) määrittää, mitä halutaan kyseisille pinnoille renderöidä. Tämä tiedosto ottaa haluttuja tietoja tourData.js datatiedostosta, nämä tiedot ovat: taustakuvan, infopane</w:t>
      </w:r>
      <w:r w:rsidR="00030198">
        <w:t>e</w:t>
      </w:r>
      <w:r w:rsidR="00145919">
        <w:t>leitten, matkustamispane</w:t>
      </w:r>
      <w:r w:rsidR="00030198">
        <w:t>e</w:t>
      </w:r>
      <w:r w:rsidR="00145919">
        <w:t>lin tiedot.</w:t>
      </w:r>
      <w:r w:rsidR="00692EF3">
        <w:t xml:space="preserve"> Datatiedoston muo</w:t>
      </w:r>
      <w:r w:rsidR="00824A3A">
        <w:t>d</w:t>
      </w:r>
      <w:r w:rsidR="00692EF3">
        <w:t>o</w:t>
      </w:r>
      <w:r w:rsidR="00824A3A">
        <w:t>stuu</w:t>
      </w:r>
      <w:r w:rsidR="001022DD">
        <w:t xml:space="preserve"> objektista.</w:t>
      </w:r>
      <w:r w:rsidR="00824A3A">
        <w:t xml:space="preserve"> </w:t>
      </w:r>
      <w:r w:rsidR="001022DD">
        <w:t>O</w:t>
      </w:r>
      <w:r w:rsidR="00186CAA">
        <w:t>bjektin avaimena on paikannimi</w:t>
      </w:r>
      <w:r w:rsidR="001022DD">
        <w:t>. Objektin sisällä ensimmäisenä on</w:t>
      </w:r>
      <w:r w:rsidR="00692EF3">
        <w:t xml:space="preserve"> paikannimi</w:t>
      </w:r>
      <w:r w:rsidR="00186CAA">
        <w:t xml:space="preserve"> (</w:t>
      </w:r>
      <w:proofErr w:type="spellStart"/>
      <w:r w:rsidR="00186CAA">
        <w:t>placeName</w:t>
      </w:r>
      <w:proofErr w:type="spellEnd"/>
      <w:r w:rsidR="00186CAA">
        <w:t xml:space="preserve">) tämä on avain </w:t>
      </w:r>
      <w:proofErr w:type="spellStart"/>
      <w:r w:rsidR="00186CAA">
        <w:t>string</w:t>
      </w:r>
      <w:proofErr w:type="spellEnd"/>
      <w:r w:rsidR="001022DD">
        <w:t>-muodossa</w:t>
      </w:r>
      <w:r w:rsidR="00186CAA">
        <w:t xml:space="preserve">, </w:t>
      </w:r>
      <w:r w:rsidR="00692EF3">
        <w:t>tä</w:t>
      </w:r>
      <w:r w:rsidR="00186CAA">
        <w:t>h</w:t>
      </w:r>
      <w:r w:rsidR="00692EF3">
        <w:t xml:space="preserve">än </w:t>
      </w:r>
      <w:r w:rsidR="00186CAA">
        <w:t xml:space="preserve">kytkettynä </w:t>
      </w:r>
      <w:r w:rsidR="00692EF3">
        <w:t xml:space="preserve">on paikannimi </w:t>
      </w:r>
      <w:proofErr w:type="spellStart"/>
      <w:r w:rsidR="00692EF3">
        <w:t>string</w:t>
      </w:r>
      <w:proofErr w:type="spellEnd"/>
      <w:r w:rsidR="00692EF3">
        <w:t>-muodossa (kirjoitettuna tekstiksi, jotta ohjelma tunnistaa sen olevan tekstiä, eikä esimerkiksi numeroita)</w:t>
      </w:r>
      <w:r w:rsidR="001022DD">
        <w:t>.</w:t>
      </w:r>
      <w:r w:rsidR="00027F2D">
        <w:t xml:space="preserve"> </w:t>
      </w:r>
      <w:r w:rsidR="001022DD">
        <w:t xml:space="preserve">Tämän </w:t>
      </w:r>
      <w:r w:rsidR="00027F2D">
        <w:t>jälkeen tulee ”</w:t>
      </w:r>
      <w:proofErr w:type="spellStart"/>
      <w:r w:rsidR="00027F2D">
        <w:t>mainInfo</w:t>
      </w:r>
      <w:proofErr w:type="spellEnd"/>
      <w:r w:rsidR="00027F2D">
        <w:t>” avaimena ja tähän on kytkettynä</w:t>
      </w:r>
      <w:r w:rsidR="00692EF3">
        <w:t xml:space="preserve"> pääinfo </w:t>
      </w:r>
      <w:proofErr w:type="spellStart"/>
      <w:r w:rsidR="00692EF3">
        <w:t>string</w:t>
      </w:r>
      <w:proofErr w:type="spellEnd"/>
      <w:r w:rsidR="00692EF3">
        <w:t>-muodossa</w:t>
      </w:r>
      <w:r w:rsidR="001022DD">
        <w:t>. Tämän</w:t>
      </w:r>
      <w:r w:rsidR="00027F2D">
        <w:t xml:space="preserve"> jälkeen</w:t>
      </w:r>
      <w:r w:rsidR="00692EF3">
        <w:t xml:space="preserve"> viereiset paikat</w:t>
      </w:r>
      <w:r w:rsidR="00027F2D">
        <w:t xml:space="preserve"> ”</w:t>
      </w:r>
      <w:proofErr w:type="spellStart"/>
      <w:r w:rsidR="00027F2D">
        <w:t>adjacentPlaces</w:t>
      </w:r>
      <w:proofErr w:type="spellEnd"/>
      <w:r w:rsidR="00027F2D">
        <w:t>” avaimena, tähän on kytkettynä</w:t>
      </w:r>
      <w:r w:rsidR="00824A3A">
        <w:t xml:space="preserve"> </w:t>
      </w:r>
      <w:proofErr w:type="spellStart"/>
      <w:r w:rsidR="001022DD">
        <w:t>stringejä</w:t>
      </w:r>
      <w:proofErr w:type="spellEnd"/>
      <w:r w:rsidR="00692EF3">
        <w:t xml:space="preserve"> </w:t>
      </w:r>
      <w:proofErr w:type="gramStart"/>
      <w:r w:rsidR="00027F2D">
        <w:t>kokoelmassa</w:t>
      </w:r>
      <w:r w:rsidR="001022DD">
        <w:t>(</w:t>
      </w:r>
      <w:proofErr w:type="gramEnd"/>
      <w:r w:rsidR="001022DD">
        <w:t>tekstiä kokoelmassa, jotka kuvaavat viereisten paikkojen nimiä)</w:t>
      </w:r>
      <w:r w:rsidR="00027F2D">
        <w:t xml:space="preserve">. </w:t>
      </w:r>
      <w:r w:rsidR="001022DD">
        <w:t>Tämän</w:t>
      </w:r>
      <w:r w:rsidR="00027F2D">
        <w:t xml:space="preserve"> jälkeen on ”info” avaimena, johon kytkettynä</w:t>
      </w:r>
      <w:r w:rsidR="00692EF3">
        <w:t xml:space="preserve"> infoista </w:t>
      </w:r>
      <w:r w:rsidR="00027F2D">
        <w:t xml:space="preserve">objekteja </w:t>
      </w:r>
      <w:proofErr w:type="gramStart"/>
      <w:r w:rsidR="00027F2D">
        <w:t>kokoel</w:t>
      </w:r>
      <w:r w:rsidR="00027F2D">
        <w:lastRenderedPageBreak/>
        <w:t>massa</w:t>
      </w:r>
      <w:r w:rsidR="00692EF3">
        <w:t>(</w:t>
      </w:r>
      <w:proofErr w:type="gramEnd"/>
      <w:r w:rsidR="00027F2D">
        <w:t>objekti muodostuu kahdesta ”</w:t>
      </w:r>
      <w:proofErr w:type="spellStart"/>
      <w:r w:rsidR="00027F2D">
        <w:t>text</w:t>
      </w:r>
      <w:proofErr w:type="spellEnd"/>
      <w:r w:rsidR="00027F2D">
        <w:t>”, ”</w:t>
      </w:r>
      <w:proofErr w:type="spellStart"/>
      <w:r w:rsidR="00027F2D">
        <w:t>img</w:t>
      </w:r>
      <w:proofErr w:type="spellEnd"/>
      <w:r w:rsidR="00027F2D">
        <w:t xml:space="preserve">” </w:t>
      </w:r>
      <w:proofErr w:type="spellStart"/>
      <w:r w:rsidR="00027F2D">
        <w:t>stringistä</w:t>
      </w:r>
      <w:proofErr w:type="spellEnd"/>
      <w:r w:rsidR="00027F2D">
        <w:t>, jotka ovat avaimia ja datana on ”</w:t>
      </w:r>
      <w:proofErr w:type="spellStart"/>
      <w:r w:rsidR="00027F2D">
        <w:t>text</w:t>
      </w:r>
      <w:proofErr w:type="spellEnd"/>
      <w:r w:rsidR="00027F2D">
        <w:t>” kohdalla nimi viereisestä tilasta ja ”</w:t>
      </w:r>
      <w:proofErr w:type="spellStart"/>
      <w:r w:rsidR="00027F2D">
        <w:t>img</w:t>
      </w:r>
      <w:proofErr w:type="spellEnd"/>
      <w:r w:rsidR="00027F2D">
        <w:t>” kohdalla on kuvatiedoston nimi</w:t>
      </w:r>
      <w:r w:rsidR="00692EF3">
        <w:t>).</w:t>
      </w:r>
      <w:r w:rsidR="001022DD">
        <w:t xml:space="preserve"> Tämä rakenne mahdollistaa dynaamisen tilojen käyttämisen, tämä datarakenne määrittää mihin tarvittavat asiat kohdistuvat.</w:t>
      </w:r>
    </w:p>
    <w:p w14:paraId="601C02D0" w14:textId="4091C3B9" w:rsidR="003B3C38" w:rsidRPr="003B3C38" w:rsidRDefault="00145919" w:rsidP="003B3C38">
      <w:r>
        <w:t>P</w:t>
      </w:r>
      <w:r w:rsidR="00A41A58">
        <w:t>rojektissa on infopane</w:t>
      </w:r>
      <w:r w:rsidR="001022DD">
        <w:t>e</w:t>
      </w:r>
      <w:r w:rsidR="00A41A58">
        <w:t>leita, mitä klikkaamalla saadaan lisätietoa kyseisestä asiasta. Kyseisiä pane</w:t>
      </w:r>
      <w:r w:rsidR="001022DD">
        <w:t>e</w:t>
      </w:r>
      <w:r w:rsidR="00A41A58">
        <w:t>leita voidaan päättää ovat</w:t>
      </w:r>
      <w:r>
        <w:t xml:space="preserve"> taustan kanssa samassa kohdassa vai ovatko niitten edessä ja myös sijaintia X-, Y- ja Z- akseleilla, elikkä kolmiulotteisesti</w:t>
      </w:r>
      <w:r w:rsidR="001022DD">
        <w:t xml:space="preserve"> voidaan</w:t>
      </w:r>
      <w:r>
        <w:t xml:space="preserve"> päättää </w:t>
      </w:r>
      <w:r w:rsidR="001022DD">
        <w:t>paneelin sijainnin</w:t>
      </w:r>
      <w:r>
        <w:t>. Tein</w:t>
      </w:r>
      <w:r w:rsidR="001022DD">
        <w:t xml:space="preserve"> päätöksen</w:t>
      </w:r>
      <w:r>
        <w:t xml:space="preserve"> datatiedoston</w:t>
      </w:r>
      <w:r w:rsidR="001022DD">
        <w:t xml:space="preserve"> muodosta, joka</w:t>
      </w:r>
      <w:r>
        <w:t xml:space="preserve"> </w:t>
      </w:r>
      <w:proofErr w:type="gramStart"/>
      <w:r>
        <w:t>määrittelee</w:t>
      </w:r>
      <w:proofErr w:type="gramEnd"/>
      <w:r>
        <w:t xml:space="preserve"> onko kyseinen infopane</w:t>
      </w:r>
      <w:r w:rsidR="001022DD">
        <w:t>e</w:t>
      </w:r>
      <w:r>
        <w:t xml:space="preserve">li käytössä vai ei. Ohjelma </w:t>
      </w:r>
      <w:proofErr w:type="gramStart"/>
      <w:r>
        <w:t>etsii onko</w:t>
      </w:r>
      <w:proofErr w:type="gramEnd"/>
      <w:r>
        <w:t xml:space="preserve"> kyseistä infopane</w:t>
      </w:r>
      <w:r w:rsidR="00156600">
        <w:t>e</w:t>
      </w:r>
      <w:r>
        <w:t>lia vai ei ja tämän mukaan näyttää sen käyttäjälle. Sitten on matkustamista varten oma pane</w:t>
      </w:r>
      <w:r w:rsidR="00156600">
        <w:t>e</w:t>
      </w:r>
      <w:r>
        <w:t>li. Tätä klikkaamalla saadaan näkyviin kyseisen paikan lähipaikat/paikat johon voidaan kyseistä paikasta matkustaa. Kyseistä lähipaikkaa klikkaamalla taustakuva vaihtuu ja uudet tiedot paikasta päivittyvät. Infopan</w:t>
      </w:r>
      <w:r w:rsidR="00156600">
        <w:t>e</w:t>
      </w:r>
      <w:r>
        <w:t>elit ja musiikki/taustaselostus tarvittaessa. Musiikin/taustaselostuksen saa matkustamispane</w:t>
      </w:r>
      <w:r w:rsidR="00156600">
        <w:t>e</w:t>
      </w:r>
      <w:r>
        <w:t xml:space="preserve">lista klikkaamalla pois </w:t>
      </w:r>
      <w:r w:rsidR="00156600">
        <w:t>halutettaessa</w:t>
      </w:r>
      <w:r>
        <w:t xml:space="preserve">. </w:t>
      </w:r>
    </w:p>
    <w:p w14:paraId="26F63CCF" w14:textId="200A7D00" w:rsidR="00135808" w:rsidRPr="003B3C38" w:rsidRDefault="00135808" w:rsidP="00135808">
      <w:pPr>
        <w:pStyle w:val="Heading1"/>
        <w:numPr>
          <w:ilvl w:val="0"/>
          <w:numId w:val="0"/>
        </w:numPr>
        <w:ind w:left="432"/>
        <w:rPr>
          <w:lang w:val="fi-FI"/>
        </w:rPr>
      </w:pPr>
    </w:p>
    <w:p w14:paraId="3C0ADFC2" w14:textId="156DF4D5" w:rsidR="00F73D49" w:rsidRDefault="00F73D49" w:rsidP="00F73D49">
      <w:pPr>
        <w:jc w:val="left"/>
      </w:pPr>
    </w:p>
    <w:p w14:paraId="36565C42" w14:textId="2A1E1164" w:rsidR="0098606F" w:rsidRDefault="0098606F" w:rsidP="00F73D49">
      <w:pPr>
        <w:jc w:val="left"/>
      </w:pPr>
    </w:p>
    <w:p w14:paraId="5E8DF2C2" w14:textId="06A6D69E" w:rsidR="0098606F" w:rsidRDefault="0098606F" w:rsidP="00F73D49">
      <w:pPr>
        <w:jc w:val="left"/>
      </w:pPr>
    </w:p>
    <w:p w14:paraId="49843294" w14:textId="6F954708" w:rsidR="0098606F" w:rsidRDefault="0098606F" w:rsidP="00F73D49">
      <w:pPr>
        <w:jc w:val="left"/>
      </w:pPr>
    </w:p>
    <w:p w14:paraId="4CD2F3FE" w14:textId="53E73B4D" w:rsidR="0098606F" w:rsidRDefault="0098606F" w:rsidP="00F73D49">
      <w:pPr>
        <w:jc w:val="left"/>
      </w:pPr>
    </w:p>
    <w:p w14:paraId="68DAE59E" w14:textId="30A7C6C6" w:rsidR="0098606F" w:rsidRDefault="0098606F" w:rsidP="00F73D49">
      <w:pPr>
        <w:jc w:val="left"/>
      </w:pPr>
    </w:p>
    <w:p w14:paraId="2F8174BE" w14:textId="77777777" w:rsidR="0098606F" w:rsidRPr="00412C18" w:rsidRDefault="0098606F" w:rsidP="00F73D49">
      <w:pPr>
        <w:jc w:val="left"/>
      </w:pPr>
    </w:p>
    <w:bookmarkStart w:id="15" w:name="_Toc115198810" w:displacedByCustomXml="next"/>
    <w:sdt>
      <w:sdtPr>
        <w:rPr>
          <w:bCs w:val="0"/>
          <w:iCs w:val="0"/>
          <w:caps w:val="0"/>
          <w:kern w:val="0"/>
          <w:sz w:val="24"/>
          <w:lang w:val="fi-FI"/>
        </w:rPr>
        <w:id w:val="-285047356"/>
        <w:docPartObj>
          <w:docPartGallery w:val="Bibliographies"/>
          <w:docPartUnique/>
        </w:docPartObj>
      </w:sdtPr>
      <w:sdtContent>
        <w:p w14:paraId="04B65D5D" w14:textId="3BFDDF58" w:rsidR="0098606F" w:rsidRDefault="0098606F">
          <w:pPr>
            <w:pStyle w:val="Heading1"/>
          </w:pPr>
          <w:r>
            <w:t>Lähteet</w:t>
          </w:r>
          <w:bookmarkEnd w:id="15"/>
        </w:p>
        <w:sdt>
          <w:sdtPr>
            <w:id w:val="-573587230"/>
            <w:bibliography/>
          </w:sdtPr>
          <w:sdtContent>
            <w:p w14:paraId="2696E812" w14:textId="77777777" w:rsidR="0098606F" w:rsidRDefault="0098606F" w:rsidP="0098606F">
              <w:pPr>
                <w:pStyle w:val="Bibliography"/>
                <w:ind w:left="720" w:hanging="720"/>
                <w:rPr>
                  <w:noProof/>
                  <w:szCs w:val="24"/>
                  <w:lang w:val="en-US"/>
                </w:rPr>
              </w:pPr>
              <w:r>
                <w:fldChar w:fldCharType="begin"/>
              </w:r>
              <w:r>
                <w:instrText xml:space="preserve"> BIBLIOGRAPHY </w:instrText>
              </w:r>
              <w:r>
                <w:fldChar w:fldCharType="separate"/>
              </w:r>
              <w:r w:rsidRPr="0098606F">
                <w:rPr>
                  <w:noProof/>
                </w:rPr>
                <w:t xml:space="preserve">Vttresearch. (2020). </w:t>
              </w:r>
              <w:r w:rsidRPr="0098606F">
                <w:rPr>
                  <w:i/>
                  <w:iCs/>
                  <w:noProof/>
                </w:rPr>
                <w:t>virtuaalinen ja lisätty todellisuus</w:t>
              </w:r>
              <w:r w:rsidRPr="0098606F">
                <w:rPr>
                  <w:noProof/>
                </w:rPr>
                <w:t xml:space="preserve">. </w:t>
              </w:r>
              <w:r>
                <w:rPr>
                  <w:noProof/>
                  <w:lang w:val="en-US"/>
                </w:rPr>
                <w:t>Retrieved from vttresearch: https://www.vttresearch.com/fi/palvelut/virtuaalinen-ja-lisatty-todellisuus</w:t>
              </w:r>
            </w:p>
            <w:p w14:paraId="63287D1E" w14:textId="1D49D520" w:rsidR="0098606F" w:rsidRDefault="0098606F" w:rsidP="0098606F">
              <w:r>
                <w:rPr>
                  <w:b/>
                  <w:bCs/>
                  <w:noProof/>
                </w:rPr>
                <w:fldChar w:fldCharType="end"/>
              </w:r>
            </w:p>
          </w:sdtContent>
        </w:sdt>
      </w:sdtContent>
    </w:sdt>
    <w:p w14:paraId="0D620715" w14:textId="77777777" w:rsidR="0098606F" w:rsidRPr="0098606F" w:rsidRDefault="0098606F" w:rsidP="0098606F">
      <w:pPr>
        <w:pStyle w:val="Lhdeluettelo1"/>
        <w:rPr>
          <w:lang w:val="fi-FI"/>
        </w:rPr>
      </w:pPr>
    </w:p>
    <w:p w14:paraId="159BAF80" w14:textId="77777777" w:rsidR="00A83A97" w:rsidRPr="00A83A97" w:rsidRDefault="00EE2E10" w:rsidP="00A83A97">
      <w:pPr>
        <w:pStyle w:val="Lhdeluettelo1"/>
        <w:rPr>
          <w:i/>
          <w:lang w:val="fi-FI"/>
        </w:rPr>
      </w:pPr>
      <w:r>
        <w:rPr>
          <w:lang w:val="fi-FI"/>
        </w:rPr>
        <w:t>Intran opinnäytetyöohjeesta</w:t>
      </w:r>
      <w:r w:rsidR="00A83A97">
        <w:rPr>
          <w:lang w:val="fi-FI"/>
        </w:rPr>
        <w:t xml:space="preserve"> löyty</w:t>
      </w:r>
      <w:r w:rsidR="00381FBC">
        <w:rPr>
          <w:lang w:val="fi-FI"/>
        </w:rPr>
        <w:t>vät</w:t>
      </w:r>
      <w:r w:rsidR="009F3472">
        <w:rPr>
          <w:lang w:val="fi-FI"/>
        </w:rPr>
        <w:t xml:space="preserve"> yksityiskohtaiset</w:t>
      </w:r>
      <w:r w:rsidR="00A83A97">
        <w:rPr>
          <w:lang w:val="fi-FI"/>
        </w:rPr>
        <w:t xml:space="preserve"> </w:t>
      </w:r>
      <w:r w:rsidR="00330F5A" w:rsidRPr="00EE2E10">
        <w:rPr>
          <w:lang w:val="fi-FI"/>
        </w:rPr>
        <w:t>ohje</w:t>
      </w:r>
      <w:r w:rsidR="003651C2" w:rsidRPr="00EE2E10">
        <w:rPr>
          <w:lang w:val="fi-FI"/>
        </w:rPr>
        <w:t>et</w:t>
      </w:r>
      <w:r w:rsidR="00A83A97" w:rsidRPr="00EE2E10">
        <w:rPr>
          <w:lang w:val="fi-FI"/>
        </w:rPr>
        <w:t xml:space="preserve"> </w:t>
      </w:r>
      <w:r w:rsidR="000022F9" w:rsidRPr="00EE2E10">
        <w:rPr>
          <w:lang w:val="fi-FI"/>
        </w:rPr>
        <w:t xml:space="preserve">tekstiviitteiden ja </w:t>
      </w:r>
      <w:r w:rsidR="00A83A97" w:rsidRPr="00EE2E10">
        <w:rPr>
          <w:lang w:val="fi-FI"/>
        </w:rPr>
        <w:t>lähteiden merkitsemiseen</w:t>
      </w:r>
      <w:r>
        <w:rPr>
          <w:lang w:val="fi-FI"/>
        </w:rPr>
        <w:t xml:space="preserve">: </w:t>
      </w:r>
      <w:r w:rsidRPr="00EE2E10">
        <w:rPr>
          <w:lang w:val="fi-FI"/>
        </w:rPr>
        <w:t>Opinnot &amp; valmistuminen / Opinnäytetyöohje / Opinnäytetyön kirjoittaminen / &gt;&gt; Tekstiviitteet ja lähdeluettelo</w:t>
      </w:r>
    </w:p>
    <w:p w14:paraId="10A86E63" w14:textId="77777777" w:rsidR="0013349E" w:rsidRDefault="0013349E" w:rsidP="00D81518">
      <w:pPr>
        <w:pStyle w:val="Lhdeluettelo1"/>
        <w:rPr>
          <w:lang w:val="fi-FI"/>
        </w:rPr>
      </w:pPr>
      <w:r w:rsidRPr="001E688C">
        <w:rPr>
          <w:lang w:val="fi-FI"/>
        </w:rPr>
        <w:t xml:space="preserve">Lähdeluettelon otsikossa on tyyli </w:t>
      </w:r>
      <w:r w:rsidRPr="00A83A97">
        <w:rPr>
          <w:color w:val="FF0000"/>
          <w:lang w:val="fi-FI"/>
        </w:rPr>
        <w:t>Lähteet-otsikko ilman numerointia.</w:t>
      </w:r>
      <w:r w:rsidRPr="001E688C">
        <w:rPr>
          <w:i/>
          <w:lang w:val="fi-FI"/>
        </w:rPr>
        <w:t xml:space="preserve"> </w:t>
      </w:r>
      <w:r w:rsidRPr="001E688C">
        <w:rPr>
          <w:lang w:val="fi-FI"/>
        </w:rPr>
        <w:t xml:space="preserve">Lähteiden nimet kirjoitetaan </w:t>
      </w:r>
      <w:r>
        <w:rPr>
          <w:lang w:val="fi-FI"/>
        </w:rPr>
        <w:t xml:space="preserve">käyttäen </w:t>
      </w:r>
      <w:r w:rsidRPr="001E688C">
        <w:rPr>
          <w:lang w:val="fi-FI"/>
        </w:rPr>
        <w:t xml:space="preserve">tyyliä </w:t>
      </w:r>
      <w:r w:rsidR="00E07C7F">
        <w:rPr>
          <w:color w:val="FF0000"/>
          <w:lang w:val="fi-FI"/>
        </w:rPr>
        <w:t>L</w:t>
      </w:r>
      <w:r w:rsidRPr="00A83A97">
        <w:rPr>
          <w:color w:val="FF0000"/>
          <w:lang w:val="fi-FI"/>
        </w:rPr>
        <w:t>ähdeluettelo</w:t>
      </w:r>
      <w:r w:rsidR="00DE4CE6">
        <w:rPr>
          <w:color w:val="FF0000"/>
          <w:lang w:val="fi-FI"/>
        </w:rPr>
        <w:t>1</w:t>
      </w:r>
      <w:r w:rsidR="00A83A97">
        <w:rPr>
          <w:color w:val="FF0000"/>
          <w:lang w:val="fi-FI"/>
        </w:rPr>
        <w:t xml:space="preserve">. </w:t>
      </w:r>
      <w:r w:rsidR="001C7083">
        <w:rPr>
          <w:lang w:val="fi-FI"/>
        </w:rPr>
        <w:t>Lähdeluettelossa rivi</w:t>
      </w:r>
      <w:r w:rsidR="00A83A97">
        <w:rPr>
          <w:lang w:val="fi-FI"/>
        </w:rPr>
        <w:t>väli on 1.</w:t>
      </w:r>
    </w:p>
    <w:p w14:paraId="62C2E8AE" w14:textId="6A653DF7" w:rsidR="00045A62" w:rsidRDefault="003651C2" w:rsidP="00D81518">
      <w:pPr>
        <w:pStyle w:val="Lhdeluettelo1"/>
        <w:rPr>
          <w:lang w:val="fi-FI"/>
        </w:rPr>
      </w:pPr>
      <w:r>
        <w:rPr>
          <w:lang w:val="fi-FI"/>
        </w:rPr>
        <w:t xml:space="preserve">Jos käytät työssäsi liitteitä, </w:t>
      </w:r>
      <w:r w:rsidRPr="00EE2E10">
        <w:rPr>
          <w:lang w:val="fi-FI"/>
        </w:rPr>
        <w:t>ohje liitteiden merkitsemiseen</w:t>
      </w:r>
      <w:r w:rsidR="00EE2E10">
        <w:rPr>
          <w:lang w:val="fi-FI"/>
        </w:rPr>
        <w:t xml:space="preserve"> löytyy intran opinnäytetyöohjeesta: </w:t>
      </w:r>
      <w:r w:rsidR="00EE2E10" w:rsidRPr="00EE2E10">
        <w:rPr>
          <w:lang w:val="fi-FI"/>
        </w:rPr>
        <w:t>Opinnot &amp; valmistuminen / Opinnäytetyöohje / Opinnäytetyön kirjoittaminen / &gt;&gt; Raportin osat</w:t>
      </w:r>
      <w:r>
        <w:rPr>
          <w:lang w:val="fi-FI"/>
        </w:rPr>
        <w:t>.</w:t>
      </w:r>
    </w:p>
    <w:p w14:paraId="08C690CA" w14:textId="49071601" w:rsidR="003651C2" w:rsidRDefault="00186F53" w:rsidP="00D81518">
      <w:pPr>
        <w:pStyle w:val="Lhdeluettelo1"/>
        <w:rPr>
          <w:color w:val="000000" w:themeColor="text1"/>
          <w:lang w:val="fi-FI"/>
        </w:rPr>
      </w:pPr>
      <w:r>
        <w:rPr>
          <w:lang w:val="fi-FI"/>
        </w:rPr>
        <w:t xml:space="preserve">Laita kukin liite omalle sivulleen. Oikeaan yläkulmaan tulee teksti LIITE 1, LIITE 2 </w:t>
      </w:r>
      <w:proofErr w:type="spellStart"/>
      <w:r>
        <w:rPr>
          <w:lang w:val="fi-FI"/>
        </w:rPr>
        <w:t>jne</w:t>
      </w:r>
      <w:proofErr w:type="spellEnd"/>
      <w:r>
        <w:rPr>
          <w:lang w:val="fi-FI"/>
        </w:rPr>
        <w:t xml:space="preserve">, tyylinä </w:t>
      </w:r>
      <w:r w:rsidRPr="00186F53">
        <w:rPr>
          <w:color w:val="FF0000"/>
          <w:lang w:val="fi-FI"/>
        </w:rPr>
        <w:t>Liite-otsikko.</w:t>
      </w:r>
      <w:r>
        <w:rPr>
          <w:color w:val="000000" w:themeColor="text1"/>
          <w:lang w:val="fi-FI"/>
        </w:rPr>
        <w:t xml:space="preserve"> </w:t>
      </w:r>
    </w:p>
    <w:p w14:paraId="44AD42A4" w14:textId="6F4219A1" w:rsidR="00340E6C" w:rsidRDefault="00DF46E2" w:rsidP="00D81518">
      <w:pPr>
        <w:pStyle w:val="Lhdeluettelo1"/>
        <w:rPr>
          <w:lang w:val="fi-FI"/>
        </w:rPr>
      </w:pPr>
      <w:r>
        <w:rPr>
          <w:lang w:val="fi-FI"/>
        </w:rPr>
        <w:t>Liite1 (”</w:t>
      </w:r>
      <w:r w:rsidRPr="00DF46E2">
        <w:rPr>
          <w:lang w:val="fi-FI"/>
        </w:rPr>
        <w:t>https://portaali.fi/info/</w:t>
      </w:r>
      <w:r>
        <w:rPr>
          <w:lang w:val="fi-FI"/>
        </w:rPr>
        <w:t>”, Portaali)</w:t>
      </w:r>
      <w:r w:rsidR="001E72E7">
        <w:rPr>
          <w:lang w:val="fi-FI"/>
        </w:rPr>
        <w:t>,</w:t>
      </w:r>
    </w:p>
    <w:p w14:paraId="55DE1DDD" w14:textId="68C4B4EA" w:rsidR="001E72E7" w:rsidRPr="001E72E7" w:rsidRDefault="001E72E7" w:rsidP="00D81518">
      <w:pPr>
        <w:pStyle w:val="Lhdeluettelo1"/>
      </w:pPr>
      <w:proofErr w:type="spellStart"/>
      <w:r w:rsidRPr="001E72E7">
        <w:t>Liite</w:t>
      </w:r>
      <w:proofErr w:type="spellEnd"/>
      <w:r w:rsidRPr="001E72E7">
        <w:t xml:space="preserve"> 2 </w:t>
      </w:r>
      <w:proofErr w:type="gramStart"/>
      <w:r w:rsidRPr="001E72E7">
        <w:t>(”https://www.vttresearch.com/fi/palvelut/virtuaalinen-ja-lisatty-todellisuus</w:t>
      </w:r>
      <w:proofErr w:type="gramEnd"/>
      <w:r w:rsidRPr="001E72E7">
        <w:t xml:space="preserve">”, </w:t>
      </w:r>
      <w:proofErr w:type="spellStart"/>
      <w:r>
        <w:t>V</w:t>
      </w:r>
      <w:r w:rsidRPr="001E72E7">
        <w:t>ttresearc</w:t>
      </w:r>
      <w:r>
        <w:t>h</w:t>
      </w:r>
      <w:proofErr w:type="spellEnd"/>
      <w:r w:rsidRPr="001E72E7">
        <w:t>)</w:t>
      </w:r>
      <w:r>
        <w:t>,</w:t>
      </w:r>
    </w:p>
    <w:p w14:paraId="45E25C54" w14:textId="69484645" w:rsidR="003651C2" w:rsidRPr="005059CC" w:rsidRDefault="005059CC" w:rsidP="00D81518">
      <w:pPr>
        <w:pStyle w:val="Lhdeluettelo1"/>
      </w:pPr>
      <w:proofErr w:type="spellStart"/>
      <w:r w:rsidRPr="005059CC">
        <w:t>Liite</w:t>
      </w:r>
      <w:proofErr w:type="spellEnd"/>
      <w:r w:rsidRPr="005059CC">
        <w:t xml:space="preserve"> 3 (“https://www.panoramic-photo-guide.com/finding-the-nodal-point.html”, panoramic-photo-guid</w:t>
      </w:r>
      <w:r>
        <w:t>e</w:t>
      </w:r>
      <w:r w:rsidRPr="005059CC">
        <w:t>)</w:t>
      </w:r>
      <w:r w:rsidR="00C815ED">
        <w:t>,</w:t>
      </w:r>
    </w:p>
    <w:p w14:paraId="17FCD8B0" w14:textId="28A8A82B" w:rsidR="003651C2" w:rsidRPr="00C815ED" w:rsidRDefault="00C815ED" w:rsidP="00D81518">
      <w:pPr>
        <w:pStyle w:val="Lhdeluettelo1"/>
      </w:pPr>
      <w:proofErr w:type="spellStart"/>
      <w:r w:rsidRPr="00C815ED">
        <w:t>Liite</w:t>
      </w:r>
      <w:proofErr w:type="spellEnd"/>
      <w:r w:rsidRPr="00C815ED">
        <w:t xml:space="preserve"> 4 (“https://www.thetalab.ricoh/</w:t>
      </w:r>
      <w:proofErr w:type="spellStart"/>
      <w:r w:rsidRPr="00C815ED">
        <w:t>en</w:t>
      </w:r>
      <w:proofErr w:type="spellEnd"/>
      <w:r w:rsidRPr="00C815ED">
        <w:t xml:space="preserve">/article/7074/” </w:t>
      </w:r>
      <w:proofErr w:type="spellStart"/>
      <w:r w:rsidRPr="00C815ED">
        <w:t>ric</w:t>
      </w:r>
      <w:r>
        <w:t>oh</w:t>
      </w:r>
      <w:proofErr w:type="spellEnd"/>
      <w:r>
        <w:t>),</w:t>
      </w:r>
    </w:p>
    <w:p w14:paraId="5A118711" w14:textId="77777777" w:rsidR="0013349E" w:rsidRPr="00C815ED" w:rsidRDefault="0013349E" w:rsidP="00D81518">
      <w:pPr>
        <w:pStyle w:val="Lhdeluettelo1"/>
      </w:pPr>
    </w:p>
    <w:p w14:paraId="6D777AAE" w14:textId="77777777" w:rsidR="0013349E" w:rsidRPr="00C815ED" w:rsidRDefault="0013349E" w:rsidP="00D81518">
      <w:pPr>
        <w:pStyle w:val="Lhdeluettelo1"/>
      </w:pPr>
    </w:p>
    <w:p w14:paraId="1BAA4772" w14:textId="77777777" w:rsidR="0013349E" w:rsidRPr="00C815ED" w:rsidRDefault="0013349E" w:rsidP="00D81518">
      <w:pPr>
        <w:pStyle w:val="Lhdeluettelo1"/>
      </w:pPr>
    </w:p>
    <w:p w14:paraId="6E8398FB" w14:textId="77777777" w:rsidR="0013349E" w:rsidRPr="00C815ED" w:rsidRDefault="0013349E" w:rsidP="00D81518">
      <w:pPr>
        <w:pStyle w:val="Lhdeluettelo1"/>
      </w:pPr>
    </w:p>
    <w:p w14:paraId="4990DAB5" w14:textId="77777777" w:rsidR="0013349E" w:rsidRPr="00C815ED" w:rsidRDefault="0013349E" w:rsidP="00D81518">
      <w:pPr>
        <w:pStyle w:val="Lhdeluettelo1"/>
      </w:pPr>
    </w:p>
    <w:p w14:paraId="55231F9A" w14:textId="77777777" w:rsidR="0013349E" w:rsidRPr="00C815ED" w:rsidRDefault="0013349E" w:rsidP="00D81518">
      <w:pPr>
        <w:pStyle w:val="Lhdeluettelo1"/>
      </w:pPr>
    </w:p>
    <w:p w14:paraId="3F804C95" w14:textId="77777777" w:rsidR="0013349E" w:rsidRPr="00C815ED" w:rsidRDefault="0013349E" w:rsidP="00D81518">
      <w:pPr>
        <w:pStyle w:val="Lhdeluettelo1"/>
      </w:pPr>
    </w:p>
    <w:p w14:paraId="3806D0B6" w14:textId="77777777" w:rsidR="0013349E" w:rsidRPr="00C815ED" w:rsidRDefault="0013349E" w:rsidP="00D81518">
      <w:pPr>
        <w:pStyle w:val="Lhdeluettelo1"/>
      </w:pPr>
    </w:p>
    <w:p w14:paraId="7881B520" w14:textId="77777777" w:rsidR="0013349E" w:rsidRPr="00C815ED" w:rsidRDefault="0013349E" w:rsidP="00D81518">
      <w:pPr>
        <w:pStyle w:val="Lhdeluettelo1"/>
      </w:pPr>
    </w:p>
    <w:p w14:paraId="230E72C1" w14:textId="77777777" w:rsidR="0013349E" w:rsidRPr="00C815ED" w:rsidRDefault="0013349E" w:rsidP="00D81518">
      <w:pPr>
        <w:pStyle w:val="Lhdeluettelo1"/>
      </w:pPr>
    </w:p>
    <w:p w14:paraId="7C551FC4" w14:textId="77777777" w:rsidR="0013349E" w:rsidRPr="00C815ED" w:rsidRDefault="0013349E" w:rsidP="00D81518">
      <w:pPr>
        <w:pStyle w:val="Lhdeluettelo1"/>
      </w:pPr>
    </w:p>
    <w:p w14:paraId="68B0913F" w14:textId="77777777" w:rsidR="0013349E" w:rsidRPr="00C815ED" w:rsidRDefault="0013349E" w:rsidP="00D81518">
      <w:pPr>
        <w:pStyle w:val="Lhdeluettelo1"/>
        <w:rPr>
          <w:i/>
        </w:rPr>
        <w:sectPr w:rsidR="0013349E" w:rsidRPr="00C815ED" w:rsidSect="009D4DA5">
          <w:headerReference w:type="default" r:id="rId25"/>
          <w:pgSz w:w="11906" w:h="16838" w:code="9"/>
          <w:pgMar w:top="1418" w:right="1418" w:bottom="1418" w:left="2268" w:header="567" w:footer="0" w:gutter="0"/>
          <w:cols w:space="708"/>
          <w:docGrid w:linePitch="360"/>
        </w:sectPr>
      </w:pPr>
    </w:p>
    <w:p w14:paraId="58C0FF38" w14:textId="77777777" w:rsidR="0013349E" w:rsidRDefault="0013349E" w:rsidP="00657078">
      <w:pPr>
        <w:pStyle w:val="Liite-otsikko"/>
      </w:pPr>
      <w:r w:rsidRPr="00657078">
        <w:lastRenderedPageBreak/>
        <w:t>LIITE</w:t>
      </w:r>
      <w:r w:rsidRPr="001E688C">
        <w:t xml:space="preserve"> 1</w:t>
      </w:r>
    </w:p>
    <w:p w14:paraId="7F0BDF4E" w14:textId="77777777" w:rsidR="00322B70" w:rsidRDefault="0013349E" w:rsidP="007C3C24">
      <w:r w:rsidRPr="00657078">
        <w:rPr>
          <w:sz w:val="28"/>
          <w:szCs w:val="28"/>
        </w:rPr>
        <w:t>ASETTELUMALLISSA KÄYTETTÄVÄT TYYLIT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101"/>
        <w:gridCol w:w="4109"/>
      </w:tblGrid>
      <w:tr w:rsidR="00322B70" w:rsidRPr="001E688C" w14:paraId="0E9270BD" w14:textId="77777777" w:rsidTr="00556129">
        <w:tc>
          <w:tcPr>
            <w:tcW w:w="4218" w:type="dxa"/>
          </w:tcPr>
          <w:p w14:paraId="0582BCFC" w14:textId="77777777" w:rsidR="00322B70" w:rsidRPr="001E688C" w:rsidRDefault="00322B70" w:rsidP="00657078">
            <w:r w:rsidRPr="001E688C">
              <w:t>Kansiteksti</w:t>
            </w:r>
          </w:p>
        </w:tc>
        <w:tc>
          <w:tcPr>
            <w:tcW w:w="4218" w:type="dxa"/>
          </w:tcPr>
          <w:p w14:paraId="0398B697" w14:textId="77777777" w:rsidR="00322B70" w:rsidRDefault="00322B70" w:rsidP="00E07C7F">
            <w:pPr>
              <w:pStyle w:val="Tiivistelm"/>
              <w:jc w:val="left"/>
            </w:pPr>
            <w:r>
              <w:t>nimiö</w:t>
            </w:r>
            <w:r w:rsidRPr="001E688C">
              <w:t>lehdessä olevat tekstit</w:t>
            </w:r>
          </w:p>
          <w:p w14:paraId="14A16453" w14:textId="77777777" w:rsidR="00322B70" w:rsidRPr="00840C75" w:rsidRDefault="00322B70" w:rsidP="00657078">
            <w:pPr>
              <w:pStyle w:val="Tiivistelm"/>
              <w:jc w:val="left"/>
            </w:pPr>
            <w:r w:rsidRPr="00840C75">
              <w:rPr>
                <w:sz w:val="22"/>
              </w:rPr>
              <w:t xml:space="preserve">fonttikoko 14, </w:t>
            </w:r>
            <w:proofErr w:type="spellStart"/>
            <w:r w:rsidRPr="00840C75">
              <w:rPr>
                <w:sz w:val="22"/>
              </w:rPr>
              <w:t>Arial</w:t>
            </w:r>
            <w:proofErr w:type="spellEnd"/>
            <w:r w:rsidRPr="00840C75">
              <w:rPr>
                <w:sz w:val="22"/>
              </w:rPr>
              <w:t>, keskitetty teksti</w:t>
            </w:r>
          </w:p>
        </w:tc>
      </w:tr>
      <w:tr w:rsidR="00322B70" w:rsidRPr="001E688C" w14:paraId="167CE5AB" w14:textId="77777777" w:rsidTr="00556129">
        <w:tc>
          <w:tcPr>
            <w:tcW w:w="4218" w:type="dxa"/>
          </w:tcPr>
          <w:p w14:paraId="22FBB90F" w14:textId="77777777" w:rsidR="00322B70" w:rsidRPr="00025600" w:rsidRDefault="00322B70" w:rsidP="00556129">
            <w:r w:rsidRPr="001E688C">
              <w:t>Normaali</w:t>
            </w:r>
            <w:r>
              <w:t xml:space="preserve"> </w:t>
            </w:r>
            <w:r w:rsidRPr="00025600">
              <w:t>(</w:t>
            </w:r>
            <w:proofErr w:type="spellStart"/>
            <w:r w:rsidRPr="00025600">
              <w:t>Normal</w:t>
            </w:r>
            <w:proofErr w:type="spellEnd"/>
            <w:r w:rsidRPr="00025600">
              <w:t>)</w:t>
            </w:r>
          </w:p>
          <w:p w14:paraId="2DF74958" w14:textId="77777777" w:rsidR="00322B70" w:rsidRPr="001E688C" w:rsidRDefault="00322B70" w:rsidP="00556129"/>
        </w:tc>
        <w:tc>
          <w:tcPr>
            <w:tcW w:w="4218" w:type="dxa"/>
          </w:tcPr>
          <w:p w14:paraId="02C58718" w14:textId="77777777" w:rsidR="00322B70" w:rsidRPr="00840C75" w:rsidRDefault="00322B70" w:rsidP="00E07C7F">
            <w:pPr>
              <w:pStyle w:val="Tiivistelm"/>
              <w:jc w:val="left"/>
            </w:pPr>
            <w:r w:rsidRPr="00840C75">
              <w:t xml:space="preserve">leipäteksti, </w:t>
            </w:r>
            <w:r w:rsidR="00657078">
              <w:t xml:space="preserve">Times New Roman tai </w:t>
            </w:r>
            <w:proofErr w:type="spellStart"/>
            <w:r w:rsidR="00657078">
              <w:t>Arial</w:t>
            </w:r>
            <w:proofErr w:type="spellEnd"/>
            <w:r w:rsidR="007E7B54">
              <w:t>,</w:t>
            </w:r>
          </w:p>
          <w:p w14:paraId="6EDC5A30" w14:textId="77777777" w:rsidR="00322B70" w:rsidRPr="005305BC" w:rsidRDefault="00322B70" w:rsidP="00E07C7F">
            <w:pPr>
              <w:pStyle w:val="Tiivistelm"/>
              <w:jc w:val="left"/>
              <w:rPr>
                <w:color w:val="FF0000"/>
              </w:rPr>
            </w:pPr>
            <w:r w:rsidRPr="00840C75">
              <w:rPr>
                <w:sz w:val="22"/>
              </w:rPr>
              <w:t>fonttikoko 12</w:t>
            </w:r>
            <w:r w:rsidR="009A550B">
              <w:rPr>
                <w:sz w:val="22"/>
              </w:rPr>
              <w:t>, riviväli 1,5, molempien reunojen tasaus, tavutus</w:t>
            </w:r>
          </w:p>
        </w:tc>
      </w:tr>
      <w:tr w:rsidR="00322B70" w:rsidRPr="001E688C" w14:paraId="5FEB4FF5" w14:textId="77777777" w:rsidTr="00556129">
        <w:tc>
          <w:tcPr>
            <w:tcW w:w="4218" w:type="dxa"/>
          </w:tcPr>
          <w:p w14:paraId="50838FD6" w14:textId="77777777" w:rsidR="00322B70" w:rsidRPr="001E688C" w:rsidRDefault="00322B70" w:rsidP="00556129">
            <w:r w:rsidRPr="001E688C">
              <w:t>Otsikko1</w:t>
            </w:r>
            <w:r>
              <w:t xml:space="preserve"> </w:t>
            </w:r>
            <w:r w:rsidRPr="00025600">
              <w:t>(Heading1)</w:t>
            </w:r>
          </w:p>
          <w:p w14:paraId="6231DFDA" w14:textId="77777777" w:rsidR="00322B70" w:rsidRPr="001E688C" w:rsidRDefault="00322B70" w:rsidP="00556129"/>
        </w:tc>
        <w:tc>
          <w:tcPr>
            <w:tcW w:w="4218" w:type="dxa"/>
          </w:tcPr>
          <w:p w14:paraId="2E65A99B" w14:textId="77777777" w:rsidR="00322B70" w:rsidRDefault="00322B70" w:rsidP="00556129">
            <w:pPr>
              <w:pStyle w:val="Tiivistelm"/>
            </w:pPr>
            <w:r w:rsidRPr="001E688C">
              <w:t>pääotsikot</w:t>
            </w:r>
          </w:p>
          <w:p w14:paraId="0D285902" w14:textId="77777777" w:rsidR="00322B70" w:rsidRPr="00840C75" w:rsidRDefault="00322B70" w:rsidP="00556129">
            <w:pPr>
              <w:pStyle w:val="Tiivistelm"/>
            </w:pPr>
            <w:r w:rsidRPr="00840C75">
              <w:rPr>
                <w:sz w:val="22"/>
              </w:rPr>
              <w:t>fonttikoko 14, suuraakkoset</w:t>
            </w:r>
          </w:p>
        </w:tc>
      </w:tr>
      <w:tr w:rsidR="00322B70" w:rsidRPr="001E688C" w14:paraId="4E2DBAB2" w14:textId="77777777" w:rsidTr="00556129">
        <w:tc>
          <w:tcPr>
            <w:tcW w:w="4218" w:type="dxa"/>
          </w:tcPr>
          <w:p w14:paraId="6167469D" w14:textId="77777777" w:rsidR="00322B70" w:rsidRPr="00025600" w:rsidRDefault="00322B70" w:rsidP="00556129">
            <w:r w:rsidRPr="001E688C">
              <w:t>Otsikko2</w:t>
            </w:r>
            <w:r>
              <w:t xml:space="preserve"> </w:t>
            </w:r>
            <w:r w:rsidRPr="00025600">
              <w:t>(Heading2)</w:t>
            </w:r>
          </w:p>
          <w:p w14:paraId="520CE25B" w14:textId="77777777" w:rsidR="00322B70" w:rsidRPr="001E688C" w:rsidRDefault="00322B70" w:rsidP="00556129"/>
        </w:tc>
        <w:tc>
          <w:tcPr>
            <w:tcW w:w="4218" w:type="dxa"/>
          </w:tcPr>
          <w:p w14:paraId="5354976C" w14:textId="77777777" w:rsidR="00322B70" w:rsidRDefault="00322B70" w:rsidP="00556129">
            <w:pPr>
              <w:pStyle w:val="Tiivistelm"/>
            </w:pPr>
            <w:r w:rsidRPr="001E688C">
              <w:t>väliotsikot</w:t>
            </w:r>
          </w:p>
          <w:p w14:paraId="6F41E652" w14:textId="77777777" w:rsidR="00322B70" w:rsidRPr="00840C75" w:rsidRDefault="00322B70" w:rsidP="00556129">
            <w:pPr>
              <w:pStyle w:val="Tiivistelm"/>
            </w:pPr>
            <w:r w:rsidRPr="00840C75">
              <w:rPr>
                <w:sz w:val="22"/>
              </w:rPr>
              <w:t>fonttikoko 12</w:t>
            </w:r>
          </w:p>
        </w:tc>
      </w:tr>
      <w:tr w:rsidR="00322B70" w:rsidRPr="001E688C" w14:paraId="20DF42BD" w14:textId="77777777" w:rsidTr="00556129">
        <w:tc>
          <w:tcPr>
            <w:tcW w:w="4218" w:type="dxa"/>
          </w:tcPr>
          <w:p w14:paraId="4B600F83" w14:textId="77777777" w:rsidR="00322B70" w:rsidRPr="00025600" w:rsidRDefault="00322B70" w:rsidP="00556129">
            <w:r w:rsidRPr="001E688C">
              <w:t>Otsikko3</w:t>
            </w:r>
            <w:r>
              <w:t xml:space="preserve"> </w:t>
            </w:r>
            <w:r w:rsidRPr="00025600">
              <w:t>(Heading3)</w:t>
            </w:r>
          </w:p>
          <w:p w14:paraId="3F3FEE0E" w14:textId="77777777" w:rsidR="00322B70" w:rsidRPr="001E688C" w:rsidRDefault="00322B70" w:rsidP="00556129"/>
        </w:tc>
        <w:tc>
          <w:tcPr>
            <w:tcW w:w="4218" w:type="dxa"/>
          </w:tcPr>
          <w:p w14:paraId="129C6448" w14:textId="77777777" w:rsidR="00322B70" w:rsidRDefault="00322B70" w:rsidP="00556129">
            <w:pPr>
              <w:pStyle w:val="Tiivistelm"/>
            </w:pPr>
            <w:r w:rsidRPr="001E688C">
              <w:t>alaotsikot</w:t>
            </w:r>
          </w:p>
          <w:p w14:paraId="14BFE5CA" w14:textId="77777777" w:rsidR="00322B70" w:rsidRPr="00840C75" w:rsidRDefault="00322B70" w:rsidP="00556129">
            <w:pPr>
              <w:pStyle w:val="Tiivistelm"/>
            </w:pPr>
            <w:r w:rsidRPr="00840C75">
              <w:rPr>
                <w:sz w:val="22"/>
              </w:rPr>
              <w:t>fonttikoko 12</w:t>
            </w:r>
          </w:p>
        </w:tc>
      </w:tr>
      <w:tr w:rsidR="00657078" w:rsidRPr="001E688C" w14:paraId="62DA0A9D" w14:textId="77777777" w:rsidTr="00556129">
        <w:tc>
          <w:tcPr>
            <w:tcW w:w="4218" w:type="dxa"/>
          </w:tcPr>
          <w:p w14:paraId="301003A9" w14:textId="77777777" w:rsidR="00657078" w:rsidRPr="001E688C" w:rsidRDefault="00657078" w:rsidP="00556129">
            <w:r w:rsidRPr="001E688C">
              <w:t>Tiivistelmä</w:t>
            </w:r>
          </w:p>
          <w:p w14:paraId="71692A4E" w14:textId="77777777" w:rsidR="00657078" w:rsidRPr="001E688C" w:rsidRDefault="00657078" w:rsidP="00556129"/>
        </w:tc>
        <w:tc>
          <w:tcPr>
            <w:tcW w:w="4218" w:type="dxa"/>
          </w:tcPr>
          <w:p w14:paraId="6A88F037" w14:textId="77777777" w:rsidR="00657078" w:rsidRDefault="00657078" w:rsidP="00556129">
            <w:pPr>
              <w:pStyle w:val="Tiivistelm"/>
              <w:jc w:val="left"/>
            </w:pPr>
            <w:r w:rsidRPr="001E688C">
              <w:t>tiivistelmässä olevat tekstit</w:t>
            </w:r>
          </w:p>
          <w:p w14:paraId="22744DD1" w14:textId="77777777" w:rsidR="00657078" w:rsidRPr="00902251" w:rsidRDefault="00657078" w:rsidP="00556129">
            <w:pPr>
              <w:pStyle w:val="Tiivistelm"/>
              <w:jc w:val="left"/>
            </w:pPr>
            <w:r>
              <w:t xml:space="preserve">fonttikoko 12, </w:t>
            </w:r>
            <w:r w:rsidRPr="00902251">
              <w:t>riviväli 1</w:t>
            </w:r>
            <w:r>
              <w:t>, molempien reunojen tasaus, tavutus</w:t>
            </w:r>
          </w:p>
        </w:tc>
      </w:tr>
      <w:tr w:rsidR="00657078" w:rsidRPr="001E688C" w14:paraId="222197FC" w14:textId="77777777" w:rsidTr="00556129">
        <w:tc>
          <w:tcPr>
            <w:tcW w:w="4218" w:type="dxa"/>
          </w:tcPr>
          <w:p w14:paraId="61D61202" w14:textId="77777777" w:rsidR="00657078" w:rsidRPr="001E688C" w:rsidRDefault="00657078" w:rsidP="00FF4840">
            <w:r w:rsidRPr="001E688C">
              <w:t>Sisällysotsikko</w:t>
            </w:r>
          </w:p>
        </w:tc>
        <w:tc>
          <w:tcPr>
            <w:tcW w:w="4218" w:type="dxa"/>
          </w:tcPr>
          <w:p w14:paraId="6C7DC2EC" w14:textId="77777777" w:rsidR="00657078" w:rsidRDefault="00657078" w:rsidP="00556129">
            <w:pPr>
              <w:pStyle w:val="Tiivistelm"/>
            </w:pPr>
            <w:r w:rsidRPr="001E688C">
              <w:t>sisällysluettelon otsikko</w:t>
            </w:r>
            <w:r>
              <w:t xml:space="preserve"> SISÄLLYS,</w:t>
            </w:r>
          </w:p>
          <w:p w14:paraId="2FABBCAA" w14:textId="77777777" w:rsidR="00657078" w:rsidRDefault="00657078" w:rsidP="00556129">
            <w:pPr>
              <w:pStyle w:val="Tiivistelm"/>
            </w:pPr>
            <w:r w:rsidRPr="00840C75">
              <w:rPr>
                <w:sz w:val="22"/>
              </w:rPr>
              <w:t>fonttikoko 14, suuraakkoset</w:t>
            </w:r>
          </w:p>
          <w:p w14:paraId="6A719302" w14:textId="77777777" w:rsidR="00657078" w:rsidRPr="00840C75" w:rsidRDefault="00657078" w:rsidP="00556129">
            <w:pPr>
              <w:pStyle w:val="Tiivistelm"/>
            </w:pPr>
          </w:p>
        </w:tc>
      </w:tr>
      <w:tr w:rsidR="00657078" w:rsidRPr="001E688C" w14:paraId="7C60D39D" w14:textId="77777777" w:rsidTr="00556129">
        <w:tc>
          <w:tcPr>
            <w:tcW w:w="4218" w:type="dxa"/>
          </w:tcPr>
          <w:p w14:paraId="7DD0535E" w14:textId="77777777" w:rsidR="00657078" w:rsidRPr="001E688C" w:rsidRDefault="00657078" w:rsidP="004B53CA">
            <w:r>
              <w:t>Taulukko- ja kuvaotsikot</w:t>
            </w:r>
          </w:p>
        </w:tc>
        <w:tc>
          <w:tcPr>
            <w:tcW w:w="4218" w:type="dxa"/>
          </w:tcPr>
          <w:p w14:paraId="3C1B3F86" w14:textId="77777777" w:rsidR="00657078" w:rsidRPr="00C439C7" w:rsidRDefault="00657078" w:rsidP="00E07C7F">
            <w:pPr>
              <w:pStyle w:val="Tiivistelm"/>
              <w:jc w:val="left"/>
              <w:rPr>
                <w:i/>
              </w:rPr>
            </w:pPr>
            <w:r>
              <w:t xml:space="preserve">Taulukon otsikko tulee taulukon yläpuolelle ja kuvan /kuvion /kaavion otsikko sen alapuolelle, fonttikoko 12, </w:t>
            </w:r>
            <w:r w:rsidRPr="00025600">
              <w:t>riviväli 1</w:t>
            </w:r>
          </w:p>
        </w:tc>
      </w:tr>
      <w:tr w:rsidR="00657078" w:rsidRPr="001E688C" w14:paraId="30BEC09E" w14:textId="77777777" w:rsidTr="00556129">
        <w:tc>
          <w:tcPr>
            <w:tcW w:w="4218" w:type="dxa"/>
          </w:tcPr>
          <w:p w14:paraId="29A3295E" w14:textId="77777777" w:rsidR="00657078" w:rsidRPr="001E688C" w:rsidRDefault="00657078" w:rsidP="00556129">
            <w:r>
              <w:t>L</w:t>
            </w:r>
            <w:r w:rsidRPr="001E688C">
              <w:t>ähdeluettelo</w:t>
            </w:r>
          </w:p>
        </w:tc>
        <w:tc>
          <w:tcPr>
            <w:tcW w:w="4218" w:type="dxa"/>
          </w:tcPr>
          <w:p w14:paraId="7376D463" w14:textId="77777777" w:rsidR="00657078" w:rsidRPr="00025600" w:rsidRDefault="00657078" w:rsidP="00E07C7F">
            <w:pPr>
              <w:pStyle w:val="Tiivistelm"/>
              <w:jc w:val="left"/>
            </w:pPr>
            <w:r w:rsidRPr="001E688C">
              <w:t>lähdeluettelossa mainittavat k</w:t>
            </w:r>
            <w:r>
              <w:t xml:space="preserve">irjallisuus- ym. lähteet, fonttikoko 12, </w:t>
            </w:r>
            <w:r w:rsidRPr="00025600">
              <w:t>riviväli 1</w:t>
            </w:r>
          </w:p>
        </w:tc>
      </w:tr>
      <w:tr w:rsidR="00657078" w:rsidRPr="001E688C" w14:paraId="4B257862" w14:textId="77777777" w:rsidTr="00556129">
        <w:tc>
          <w:tcPr>
            <w:tcW w:w="4218" w:type="dxa"/>
          </w:tcPr>
          <w:p w14:paraId="20F0418C" w14:textId="77777777" w:rsidR="00657078" w:rsidRPr="00840C75" w:rsidRDefault="00657078" w:rsidP="00556129">
            <w:r>
              <w:t>L</w:t>
            </w:r>
            <w:r w:rsidRPr="00840C75">
              <w:t>ähteet-otsikko ilman numerointia</w:t>
            </w:r>
          </w:p>
        </w:tc>
        <w:tc>
          <w:tcPr>
            <w:tcW w:w="4218" w:type="dxa"/>
          </w:tcPr>
          <w:p w14:paraId="3C0F4AA9" w14:textId="77777777" w:rsidR="00657078" w:rsidRPr="00840C75" w:rsidRDefault="00657078" w:rsidP="00556129">
            <w:pPr>
              <w:spacing w:line="240" w:lineRule="auto"/>
              <w:jc w:val="left"/>
            </w:pPr>
            <w:r w:rsidRPr="00840C75">
              <w:t>Lähteet-sivun otsikko, LÄHTEET</w:t>
            </w:r>
          </w:p>
          <w:p w14:paraId="31B01514" w14:textId="77777777" w:rsidR="00657078" w:rsidRPr="00840C75" w:rsidRDefault="00657078" w:rsidP="00556129">
            <w:pPr>
              <w:spacing w:line="240" w:lineRule="auto"/>
              <w:jc w:val="left"/>
            </w:pPr>
            <w:r w:rsidRPr="00840C75">
              <w:rPr>
                <w:sz w:val="22"/>
              </w:rPr>
              <w:t>fonttikoko 14, suuraakkoset</w:t>
            </w:r>
          </w:p>
        </w:tc>
      </w:tr>
      <w:tr w:rsidR="00657078" w:rsidRPr="001E688C" w14:paraId="4E8041FF" w14:textId="77777777" w:rsidTr="00556129">
        <w:tc>
          <w:tcPr>
            <w:tcW w:w="4218" w:type="dxa"/>
          </w:tcPr>
          <w:p w14:paraId="77881274" w14:textId="77777777" w:rsidR="00657078" w:rsidRPr="009861FD" w:rsidRDefault="00657078" w:rsidP="00556129">
            <w:r>
              <w:t>Liite-otsikko</w:t>
            </w:r>
          </w:p>
        </w:tc>
        <w:tc>
          <w:tcPr>
            <w:tcW w:w="4218" w:type="dxa"/>
          </w:tcPr>
          <w:p w14:paraId="3A38D797" w14:textId="77777777" w:rsidR="00657078" w:rsidRDefault="00657078" w:rsidP="00556129">
            <w:pPr>
              <w:spacing w:line="240" w:lineRule="auto"/>
              <w:jc w:val="left"/>
            </w:pPr>
            <w:r>
              <w:t xml:space="preserve">Liite-sivun oikeaan yläkulmaan tuleva otsikko LIITE 1, LIITE 2 </w:t>
            </w:r>
            <w:proofErr w:type="spellStart"/>
            <w:r>
              <w:t>jne</w:t>
            </w:r>
            <w:proofErr w:type="spellEnd"/>
          </w:p>
          <w:p w14:paraId="31B3819D" w14:textId="77777777" w:rsidR="00657078" w:rsidRPr="00840C75" w:rsidRDefault="00657078" w:rsidP="00556129">
            <w:pPr>
              <w:spacing w:line="240" w:lineRule="auto"/>
              <w:jc w:val="left"/>
            </w:pPr>
            <w:r w:rsidRPr="00840C75">
              <w:rPr>
                <w:sz w:val="22"/>
              </w:rPr>
              <w:t>fonttikoko 14, suuraakkoset, tasaus oikealta</w:t>
            </w:r>
          </w:p>
        </w:tc>
      </w:tr>
    </w:tbl>
    <w:p w14:paraId="2970A4F0" w14:textId="77777777" w:rsidR="0013349E" w:rsidRPr="001E688C" w:rsidRDefault="0013349E" w:rsidP="007C3C24"/>
    <w:p w14:paraId="617441BC" w14:textId="796236AE" w:rsidR="0013349E" w:rsidRDefault="00CE04FB" w:rsidP="008811B3">
      <w:pPr>
        <w:pStyle w:val="Tiivistelm"/>
        <w:spacing w:line="276" w:lineRule="auto"/>
      </w:pPr>
      <w:r>
        <w:t xml:space="preserve">Perehdy </w:t>
      </w:r>
      <w:r w:rsidR="00D36087">
        <w:t xml:space="preserve">opinnäytetyön ohjeeseen </w:t>
      </w:r>
      <w:proofErr w:type="spellStart"/>
      <w:r w:rsidR="00D36087">
        <w:t>SAMKin</w:t>
      </w:r>
      <w:proofErr w:type="spellEnd"/>
      <w:r w:rsidR="00D36087">
        <w:t xml:space="preserve"> www-sivulla. </w:t>
      </w:r>
      <w:r w:rsidR="00C43EA3">
        <w:t>Opinnäytetyön ohjaajasi neuvoo työn sisällön ja rakenteen suunnittelussa. Kirjastosta saat apua lähdemateriaalin etsintään.</w:t>
      </w:r>
      <w:r>
        <w:t xml:space="preserve"> </w:t>
      </w:r>
      <w:r w:rsidR="00C43EA3">
        <w:t>Opinnäytetyön asetteluun liittyvistä asioista</w:t>
      </w:r>
      <w:r w:rsidR="0013349E">
        <w:t xml:space="preserve"> voit kysyä opinnäytetyön ohjaajalta</w:t>
      </w:r>
      <w:r w:rsidR="00D36087">
        <w:t xml:space="preserve"> tai tutkimusviestinnän tai –menetelmien opettajalta. </w:t>
      </w:r>
      <w:r w:rsidR="00B57937">
        <w:t xml:space="preserve">Kysymyksiä ja vastauksia löytyy myös </w:t>
      </w:r>
      <w:hyperlink r:id="rId26" w:history="1">
        <w:r w:rsidR="00B57937" w:rsidRPr="00B57937">
          <w:rPr>
            <w:rStyle w:val="Hyperlink"/>
          </w:rPr>
          <w:t>kirjaston blo</w:t>
        </w:r>
        <w:r w:rsidR="00B57937">
          <w:rPr>
            <w:rStyle w:val="Hyperlink"/>
          </w:rPr>
          <w:t>gista</w:t>
        </w:r>
      </w:hyperlink>
      <w:r w:rsidR="0013349E">
        <w:t>. Menestystä opinnäytetyöhön!</w:t>
      </w:r>
    </w:p>
    <w:p w14:paraId="440AAC21" w14:textId="77777777" w:rsidR="00FF51F6" w:rsidRDefault="00FF51F6" w:rsidP="008811B3">
      <w:pPr>
        <w:pStyle w:val="Tiivistelm"/>
        <w:spacing w:line="276" w:lineRule="auto"/>
      </w:pPr>
    </w:p>
    <w:p w14:paraId="687A37DE" w14:textId="77777777" w:rsidR="00FF51F6" w:rsidRDefault="0013349E" w:rsidP="008811B3">
      <w:pPr>
        <w:pStyle w:val="Tiivistelm"/>
        <w:spacing w:line="276" w:lineRule="auto"/>
      </w:pPr>
      <w:r w:rsidRPr="00492596">
        <w:rPr>
          <w:color w:val="FF0000"/>
          <w:sz w:val="20"/>
        </w:rPr>
        <w:t xml:space="preserve">POISTA TÄMÄ SIVU JA </w:t>
      </w:r>
      <w:r w:rsidR="00322B70">
        <w:rPr>
          <w:color w:val="FF0000"/>
          <w:sz w:val="20"/>
        </w:rPr>
        <w:t xml:space="preserve">KAIKKI </w:t>
      </w:r>
      <w:r w:rsidRPr="00492596">
        <w:rPr>
          <w:color w:val="FF0000"/>
          <w:sz w:val="20"/>
        </w:rPr>
        <w:t>OHJETEKSTIT OMASTA OPINNÄYTETYÖSTÄSI</w:t>
      </w:r>
      <w:r w:rsidR="00A83A97">
        <w:rPr>
          <w:color w:val="FF0000"/>
          <w:sz w:val="20"/>
        </w:rPr>
        <w:t xml:space="preserve">. </w:t>
      </w:r>
    </w:p>
    <w:p w14:paraId="33BE1D3C" w14:textId="77777777" w:rsidR="00FF51F6" w:rsidRPr="001E688C" w:rsidRDefault="00671052">
      <w:pPr>
        <w:pStyle w:val="Tiivistelm"/>
        <w:spacing w:line="276" w:lineRule="auto"/>
      </w:pPr>
      <w:r w:rsidRPr="009F3472">
        <w:t xml:space="preserve">Tallenna työsi eri nimellä kuin tämä mallipohja. Ole huolellinen työn eri versioiden tallentamisessa ja nimeämisessä. </w:t>
      </w:r>
      <w:r w:rsidR="009F3472" w:rsidRPr="00440A1B">
        <w:t>Ohje</w:t>
      </w:r>
      <w:r w:rsidR="00440A1B">
        <w:t>en</w:t>
      </w:r>
      <w:r w:rsidR="009F3472" w:rsidRPr="00440A1B">
        <w:t xml:space="preserve"> valmiin opinnäytetyön julkaisemiseen</w:t>
      </w:r>
      <w:r w:rsidR="00440A1B">
        <w:t xml:space="preserve"> löydät </w:t>
      </w:r>
      <w:r w:rsidR="00FE2D27">
        <w:t>i</w:t>
      </w:r>
      <w:r w:rsidR="00440A1B">
        <w:t>ntra</w:t>
      </w:r>
      <w:r w:rsidR="00BC7926">
        <w:t>sta</w:t>
      </w:r>
      <w:r w:rsidR="00440A1B">
        <w:t xml:space="preserve"> </w:t>
      </w:r>
      <w:r w:rsidR="00440A1B" w:rsidRPr="00440A1B">
        <w:t>Opinnot &amp; valmistuminen/ Opinnäytetyöohje/ Opinnäytetyön valmistumisvaihe/ &gt;&gt; Jakelu ja julkaiseminen</w:t>
      </w:r>
    </w:p>
    <w:sectPr w:rsidR="00FF51F6" w:rsidRPr="001E688C" w:rsidSect="00FE2D27">
      <w:headerReference w:type="default" r:id="rId27"/>
      <w:type w:val="continuous"/>
      <w:pgSz w:w="11906" w:h="16838" w:code="9"/>
      <w:pgMar w:top="1418" w:right="1418" w:bottom="1418" w:left="226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07931" w14:textId="77777777" w:rsidR="007F2DC7" w:rsidRDefault="007F2DC7">
      <w:r>
        <w:separator/>
      </w:r>
    </w:p>
  </w:endnote>
  <w:endnote w:type="continuationSeparator" w:id="0">
    <w:p w14:paraId="3DC5A53A" w14:textId="77777777" w:rsidR="007F2DC7" w:rsidRDefault="007F2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DE9A3" w14:textId="77777777" w:rsidR="007F2DC7" w:rsidRDefault="007F2DC7">
      <w:r>
        <w:separator/>
      </w:r>
    </w:p>
  </w:footnote>
  <w:footnote w:type="continuationSeparator" w:id="0">
    <w:p w14:paraId="20E92B87" w14:textId="77777777" w:rsidR="007F2DC7" w:rsidRDefault="007F2DC7">
      <w:r>
        <w:continuationSeparator/>
      </w:r>
    </w:p>
  </w:footnote>
  <w:footnote w:type="continuationNotice" w:id="1">
    <w:p w14:paraId="6EC644BD" w14:textId="77777777" w:rsidR="007F2DC7" w:rsidRDefault="007F2D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845C" w14:textId="77777777" w:rsidR="00785626" w:rsidRDefault="00785626" w:rsidP="00785626">
    <w:pPr>
      <w:ind w:right="360"/>
      <w:jc w:val="center"/>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CB64" w14:textId="559AF646" w:rsidR="00556129" w:rsidRDefault="00556129">
    <w:pPr>
      <w:jc w:val="right"/>
    </w:pPr>
    <w:r>
      <w:fldChar w:fldCharType="begin"/>
    </w:r>
    <w:r>
      <w:instrText xml:space="preserve"> PAGE   \* MERGEFORMAT </w:instrText>
    </w:r>
    <w:r>
      <w:fldChar w:fldCharType="separate"/>
    </w:r>
    <w:r w:rsidR="00727F3D">
      <w:rPr>
        <w:noProof/>
      </w:rPr>
      <w:t>8</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2C41" w14:textId="77777777" w:rsidR="00556129" w:rsidRPr="008A10D2" w:rsidRDefault="00556129" w:rsidP="008A1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EE56F4"/>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865AC00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83A02E4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A0B26148"/>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C9EE431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DDE406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16153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0C4698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B724124"/>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156E86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BD389DB4"/>
    <w:lvl w:ilvl="0">
      <w:numFmt w:val="decimal"/>
      <w:lvlText w:val="*"/>
      <w:lvlJc w:val="left"/>
      <w:rPr>
        <w:rFonts w:cs="Times New Roman"/>
      </w:rPr>
    </w:lvl>
  </w:abstractNum>
  <w:abstractNum w:abstractNumId="11" w15:restartNumberingAfterBreak="0">
    <w:nsid w:val="026E6598"/>
    <w:multiLevelType w:val="hybridMultilevel"/>
    <w:tmpl w:val="81A64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04740286"/>
    <w:multiLevelType w:val="hybridMultilevel"/>
    <w:tmpl w:val="1108C4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4A27D63"/>
    <w:multiLevelType w:val="hybridMultilevel"/>
    <w:tmpl w:val="DB6697A8"/>
    <w:lvl w:ilvl="0" w:tplc="8FBA7ACA">
      <w:start w:val="1"/>
      <w:numFmt w:val="bullet"/>
      <w:lvlText w:val="-"/>
      <w:lvlJc w:val="left"/>
      <w:pPr>
        <w:tabs>
          <w:tab w:val="num" w:pos="1004"/>
        </w:tabs>
        <w:ind w:left="1004" w:hanging="360"/>
      </w:pPr>
      <w:rPr>
        <w:rFonts w:ascii="Times New Roman" w:hAnsi="Times New Roman"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4" w15:restartNumberingAfterBreak="0">
    <w:nsid w:val="09AA7B64"/>
    <w:multiLevelType w:val="multilevel"/>
    <w:tmpl w:val="3C3293C4"/>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5" w15:restartNumberingAfterBreak="0">
    <w:nsid w:val="0F2B1A1C"/>
    <w:multiLevelType w:val="hybridMultilevel"/>
    <w:tmpl w:val="044062BC"/>
    <w:lvl w:ilvl="0" w:tplc="50424A8E">
      <w:start w:val="1"/>
      <w:numFmt w:val="bullet"/>
      <w:lvlText w:val=""/>
      <w:lvlJc w:val="left"/>
      <w:pPr>
        <w:tabs>
          <w:tab w:val="num" w:pos="851"/>
        </w:tabs>
        <w:ind w:left="851"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150509C"/>
    <w:multiLevelType w:val="hybridMultilevel"/>
    <w:tmpl w:val="96000ECC"/>
    <w:lvl w:ilvl="0" w:tplc="F118B0D8">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A770307"/>
    <w:multiLevelType w:val="singleLevel"/>
    <w:tmpl w:val="0809000F"/>
    <w:lvl w:ilvl="0">
      <w:start w:val="1"/>
      <w:numFmt w:val="decimal"/>
      <w:lvlText w:val="%1."/>
      <w:lvlJc w:val="left"/>
      <w:pPr>
        <w:tabs>
          <w:tab w:val="num" w:pos="360"/>
        </w:tabs>
        <w:ind w:left="360" w:hanging="360"/>
      </w:pPr>
      <w:rPr>
        <w:rFonts w:cs="Times New Roman"/>
      </w:rPr>
    </w:lvl>
  </w:abstractNum>
  <w:abstractNum w:abstractNumId="18" w15:restartNumberingAfterBreak="0">
    <w:nsid w:val="1D933F74"/>
    <w:multiLevelType w:val="hybridMultilevel"/>
    <w:tmpl w:val="FF2E38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35B2335"/>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0" w15:restartNumberingAfterBreak="0">
    <w:nsid w:val="261C4525"/>
    <w:multiLevelType w:val="hybridMultilevel"/>
    <w:tmpl w:val="47887FEE"/>
    <w:lvl w:ilvl="0" w:tplc="04090009">
      <w:start w:val="1"/>
      <w:numFmt w:val="bullet"/>
      <w:lvlText w:val=""/>
      <w:lvlJc w:val="left"/>
      <w:pPr>
        <w:tabs>
          <w:tab w:val="num" w:pos="1004"/>
        </w:tabs>
        <w:ind w:left="1004" w:hanging="360"/>
      </w:pPr>
      <w:rPr>
        <w:rFonts w:ascii="Wingdings" w:hAnsi="Wingdings"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1" w15:restartNumberingAfterBreak="0">
    <w:nsid w:val="294D3A3E"/>
    <w:multiLevelType w:val="multilevel"/>
    <w:tmpl w:val="8012D342"/>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22" w15:restartNumberingAfterBreak="0">
    <w:nsid w:val="30531529"/>
    <w:multiLevelType w:val="hybridMultilevel"/>
    <w:tmpl w:val="14DA42A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1460329"/>
    <w:multiLevelType w:val="multilevel"/>
    <w:tmpl w:val="55225498"/>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4" w15:restartNumberingAfterBreak="0">
    <w:nsid w:val="31E84C85"/>
    <w:multiLevelType w:val="singleLevel"/>
    <w:tmpl w:val="17D46FC2"/>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37044B77"/>
    <w:multiLevelType w:val="singleLevel"/>
    <w:tmpl w:val="DD3A9DE0"/>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3C681622"/>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7" w15:restartNumberingAfterBreak="0">
    <w:nsid w:val="3D2C7B51"/>
    <w:multiLevelType w:val="hybridMultilevel"/>
    <w:tmpl w:val="44AE175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E353389"/>
    <w:multiLevelType w:val="hybridMultilevel"/>
    <w:tmpl w:val="47887FEE"/>
    <w:lvl w:ilvl="0" w:tplc="627A524A">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9" w15:restartNumberingAfterBreak="0">
    <w:nsid w:val="495765BC"/>
    <w:multiLevelType w:val="singleLevel"/>
    <w:tmpl w:val="702474CE"/>
    <w:lvl w:ilvl="0">
      <w:numFmt w:val="bullet"/>
      <w:lvlText w:val="-"/>
      <w:lvlJc w:val="left"/>
      <w:pPr>
        <w:tabs>
          <w:tab w:val="num" w:pos="861"/>
        </w:tabs>
        <w:ind w:left="861" w:hanging="435"/>
      </w:pPr>
      <w:rPr>
        <w:rFonts w:hint="default"/>
      </w:rPr>
    </w:lvl>
  </w:abstractNum>
  <w:abstractNum w:abstractNumId="30" w15:restartNumberingAfterBreak="0">
    <w:nsid w:val="4E4E5D32"/>
    <w:multiLevelType w:val="hybridMultilevel"/>
    <w:tmpl w:val="2A04653C"/>
    <w:lvl w:ilvl="0" w:tplc="0C1C0518">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1" w15:restartNumberingAfterBreak="0">
    <w:nsid w:val="5342613B"/>
    <w:multiLevelType w:val="hybridMultilevel"/>
    <w:tmpl w:val="A4AA85D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B285C2C"/>
    <w:multiLevelType w:val="hybridMultilevel"/>
    <w:tmpl w:val="71729FBE"/>
    <w:lvl w:ilvl="0" w:tplc="A8D4581C">
      <w:start w:val="1"/>
      <w:numFmt w:val="bullet"/>
      <w:lvlText w:val=""/>
      <w:lvlJc w:val="left"/>
      <w:pPr>
        <w:ind w:left="720" w:hanging="360"/>
      </w:pPr>
      <w:rPr>
        <w:rFonts w:ascii="Symbol" w:hAnsi="Symbol" w:hint="default"/>
        <w:lang w:val="en-US"/>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3" w15:restartNumberingAfterBreak="0">
    <w:nsid w:val="5BBE58ED"/>
    <w:multiLevelType w:val="hybridMultilevel"/>
    <w:tmpl w:val="D5DA8A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FBD2A21"/>
    <w:multiLevelType w:val="hybridMultilevel"/>
    <w:tmpl w:val="D4CC4716"/>
    <w:lvl w:ilvl="0" w:tplc="84E603B6">
      <w:start w:val="1"/>
      <w:numFmt w:val="bullet"/>
      <w:lvlText w:val="-"/>
      <w:lvlJc w:val="left"/>
      <w:pPr>
        <w:tabs>
          <w:tab w:val="num" w:pos="1004"/>
        </w:tabs>
        <w:ind w:left="1004" w:hanging="360"/>
      </w:pPr>
      <w:rPr>
        <w:rFonts w:ascii="Times New Roman" w:hAnsi="Times New Roman"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60D22006"/>
    <w:multiLevelType w:val="hybridMultilevel"/>
    <w:tmpl w:val="024C8302"/>
    <w:lvl w:ilvl="0" w:tplc="949E0956">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6" w15:restartNumberingAfterBreak="0">
    <w:nsid w:val="62BB7240"/>
    <w:multiLevelType w:val="multilevel"/>
    <w:tmpl w:val="3C3293C4"/>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7" w15:restartNumberingAfterBreak="0">
    <w:nsid w:val="63CC52B6"/>
    <w:multiLevelType w:val="hybridMultilevel"/>
    <w:tmpl w:val="B040290E"/>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80546D8"/>
    <w:multiLevelType w:val="singleLevel"/>
    <w:tmpl w:val="B0A88C2E"/>
    <w:lvl w:ilvl="0">
      <w:start w:val="1"/>
      <w:numFmt w:val="bullet"/>
      <w:lvlText w:val=""/>
      <w:lvlJc w:val="left"/>
      <w:pPr>
        <w:tabs>
          <w:tab w:val="num" w:pos="360"/>
        </w:tabs>
        <w:ind w:left="360" w:hanging="360"/>
      </w:pPr>
      <w:rPr>
        <w:rFonts w:ascii="Symbol" w:hAnsi="Symbol" w:hint="default"/>
      </w:rPr>
    </w:lvl>
  </w:abstractNum>
  <w:abstractNum w:abstractNumId="39" w15:restartNumberingAfterBreak="0">
    <w:nsid w:val="6CEA1719"/>
    <w:multiLevelType w:val="hybridMultilevel"/>
    <w:tmpl w:val="ACACAD08"/>
    <w:lvl w:ilvl="0" w:tplc="8CA2C860">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40" w15:restartNumberingAfterBreak="0">
    <w:nsid w:val="6F060CEF"/>
    <w:multiLevelType w:val="multilevel"/>
    <w:tmpl w:val="EC38D30A"/>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263538195">
    <w:abstractNumId w:val="23"/>
  </w:num>
  <w:num w:numId="2" w16cid:durableId="1322464474">
    <w:abstractNumId w:val="38"/>
  </w:num>
  <w:num w:numId="3" w16cid:durableId="1183009900">
    <w:abstractNumId w:val="24"/>
  </w:num>
  <w:num w:numId="4" w16cid:durableId="1009648031">
    <w:abstractNumId w:val="29"/>
  </w:num>
  <w:num w:numId="5" w16cid:durableId="986779992">
    <w:abstractNumId w:val="25"/>
  </w:num>
  <w:num w:numId="6" w16cid:durableId="1022979610">
    <w:abstractNumId w:val="17"/>
  </w:num>
  <w:num w:numId="7" w16cid:durableId="1212615152">
    <w:abstractNumId w:val="9"/>
  </w:num>
  <w:num w:numId="8" w16cid:durableId="976297865">
    <w:abstractNumId w:val="7"/>
  </w:num>
  <w:num w:numId="9" w16cid:durableId="850603517">
    <w:abstractNumId w:val="6"/>
  </w:num>
  <w:num w:numId="10" w16cid:durableId="1291976734">
    <w:abstractNumId w:val="5"/>
  </w:num>
  <w:num w:numId="11" w16cid:durableId="1456631210">
    <w:abstractNumId w:val="4"/>
  </w:num>
  <w:num w:numId="12" w16cid:durableId="74207053">
    <w:abstractNumId w:val="8"/>
  </w:num>
  <w:num w:numId="13" w16cid:durableId="33165926">
    <w:abstractNumId w:val="3"/>
  </w:num>
  <w:num w:numId="14" w16cid:durableId="1899242887">
    <w:abstractNumId w:val="2"/>
  </w:num>
  <w:num w:numId="15" w16cid:durableId="1389109323">
    <w:abstractNumId w:val="1"/>
  </w:num>
  <w:num w:numId="16" w16cid:durableId="1035152468">
    <w:abstractNumId w:val="0"/>
  </w:num>
  <w:num w:numId="17" w16cid:durableId="1660964025">
    <w:abstractNumId w:val="10"/>
    <w:lvlOverride w:ilvl="0">
      <w:lvl w:ilvl="0">
        <w:numFmt w:val="bullet"/>
        <w:lvlText w:val=""/>
        <w:legacy w:legacy="1" w:legacySpace="0" w:legacyIndent="0"/>
        <w:lvlJc w:val="left"/>
        <w:rPr>
          <w:rFonts w:ascii="Symbol" w:hAnsi="Symbol" w:hint="default"/>
        </w:rPr>
      </w:lvl>
    </w:lvlOverride>
  </w:num>
  <w:num w:numId="18" w16cid:durableId="1403870511">
    <w:abstractNumId w:val="35"/>
  </w:num>
  <w:num w:numId="19" w16cid:durableId="1328707486">
    <w:abstractNumId w:val="13"/>
  </w:num>
  <w:num w:numId="20" w16cid:durableId="575822212">
    <w:abstractNumId w:val="39"/>
  </w:num>
  <w:num w:numId="21" w16cid:durableId="1630744139">
    <w:abstractNumId w:val="34"/>
  </w:num>
  <w:num w:numId="22" w16cid:durableId="249627143">
    <w:abstractNumId w:val="30"/>
  </w:num>
  <w:num w:numId="23" w16cid:durableId="1735201409">
    <w:abstractNumId w:val="28"/>
  </w:num>
  <w:num w:numId="24" w16cid:durableId="567110804">
    <w:abstractNumId w:val="20"/>
  </w:num>
  <w:num w:numId="25" w16cid:durableId="282619715">
    <w:abstractNumId w:val="15"/>
  </w:num>
  <w:num w:numId="26" w16cid:durableId="140391727">
    <w:abstractNumId w:val="16"/>
  </w:num>
  <w:num w:numId="27" w16cid:durableId="1997608016">
    <w:abstractNumId w:val="40"/>
  </w:num>
  <w:num w:numId="28" w16cid:durableId="10835972">
    <w:abstractNumId w:val="26"/>
  </w:num>
  <w:num w:numId="29" w16cid:durableId="807013057">
    <w:abstractNumId w:val="21"/>
  </w:num>
  <w:num w:numId="30" w16cid:durableId="1882395496">
    <w:abstractNumId w:val="14"/>
  </w:num>
  <w:num w:numId="31" w16cid:durableId="1101141229">
    <w:abstractNumId w:val="36"/>
  </w:num>
  <w:num w:numId="32" w16cid:durableId="425229186">
    <w:abstractNumId w:val="19"/>
  </w:num>
  <w:num w:numId="33" w16cid:durableId="717508930">
    <w:abstractNumId w:val="31"/>
  </w:num>
  <w:num w:numId="34" w16cid:durableId="707991997">
    <w:abstractNumId w:val="37"/>
  </w:num>
  <w:num w:numId="35" w16cid:durableId="29575926">
    <w:abstractNumId w:val="32"/>
  </w:num>
  <w:num w:numId="36" w16cid:durableId="838622491">
    <w:abstractNumId w:val="22"/>
  </w:num>
  <w:num w:numId="37" w16cid:durableId="2058698514">
    <w:abstractNumId w:val="12"/>
  </w:num>
  <w:num w:numId="38" w16cid:durableId="789324510">
    <w:abstractNumId w:val="11"/>
  </w:num>
  <w:num w:numId="39" w16cid:durableId="444278109">
    <w:abstractNumId w:val="18"/>
  </w:num>
  <w:num w:numId="40" w16cid:durableId="1861895543">
    <w:abstractNumId w:val="33"/>
  </w:num>
  <w:num w:numId="41" w16cid:durableId="8763547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304"/>
  <w:autoHyphenation/>
  <w:hyphenationZone w:val="357"/>
  <w:doNotHyphenateCap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6A0"/>
    <w:rsid w:val="00000B61"/>
    <w:rsid w:val="0000117F"/>
    <w:rsid w:val="000022F9"/>
    <w:rsid w:val="00002F13"/>
    <w:rsid w:val="00014868"/>
    <w:rsid w:val="000179E2"/>
    <w:rsid w:val="00027F2D"/>
    <w:rsid w:val="00030198"/>
    <w:rsid w:val="0003711A"/>
    <w:rsid w:val="00045A62"/>
    <w:rsid w:val="000606E7"/>
    <w:rsid w:val="00073474"/>
    <w:rsid w:val="00080738"/>
    <w:rsid w:val="0008167D"/>
    <w:rsid w:val="000878CF"/>
    <w:rsid w:val="00097F6D"/>
    <w:rsid w:val="000A1C8A"/>
    <w:rsid w:val="000A652B"/>
    <w:rsid w:val="000A6920"/>
    <w:rsid w:val="000B02A7"/>
    <w:rsid w:val="000B7915"/>
    <w:rsid w:val="000B7EEE"/>
    <w:rsid w:val="000D27ED"/>
    <w:rsid w:val="000F1F42"/>
    <w:rsid w:val="000F28EB"/>
    <w:rsid w:val="000F671C"/>
    <w:rsid w:val="001022DD"/>
    <w:rsid w:val="00111780"/>
    <w:rsid w:val="00127A6A"/>
    <w:rsid w:val="0013349E"/>
    <w:rsid w:val="00135808"/>
    <w:rsid w:val="0013635B"/>
    <w:rsid w:val="00145919"/>
    <w:rsid w:val="001548D3"/>
    <w:rsid w:val="00156600"/>
    <w:rsid w:val="00163043"/>
    <w:rsid w:val="00186CAA"/>
    <w:rsid w:val="00186F53"/>
    <w:rsid w:val="00191D73"/>
    <w:rsid w:val="00196A71"/>
    <w:rsid w:val="001A532E"/>
    <w:rsid w:val="001A6BBF"/>
    <w:rsid w:val="001B0538"/>
    <w:rsid w:val="001B43CD"/>
    <w:rsid w:val="001C046E"/>
    <w:rsid w:val="001C7083"/>
    <w:rsid w:val="001D642D"/>
    <w:rsid w:val="001D6AD3"/>
    <w:rsid w:val="001D7913"/>
    <w:rsid w:val="001E0638"/>
    <w:rsid w:val="001E688C"/>
    <w:rsid w:val="001E72E7"/>
    <w:rsid w:val="001F5318"/>
    <w:rsid w:val="00215363"/>
    <w:rsid w:val="002165CA"/>
    <w:rsid w:val="00224D54"/>
    <w:rsid w:val="00227D78"/>
    <w:rsid w:val="002368F9"/>
    <w:rsid w:val="00241246"/>
    <w:rsid w:val="00244992"/>
    <w:rsid w:val="00267074"/>
    <w:rsid w:val="0027426C"/>
    <w:rsid w:val="0027482B"/>
    <w:rsid w:val="00274C7E"/>
    <w:rsid w:val="00286FF1"/>
    <w:rsid w:val="00293E6E"/>
    <w:rsid w:val="00294204"/>
    <w:rsid w:val="002B58DE"/>
    <w:rsid w:val="002B6DCC"/>
    <w:rsid w:val="002C7413"/>
    <w:rsid w:val="002D053A"/>
    <w:rsid w:val="002F2202"/>
    <w:rsid w:val="00300CF7"/>
    <w:rsid w:val="00322B70"/>
    <w:rsid w:val="00330F5A"/>
    <w:rsid w:val="003329CB"/>
    <w:rsid w:val="00334B9E"/>
    <w:rsid w:val="003408EB"/>
    <w:rsid w:val="00340E6C"/>
    <w:rsid w:val="00360959"/>
    <w:rsid w:val="003651C2"/>
    <w:rsid w:val="003749EA"/>
    <w:rsid w:val="00381FBC"/>
    <w:rsid w:val="0038311C"/>
    <w:rsid w:val="00397E60"/>
    <w:rsid w:val="003A15EA"/>
    <w:rsid w:val="003A16A0"/>
    <w:rsid w:val="003A199D"/>
    <w:rsid w:val="003A24BE"/>
    <w:rsid w:val="003A3942"/>
    <w:rsid w:val="003A4199"/>
    <w:rsid w:val="003A7E70"/>
    <w:rsid w:val="003B3C38"/>
    <w:rsid w:val="003E1D89"/>
    <w:rsid w:val="003E7721"/>
    <w:rsid w:val="00412C18"/>
    <w:rsid w:val="00421790"/>
    <w:rsid w:val="004250D9"/>
    <w:rsid w:val="0043149A"/>
    <w:rsid w:val="00432C75"/>
    <w:rsid w:val="00440A1B"/>
    <w:rsid w:val="00443C5E"/>
    <w:rsid w:val="0046180F"/>
    <w:rsid w:val="00464C28"/>
    <w:rsid w:val="00465276"/>
    <w:rsid w:val="0047585A"/>
    <w:rsid w:val="00477096"/>
    <w:rsid w:val="0047778D"/>
    <w:rsid w:val="004817B5"/>
    <w:rsid w:val="00482B31"/>
    <w:rsid w:val="004857CD"/>
    <w:rsid w:val="00487DA5"/>
    <w:rsid w:val="0049194E"/>
    <w:rsid w:val="00492596"/>
    <w:rsid w:val="004A4B93"/>
    <w:rsid w:val="004A7260"/>
    <w:rsid w:val="004B53CA"/>
    <w:rsid w:val="004C304C"/>
    <w:rsid w:val="004D485A"/>
    <w:rsid w:val="004E1969"/>
    <w:rsid w:val="005059CC"/>
    <w:rsid w:val="0051542D"/>
    <w:rsid w:val="0052143B"/>
    <w:rsid w:val="00522C1E"/>
    <w:rsid w:val="00533C98"/>
    <w:rsid w:val="00540BEA"/>
    <w:rsid w:val="00550D0C"/>
    <w:rsid w:val="00552527"/>
    <w:rsid w:val="005547A4"/>
    <w:rsid w:val="00555B2A"/>
    <w:rsid w:val="00556129"/>
    <w:rsid w:val="0056168B"/>
    <w:rsid w:val="005713FB"/>
    <w:rsid w:val="00572B56"/>
    <w:rsid w:val="00574A87"/>
    <w:rsid w:val="005753FD"/>
    <w:rsid w:val="00591E13"/>
    <w:rsid w:val="00596664"/>
    <w:rsid w:val="005A2ED9"/>
    <w:rsid w:val="005A4890"/>
    <w:rsid w:val="005A764E"/>
    <w:rsid w:val="005B057A"/>
    <w:rsid w:val="005B6480"/>
    <w:rsid w:val="005B6924"/>
    <w:rsid w:val="005C1384"/>
    <w:rsid w:val="005D06BD"/>
    <w:rsid w:val="005E5901"/>
    <w:rsid w:val="005F3F16"/>
    <w:rsid w:val="005F63A2"/>
    <w:rsid w:val="006108E2"/>
    <w:rsid w:val="00624B40"/>
    <w:rsid w:val="00624F26"/>
    <w:rsid w:val="00633ED4"/>
    <w:rsid w:val="0063492E"/>
    <w:rsid w:val="00641A1B"/>
    <w:rsid w:val="00657078"/>
    <w:rsid w:val="0066019B"/>
    <w:rsid w:val="00660643"/>
    <w:rsid w:val="00665C80"/>
    <w:rsid w:val="00671052"/>
    <w:rsid w:val="006902DA"/>
    <w:rsid w:val="00692EF3"/>
    <w:rsid w:val="0069708D"/>
    <w:rsid w:val="006A6DD0"/>
    <w:rsid w:val="006B3AE7"/>
    <w:rsid w:val="006C095E"/>
    <w:rsid w:val="006F1674"/>
    <w:rsid w:val="006F239F"/>
    <w:rsid w:val="006F23C6"/>
    <w:rsid w:val="006F37BD"/>
    <w:rsid w:val="007028F4"/>
    <w:rsid w:val="00715384"/>
    <w:rsid w:val="00720EB1"/>
    <w:rsid w:val="00727F3D"/>
    <w:rsid w:val="00755361"/>
    <w:rsid w:val="00762F11"/>
    <w:rsid w:val="00764E67"/>
    <w:rsid w:val="00774320"/>
    <w:rsid w:val="00775AB1"/>
    <w:rsid w:val="00785626"/>
    <w:rsid w:val="007A2846"/>
    <w:rsid w:val="007B010D"/>
    <w:rsid w:val="007B3D91"/>
    <w:rsid w:val="007B5738"/>
    <w:rsid w:val="007C3C24"/>
    <w:rsid w:val="007C4C9D"/>
    <w:rsid w:val="007E0CAF"/>
    <w:rsid w:val="007E7B54"/>
    <w:rsid w:val="007F0531"/>
    <w:rsid w:val="007F2DC7"/>
    <w:rsid w:val="008058C8"/>
    <w:rsid w:val="00806116"/>
    <w:rsid w:val="00820284"/>
    <w:rsid w:val="00824A3A"/>
    <w:rsid w:val="00840C75"/>
    <w:rsid w:val="00841EBF"/>
    <w:rsid w:val="008433EE"/>
    <w:rsid w:val="00850996"/>
    <w:rsid w:val="00856567"/>
    <w:rsid w:val="0086068A"/>
    <w:rsid w:val="00862264"/>
    <w:rsid w:val="00872072"/>
    <w:rsid w:val="008750BF"/>
    <w:rsid w:val="008811B3"/>
    <w:rsid w:val="00882792"/>
    <w:rsid w:val="00890A9D"/>
    <w:rsid w:val="008A10D2"/>
    <w:rsid w:val="008A3149"/>
    <w:rsid w:val="008A3997"/>
    <w:rsid w:val="008A3CA1"/>
    <w:rsid w:val="008C613C"/>
    <w:rsid w:val="008D5B72"/>
    <w:rsid w:val="008E74F7"/>
    <w:rsid w:val="00902251"/>
    <w:rsid w:val="00911785"/>
    <w:rsid w:val="009160D8"/>
    <w:rsid w:val="009171E3"/>
    <w:rsid w:val="00923428"/>
    <w:rsid w:val="00935211"/>
    <w:rsid w:val="00940315"/>
    <w:rsid w:val="0094484B"/>
    <w:rsid w:val="00947E2B"/>
    <w:rsid w:val="00964A0A"/>
    <w:rsid w:val="009718EA"/>
    <w:rsid w:val="0098606F"/>
    <w:rsid w:val="009942B0"/>
    <w:rsid w:val="009A550B"/>
    <w:rsid w:val="009A5DAE"/>
    <w:rsid w:val="009B228D"/>
    <w:rsid w:val="009B6F75"/>
    <w:rsid w:val="009B79BD"/>
    <w:rsid w:val="009C53FC"/>
    <w:rsid w:val="009D017B"/>
    <w:rsid w:val="009D20EA"/>
    <w:rsid w:val="009D4DA5"/>
    <w:rsid w:val="009E6FA1"/>
    <w:rsid w:val="009F3472"/>
    <w:rsid w:val="009F5EE8"/>
    <w:rsid w:val="00A4079B"/>
    <w:rsid w:val="00A41596"/>
    <w:rsid w:val="00A41A58"/>
    <w:rsid w:val="00A47BCD"/>
    <w:rsid w:val="00A54792"/>
    <w:rsid w:val="00A57B53"/>
    <w:rsid w:val="00A63EB5"/>
    <w:rsid w:val="00A83A97"/>
    <w:rsid w:val="00A94462"/>
    <w:rsid w:val="00AA7113"/>
    <w:rsid w:val="00AB1787"/>
    <w:rsid w:val="00AD5989"/>
    <w:rsid w:val="00AE1692"/>
    <w:rsid w:val="00B00007"/>
    <w:rsid w:val="00B061BD"/>
    <w:rsid w:val="00B121C7"/>
    <w:rsid w:val="00B57937"/>
    <w:rsid w:val="00B626CA"/>
    <w:rsid w:val="00B80B6E"/>
    <w:rsid w:val="00B97A65"/>
    <w:rsid w:val="00BC1CE0"/>
    <w:rsid w:val="00BC2BE4"/>
    <w:rsid w:val="00BC7926"/>
    <w:rsid w:val="00BC7A3E"/>
    <w:rsid w:val="00BF51F5"/>
    <w:rsid w:val="00C0731D"/>
    <w:rsid w:val="00C077E3"/>
    <w:rsid w:val="00C11255"/>
    <w:rsid w:val="00C401FB"/>
    <w:rsid w:val="00C41C99"/>
    <w:rsid w:val="00C43EA3"/>
    <w:rsid w:val="00C50949"/>
    <w:rsid w:val="00C510C0"/>
    <w:rsid w:val="00C51E62"/>
    <w:rsid w:val="00C523A0"/>
    <w:rsid w:val="00C5550E"/>
    <w:rsid w:val="00C575A2"/>
    <w:rsid w:val="00C578F4"/>
    <w:rsid w:val="00C63DAA"/>
    <w:rsid w:val="00C67C57"/>
    <w:rsid w:val="00C80030"/>
    <w:rsid w:val="00C815ED"/>
    <w:rsid w:val="00C84CC9"/>
    <w:rsid w:val="00CA285E"/>
    <w:rsid w:val="00CB4B88"/>
    <w:rsid w:val="00CC545D"/>
    <w:rsid w:val="00CC5762"/>
    <w:rsid w:val="00CE04FB"/>
    <w:rsid w:val="00CE4FF5"/>
    <w:rsid w:val="00CF1AEA"/>
    <w:rsid w:val="00CF52C9"/>
    <w:rsid w:val="00D07513"/>
    <w:rsid w:val="00D17326"/>
    <w:rsid w:val="00D35E69"/>
    <w:rsid w:val="00D36087"/>
    <w:rsid w:val="00D44D54"/>
    <w:rsid w:val="00D535C2"/>
    <w:rsid w:val="00D57840"/>
    <w:rsid w:val="00D579DD"/>
    <w:rsid w:val="00D61BE5"/>
    <w:rsid w:val="00D677CC"/>
    <w:rsid w:val="00D809B7"/>
    <w:rsid w:val="00D81518"/>
    <w:rsid w:val="00D8171E"/>
    <w:rsid w:val="00D85EFF"/>
    <w:rsid w:val="00DA211F"/>
    <w:rsid w:val="00DA5D50"/>
    <w:rsid w:val="00DB55A4"/>
    <w:rsid w:val="00DC3754"/>
    <w:rsid w:val="00DE15DB"/>
    <w:rsid w:val="00DE43AE"/>
    <w:rsid w:val="00DE4CE6"/>
    <w:rsid w:val="00DE4D56"/>
    <w:rsid w:val="00DF46E2"/>
    <w:rsid w:val="00DF5E2D"/>
    <w:rsid w:val="00E03193"/>
    <w:rsid w:val="00E07C7F"/>
    <w:rsid w:val="00E10441"/>
    <w:rsid w:val="00E16508"/>
    <w:rsid w:val="00E20C81"/>
    <w:rsid w:val="00E20D9B"/>
    <w:rsid w:val="00E23C3A"/>
    <w:rsid w:val="00E27EC0"/>
    <w:rsid w:val="00E30205"/>
    <w:rsid w:val="00E3027B"/>
    <w:rsid w:val="00E33891"/>
    <w:rsid w:val="00E61BAF"/>
    <w:rsid w:val="00E625C5"/>
    <w:rsid w:val="00E72D91"/>
    <w:rsid w:val="00E84EAC"/>
    <w:rsid w:val="00E96A84"/>
    <w:rsid w:val="00EB3C73"/>
    <w:rsid w:val="00EB581B"/>
    <w:rsid w:val="00EC4446"/>
    <w:rsid w:val="00ED4112"/>
    <w:rsid w:val="00EE2E10"/>
    <w:rsid w:val="00EE67B5"/>
    <w:rsid w:val="00F138D4"/>
    <w:rsid w:val="00F218DF"/>
    <w:rsid w:val="00F24115"/>
    <w:rsid w:val="00F26D6F"/>
    <w:rsid w:val="00F27CAC"/>
    <w:rsid w:val="00F339A6"/>
    <w:rsid w:val="00F3796A"/>
    <w:rsid w:val="00F46F3B"/>
    <w:rsid w:val="00F72775"/>
    <w:rsid w:val="00F73849"/>
    <w:rsid w:val="00F73D49"/>
    <w:rsid w:val="00F740BB"/>
    <w:rsid w:val="00F8182E"/>
    <w:rsid w:val="00F83F42"/>
    <w:rsid w:val="00F85417"/>
    <w:rsid w:val="00F8626C"/>
    <w:rsid w:val="00F873E9"/>
    <w:rsid w:val="00F92A88"/>
    <w:rsid w:val="00F92E21"/>
    <w:rsid w:val="00FA5DE1"/>
    <w:rsid w:val="00FA75FE"/>
    <w:rsid w:val="00FB22B4"/>
    <w:rsid w:val="00FC3606"/>
    <w:rsid w:val="00FD66E2"/>
    <w:rsid w:val="00FE2055"/>
    <w:rsid w:val="00FE2D27"/>
    <w:rsid w:val="00FE5DE1"/>
    <w:rsid w:val="00FE6241"/>
    <w:rsid w:val="00FF4840"/>
    <w:rsid w:val="00FF51F6"/>
    <w:rsid w:val="00FF55E6"/>
    <w:rsid w:val="00FF7773"/>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50BF6F"/>
  <w15:docId w15:val="{5D866867-645E-47F7-8429-B4918B03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fi-FI" w:eastAsia="fi-FI"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lsdException w:name="heading 5" w:locked="1" w:uiPriority="0"/>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1" w:semiHidden="1" w:unhideWhenUsed="1"/>
    <w:lsdException w:name="footer" w:semiHidden="1" w:unhideWhenUsed="1"/>
    <w:lsdException w:name="index heading" w:semiHidden="1" w:unhideWhenUsed="1"/>
    <w:lsdException w:name="caption" w:locked="1"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Strong" w:locked="1" w:uiPriority="0"/>
    <w:lsdException w:name="Emphasis" w:locked="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0E6C"/>
    <w:pPr>
      <w:spacing w:line="360" w:lineRule="auto"/>
      <w:jc w:val="both"/>
    </w:pPr>
    <w:rPr>
      <w:sz w:val="24"/>
      <w:szCs w:val="20"/>
      <w:lang w:eastAsia="en-US"/>
    </w:rPr>
  </w:style>
  <w:style w:type="paragraph" w:styleId="Heading1">
    <w:name w:val="heading 1"/>
    <w:basedOn w:val="Normal"/>
    <w:next w:val="Normal"/>
    <w:link w:val="Heading1Char"/>
    <w:uiPriority w:val="9"/>
    <w:qFormat/>
    <w:rsid w:val="00F138D4"/>
    <w:pPr>
      <w:keepNext/>
      <w:keepLines/>
      <w:numPr>
        <w:numId w:val="29"/>
      </w:numPr>
      <w:spacing w:before="1200" w:after="240" w:line="240" w:lineRule="auto"/>
      <w:jc w:val="left"/>
      <w:outlineLvl w:val="0"/>
    </w:pPr>
    <w:rPr>
      <w:bCs/>
      <w:iCs/>
      <w:caps/>
      <w:kern w:val="28"/>
      <w:sz w:val="28"/>
      <w:lang w:val="en-US"/>
    </w:rPr>
  </w:style>
  <w:style w:type="paragraph" w:styleId="Heading2">
    <w:name w:val="heading 2"/>
    <w:basedOn w:val="Normal"/>
    <w:next w:val="Normal"/>
    <w:link w:val="Heading2Char"/>
    <w:uiPriority w:val="99"/>
    <w:qFormat/>
    <w:rsid w:val="00624F26"/>
    <w:pPr>
      <w:keepNext/>
      <w:keepLines/>
      <w:numPr>
        <w:ilvl w:val="1"/>
        <w:numId w:val="29"/>
      </w:numPr>
      <w:spacing w:before="600" w:after="480" w:line="360" w:lineRule="atLeast"/>
      <w:jc w:val="left"/>
      <w:outlineLvl w:val="1"/>
    </w:pPr>
    <w:rPr>
      <w:bCs/>
      <w:lang w:val="en-US"/>
    </w:rPr>
  </w:style>
  <w:style w:type="paragraph" w:styleId="Heading3">
    <w:name w:val="heading 3"/>
    <w:basedOn w:val="Heading2"/>
    <w:next w:val="Normal"/>
    <w:link w:val="Heading3Char"/>
    <w:uiPriority w:val="99"/>
    <w:qFormat/>
    <w:rsid w:val="00127A6A"/>
    <w:pPr>
      <w:numPr>
        <w:ilvl w:val="2"/>
      </w:numPr>
      <w:tabs>
        <w:tab w:val="clear" w:pos="720"/>
        <w:tab w:val="left" w:pos="170"/>
      </w:tabs>
      <w:ind w:left="567" w:hanging="567"/>
      <w:outlineLvl w:val="2"/>
    </w:pPr>
    <w:rPr>
      <w:bCs w:val="0"/>
      <w:iCs/>
    </w:rPr>
  </w:style>
  <w:style w:type="paragraph" w:styleId="Heading4">
    <w:name w:val="heading 4"/>
    <w:basedOn w:val="Heading2"/>
    <w:next w:val="Normal"/>
    <w:link w:val="Heading4Char"/>
    <w:uiPriority w:val="99"/>
    <w:semiHidden/>
    <w:unhideWhenUsed/>
    <w:rsid w:val="005713FB"/>
    <w:pPr>
      <w:numPr>
        <w:ilvl w:val="3"/>
      </w:numPr>
      <w:outlineLvl w:val="3"/>
    </w:pPr>
  </w:style>
  <w:style w:type="paragraph" w:styleId="Heading5">
    <w:name w:val="heading 5"/>
    <w:basedOn w:val="Heading3"/>
    <w:next w:val="Normal"/>
    <w:link w:val="Heading5Char"/>
    <w:uiPriority w:val="99"/>
    <w:semiHidden/>
    <w:unhideWhenUsed/>
    <w:rsid w:val="005713FB"/>
    <w:pPr>
      <w:numPr>
        <w:ilvl w:val="4"/>
      </w:numPr>
      <w:outlineLvl w:val="4"/>
    </w:pPr>
    <w:rPr>
      <w:bCs/>
    </w:rPr>
  </w:style>
  <w:style w:type="paragraph" w:styleId="Heading6">
    <w:name w:val="heading 6"/>
    <w:basedOn w:val="Tiivistelm"/>
    <w:next w:val="Normal"/>
    <w:link w:val="Heading6Char"/>
    <w:uiPriority w:val="99"/>
    <w:semiHidden/>
    <w:unhideWhenUsed/>
    <w:rsid w:val="00D57840"/>
    <w:pPr>
      <w:outlineLvl w:val="5"/>
    </w:pPr>
  </w:style>
  <w:style w:type="paragraph" w:styleId="Heading7">
    <w:name w:val="heading 7"/>
    <w:basedOn w:val="Normal"/>
    <w:next w:val="Normal"/>
    <w:link w:val="Heading7Char"/>
    <w:uiPriority w:val="99"/>
    <w:semiHidden/>
    <w:unhideWhenUsed/>
    <w:rsid w:val="005713FB"/>
    <w:pPr>
      <w:numPr>
        <w:ilvl w:val="6"/>
        <w:numId w:val="29"/>
      </w:numPr>
      <w:spacing w:before="240" w:after="60"/>
      <w:outlineLvl w:val="6"/>
    </w:pPr>
    <w:rPr>
      <w:rFonts w:ascii="Arial" w:hAnsi="Arial"/>
      <w:sz w:val="20"/>
    </w:rPr>
  </w:style>
  <w:style w:type="paragraph" w:styleId="Heading8">
    <w:name w:val="heading 8"/>
    <w:basedOn w:val="Normal"/>
    <w:next w:val="Normal"/>
    <w:link w:val="Heading8Char"/>
    <w:uiPriority w:val="99"/>
    <w:semiHidden/>
    <w:unhideWhenUsed/>
    <w:rsid w:val="005713FB"/>
    <w:pPr>
      <w:numPr>
        <w:ilvl w:val="7"/>
        <w:numId w:val="29"/>
      </w:numPr>
      <w:spacing w:before="240" w:after="60"/>
      <w:outlineLvl w:val="7"/>
    </w:pPr>
    <w:rPr>
      <w:rFonts w:ascii="Arial" w:hAnsi="Arial"/>
      <w:i/>
      <w:sz w:val="20"/>
    </w:rPr>
  </w:style>
  <w:style w:type="paragraph" w:styleId="Heading9">
    <w:name w:val="heading 9"/>
    <w:basedOn w:val="Normal"/>
    <w:next w:val="Normal"/>
    <w:link w:val="Heading9Char"/>
    <w:uiPriority w:val="99"/>
    <w:semiHidden/>
    <w:unhideWhenUsed/>
    <w:rsid w:val="005713FB"/>
    <w:pPr>
      <w:numPr>
        <w:ilvl w:val="8"/>
        <w:numId w:val="29"/>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FF55E6"/>
    <w:rPr>
      <w:bCs/>
      <w:iCs/>
      <w:caps/>
      <w:kern w:val="28"/>
      <w:sz w:val="28"/>
      <w:szCs w:val="20"/>
      <w:lang w:val="en-US" w:eastAsia="en-US"/>
    </w:rPr>
  </w:style>
  <w:style w:type="character" w:customStyle="1" w:styleId="Heading2Char">
    <w:name w:val="Heading 2 Char"/>
    <w:basedOn w:val="DefaultParagraphFont"/>
    <w:link w:val="Heading2"/>
    <w:uiPriority w:val="99"/>
    <w:rsid w:val="00FF55E6"/>
    <w:rPr>
      <w:bCs/>
      <w:sz w:val="24"/>
      <w:szCs w:val="20"/>
      <w:lang w:val="en-US" w:eastAsia="en-US"/>
    </w:rPr>
  </w:style>
  <w:style w:type="character" w:customStyle="1" w:styleId="Heading3Char">
    <w:name w:val="Heading 3 Char"/>
    <w:basedOn w:val="DefaultParagraphFont"/>
    <w:link w:val="Heading3"/>
    <w:uiPriority w:val="99"/>
    <w:rsid w:val="00FF55E6"/>
    <w:rPr>
      <w:iCs/>
      <w:sz w:val="24"/>
      <w:szCs w:val="20"/>
      <w:lang w:val="en-US" w:eastAsia="en-US"/>
    </w:rPr>
  </w:style>
  <w:style w:type="character" w:customStyle="1" w:styleId="Heading4Char">
    <w:name w:val="Heading 4 Char"/>
    <w:basedOn w:val="DefaultParagraphFont"/>
    <w:link w:val="Heading4"/>
    <w:uiPriority w:val="99"/>
    <w:semiHidden/>
    <w:rsid w:val="00FF55E6"/>
    <w:rPr>
      <w:bCs/>
      <w:sz w:val="24"/>
      <w:szCs w:val="20"/>
      <w:lang w:val="en-US" w:eastAsia="en-US"/>
    </w:rPr>
  </w:style>
  <w:style w:type="character" w:customStyle="1" w:styleId="Heading5Char">
    <w:name w:val="Heading 5 Char"/>
    <w:basedOn w:val="DefaultParagraphFont"/>
    <w:link w:val="Heading5"/>
    <w:uiPriority w:val="99"/>
    <w:semiHidden/>
    <w:rsid w:val="00FF55E6"/>
    <w:rPr>
      <w:bCs/>
      <w:iCs/>
      <w:sz w:val="24"/>
      <w:szCs w:val="20"/>
      <w:lang w:val="en-US" w:eastAsia="en-US"/>
    </w:rPr>
  </w:style>
  <w:style w:type="character" w:customStyle="1" w:styleId="Heading6Char">
    <w:name w:val="Heading 6 Char"/>
    <w:basedOn w:val="DefaultParagraphFont"/>
    <w:link w:val="Heading6"/>
    <w:uiPriority w:val="99"/>
    <w:semiHidden/>
    <w:rsid w:val="00FF55E6"/>
    <w:rPr>
      <w:sz w:val="24"/>
      <w:szCs w:val="20"/>
      <w:lang w:eastAsia="en-US"/>
    </w:rPr>
  </w:style>
  <w:style w:type="character" w:customStyle="1" w:styleId="Heading7Char">
    <w:name w:val="Heading 7 Char"/>
    <w:basedOn w:val="DefaultParagraphFont"/>
    <w:link w:val="Heading7"/>
    <w:uiPriority w:val="99"/>
    <w:semiHidden/>
    <w:rsid w:val="00FF55E6"/>
    <w:rPr>
      <w:rFonts w:ascii="Arial" w:hAnsi="Arial"/>
      <w:sz w:val="20"/>
      <w:szCs w:val="20"/>
      <w:lang w:eastAsia="en-US"/>
    </w:rPr>
  </w:style>
  <w:style w:type="character" w:customStyle="1" w:styleId="Heading8Char">
    <w:name w:val="Heading 8 Char"/>
    <w:basedOn w:val="DefaultParagraphFont"/>
    <w:link w:val="Heading8"/>
    <w:uiPriority w:val="99"/>
    <w:semiHidden/>
    <w:rsid w:val="00FF55E6"/>
    <w:rPr>
      <w:rFonts w:ascii="Arial" w:hAnsi="Arial"/>
      <w:i/>
      <w:sz w:val="20"/>
      <w:szCs w:val="20"/>
      <w:lang w:eastAsia="en-US"/>
    </w:rPr>
  </w:style>
  <w:style w:type="character" w:customStyle="1" w:styleId="Heading9Char">
    <w:name w:val="Heading 9 Char"/>
    <w:basedOn w:val="DefaultParagraphFont"/>
    <w:link w:val="Heading9"/>
    <w:uiPriority w:val="99"/>
    <w:semiHidden/>
    <w:rsid w:val="00FF55E6"/>
    <w:rPr>
      <w:rFonts w:ascii="Arial" w:hAnsi="Arial"/>
      <w:b/>
      <w:i/>
      <w:sz w:val="18"/>
      <w:szCs w:val="20"/>
      <w:lang w:eastAsia="en-US"/>
    </w:rPr>
  </w:style>
  <w:style w:type="paragraph" w:customStyle="1" w:styleId="Tiivistelm">
    <w:name w:val="Tiivistelmä"/>
    <w:basedOn w:val="Normal"/>
    <w:uiPriority w:val="99"/>
    <w:qFormat/>
    <w:rsid w:val="00465276"/>
    <w:pPr>
      <w:spacing w:line="240" w:lineRule="auto"/>
    </w:pPr>
  </w:style>
  <w:style w:type="paragraph" w:customStyle="1" w:styleId="Lhteet-otsikkoilmannumerointia">
    <w:name w:val="Lähteet-otsikko ilman numerointia"/>
    <w:basedOn w:val="Heading1"/>
    <w:next w:val="Lhdeluettelo1"/>
    <w:uiPriority w:val="99"/>
    <w:qFormat/>
    <w:rsid w:val="00002F13"/>
    <w:pPr>
      <w:pageBreakBefore/>
      <w:numPr>
        <w:numId w:val="0"/>
      </w:numPr>
      <w:spacing w:before="600" w:after="480"/>
    </w:pPr>
    <w:rPr>
      <w:bCs w:val="0"/>
      <w:iCs w:val="0"/>
      <w:lang w:val="fi-FI"/>
    </w:rPr>
  </w:style>
  <w:style w:type="paragraph" w:styleId="TOC1">
    <w:name w:val="toc 1"/>
    <w:basedOn w:val="Normal"/>
    <w:next w:val="TOC2"/>
    <w:autoRedefine/>
    <w:uiPriority w:val="39"/>
    <w:rsid w:val="001D7913"/>
    <w:pPr>
      <w:keepLines/>
      <w:tabs>
        <w:tab w:val="right" w:leader="dot" w:pos="8505"/>
      </w:tabs>
      <w:spacing w:before="80" w:after="80" w:line="240" w:lineRule="auto"/>
      <w:ind w:left="284" w:hanging="284"/>
      <w:jc w:val="left"/>
    </w:pPr>
    <w:rPr>
      <w:bCs/>
      <w:caps/>
      <w:noProof/>
      <w:szCs w:val="36"/>
      <w:lang w:val="en-GB"/>
    </w:rPr>
  </w:style>
  <w:style w:type="paragraph" w:styleId="TOC2">
    <w:name w:val="toc 2"/>
    <w:basedOn w:val="Normal"/>
    <w:autoRedefine/>
    <w:uiPriority w:val="39"/>
    <w:rsid w:val="00FC3606"/>
    <w:pPr>
      <w:keepLines/>
      <w:tabs>
        <w:tab w:val="left" w:pos="851"/>
        <w:tab w:val="right" w:leader="dot" w:pos="8505"/>
      </w:tabs>
      <w:spacing w:line="360" w:lineRule="atLeast"/>
      <w:ind w:left="568" w:hanging="284"/>
      <w:jc w:val="left"/>
    </w:pPr>
    <w:rPr>
      <w:bCs/>
      <w:noProof/>
      <w:szCs w:val="24"/>
      <w:lang w:val="en-GB"/>
    </w:rPr>
  </w:style>
  <w:style w:type="paragraph" w:styleId="TOC3">
    <w:name w:val="toc 3"/>
    <w:basedOn w:val="Normal"/>
    <w:autoRedefine/>
    <w:uiPriority w:val="39"/>
    <w:rsid w:val="001D7913"/>
    <w:pPr>
      <w:keepLines/>
      <w:tabs>
        <w:tab w:val="right" w:leader="dot" w:pos="8505"/>
      </w:tabs>
      <w:spacing w:line="360" w:lineRule="atLeast"/>
      <w:ind w:left="1418" w:hanging="567"/>
      <w:jc w:val="left"/>
    </w:pPr>
    <w:rPr>
      <w:noProof/>
      <w:szCs w:val="24"/>
    </w:rPr>
  </w:style>
  <w:style w:type="paragraph" w:styleId="TOC4">
    <w:name w:val="toc 4"/>
    <w:basedOn w:val="TOC3"/>
    <w:autoRedefine/>
    <w:uiPriority w:val="99"/>
    <w:semiHidden/>
    <w:unhideWhenUsed/>
    <w:rsid w:val="005713FB"/>
    <w:pPr>
      <w:tabs>
        <w:tab w:val="left" w:pos="2863"/>
      </w:tabs>
      <w:ind w:left="2863" w:hanging="992"/>
    </w:pPr>
  </w:style>
  <w:style w:type="paragraph" w:styleId="TOC5">
    <w:name w:val="toc 5"/>
    <w:basedOn w:val="TOC3"/>
    <w:autoRedefine/>
    <w:uiPriority w:val="99"/>
    <w:semiHidden/>
    <w:unhideWhenUsed/>
    <w:rsid w:val="005713FB"/>
    <w:pPr>
      <w:tabs>
        <w:tab w:val="left" w:pos="3856"/>
      </w:tabs>
      <w:ind w:left="3855" w:hanging="992"/>
    </w:pPr>
  </w:style>
  <w:style w:type="paragraph" w:styleId="TOC6">
    <w:name w:val="toc 6"/>
    <w:basedOn w:val="Normal"/>
    <w:next w:val="Normal"/>
    <w:autoRedefine/>
    <w:uiPriority w:val="99"/>
    <w:semiHidden/>
    <w:unhideWhenUsed/>
    <w:rsid w:val="008C613C"/>
    <w:pPr>
      <w:ind w:left="1300"/>
    </w:pPr>
    <w:rPr>
      <w:sz w:val="18"/>
    </w:rPr>
  </w:style>
  <w:style w:type="paragraph" w:styleId="TOC7">
    <w:name w:val="toc 7"/>
    <w:basedOn w:val="Normal"/>
    <w:next w:val="Normal"/>
    <w:autoRedefine/>
    <w:uiPriority w:val="99"/>
    <w:semiHidden/>
    <w:unhideWhenUsed/>
    <w:rsid w:val="008C613C"/>
    <w:pPr>
      <w:ind w:left="1560"/>
    </w:pPr>
    <w:rPr>
      <w:sz w:val="18"/>
    </w:rPr>
  </w:style>
  <w:style w:type="paragraph" w:styleId="TOC8">
    <w:name w:val="toc 8"/>
    <w:basedOn w:val="Normal"/>
    <w:next w:val="Normal"/>
    <w:autoRedefine/>
    <w:uiPriority w:val="99"/>
    <w:semiHidden/>
    <w:unhideWhenUsed/>
    <w:rsid w:val="008C613C"/>
    <w:pPr>
      <w:ind w:left="1820"/>
    </w:pPr>
    <w:rPr>
      <w:sz w:val="18"/>
    </w:rPr>
  </w:style>
  <w:style w:type="paragraph" w:styleId="TOC9">
    <w:name w:val="toc 9"/>
    <w:basedOn w:val="Normal"/>
    <w:next w:val="Normal"/>
    <w:autoRedefine/>
    <w:uiPriority w:val="99"/>
    <w:semiHidden/>
    <w:unhideWhenUsed/>
    <w:rsid w:val="008C613C"/>
    <w:pPr>
      <w:ind w:left="2080"/>
    </w:pPr>
    <w:rPr>
      <w:sz w:val="18"/>
    </w:rPr>
  </w:style>
  <w:style w:type="paragraph" w:customStyle="1" w:styleId="Lhdeluettelo1">
    <w:name w:val="Lähdeluettelo1"/>
    <w:basedOn w:val="Normal"/>
    <w:uiPriority w:val="99"/>
    <w:qFormat/>
    <w:rsid w:val="008A10D2"/>
    <w:pPr>
      <w:keepLines/>
      <w:spacing w:before="240" w:line="240" w:lineRule="atLeast"/>
      <w:jc w:val="left"/>
    </w:pPr>
    <w:rPr>
      <w:lang w:val="en-GB"/>
    </w:rPr>
  </w:style>
  <w:style w:type="table" w:styleId="TableGrid">
    <w:name w:val="Table Grid"/>
    <w:basedOn w:val="TableNormal"/>
    <w:uiPriority w:val="99"/>
    <w:semiHidden/>
    <w:rsid w:val="005713FB"/>
    <w:pPr>
      <w:spacing w:line="360" w:lineRule="auto"/>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ansiteksti">
    <w:name w:val="Kansiteksti"/>
    <w:basedOn w:val="Normal"/>
    <w:uiPriority w:val="99"/>
    <w:qFormat/>
    <w:rsid w:val="0043149A"/>
    <w:pPr>
      <w:jc w:val="center"/>
    </w:pPr>
    <w:rPr>
      <w:bCs/>
      <w:sz w:val="28"/>
    </w:rPr>
  </w:style>
  <w:style w:type="paragraph" w:customStyle="1" w:styleId="Sisllysotsikko">
    <w:name w:val="Sisällysotsikko"/>
    <w:basedOn w:val="Normal"/>
    <w:link w:val="SisllysotsikkoCharChar"/>
    <w:uiPriority w:val="99"/>
    <w:qFormat/>
    <w:rsid w:val="005713FB"/>
    <w:pPr>
      <w:keepLines/>
      <w:tabs>
        <w:tab w:val="center" w:pos="4153"/>
        <w:tab w:val="right" w:pos="8306"/>
      </w:tabs>
      <w:spacing w:after="360" w:line="360" w:lineRule="atLeast"/>
      <w:jc w:val="left"/>
    </w:pPr>
    <w:rPr>
      <w:bCs/>
      <w:sz w:val="28"/>
    </w:rPr>
  </w:style>
  <w:style w:type="character" w:customStyle="1" w:styleId="SisllysotsikkoCharChar">
    <w:name w:val="Sisällysotsikko Char Char"/>
    <w:basedOn w:val="DefaultParagraphFont"/>
    <w:link w:val="Sisllysotsikko"/>
    <w:uiPriority w:val="99"/>
    <w:locked/>
    <w:rsid w:val="00FF55E6"/>
    <w:rPr>
      <w:bCs/>
      <w:sz w:val="28"/>
      <w:szCs w:val="20"/>
      <w:lang w:eastAsia="en-US"/>
    </w:rPr>
  </w:style>
  <w:style w:type="paragraph" w:customStyle="1" w:styleId="Taulukkojakuvaotsikot">
    <w:name w:val="Taulukko_ja_kuvaotsikot"/>
    <w:basedOn w:val="Normal"/>
    <w:uiPriority w:val="99"/>
    <w:qFormat/>
    <w:rsid w:val="009F5EE8"/>
    <w:pPr>
      <w:spacing w:line="240" w:lineRule="auto"/>
      <w:jc w:val="left"/>
    </w:pPr>
    <w:rPr>
      <w:lang w:val="en-US"/>
    </w:rPr>
  </w:style>
  <w:style w:type="paragraph" w:customStyle="1" w:styleId="Liite-otsikko">
    <w:name w:val="Liite-otsikko"/>
    <w:basedOn w:val="Normal"/>
    <w:next w:val="Normal"/>
    <w:uiPriority w:val="99"/>
    <w:qFormat/>
    <w:rsid w:val="00657078"/>
    <w:pPr>
      <w:keepLines/>
      <w:pageBreakBefore/>
      <w:spacing w:after="360" w:line="360" w:lineRule="atLeast"/>
      <w:ind w:left="7178" w:firstLine="22"/>
      <w:jc w:val="left"/>
    </w:pPr>
    <w:rPr>
      <w:sz w:val="28"/>
    </w:rPr>
  </w:style>
  <w:style w:type="paragraph" w:styleId="BalloonText">
    <w:name w:val="Balloon Text"/>
    <w:basedOn w:val="Normal"/>
    <w:link w:val="BalloonTextChar"/>
    <w:uiPriority w:val="99"/>
    <w:semiHidden/>
    <w:unhideWhenUsed/>
    <w:rsid w:val="00FF55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5E6"/>
    <w:rPr>
      <w:rFonts w:ascii="Tahoma" w:hAnsi="Tahoma" w:cs="Tahoma"/>
      <w:sz w:val="16"/>
      <w:szCs w:val="16"/>
      <w:lang w:eastAsia="en-US"/>
    </w:rPr>
  </w:style>
  <w:style w:type="character" w:styleId="FollowedHyperlink">
    <w:name w:val="FollowedHyperlink"/>
    <w:basedOn w:val="DefaultParagraphFont"/>
    <w:uiPriority w:val="99"/>
    <w:rsid w:val="00340E6C"/>
    <w:rPr>
      <w:color w:val="800080" w:themeColor="followedHyperlink"/>
      <w:u w:val="single"/>
    </w:rPr>
  </w:style>
  <w:style w:type="character" w:styleId="Hyperlink">
    <w:name w:val="Hyperlink"/>
    <w:basedOn w:val="DefaultParagraphFont"/>
    <w:uiPriority w:val="99"/>
    <w:qFormat/>
    <w:rsid w:val="00FF55E6"/>
    <w:rPr>
      <w:color w:val="0000FF" w:themeColor="hyperlink"/>
      <w:u w:val="single"/>
    </w:rPr>
  </w:style>
  <w:style w:type="paragraph" w:customStyle="1" w:styleId="JAMKOpinnytekuvailulehti">
    <w:name w:val="JAMK Opinnäyte kuvailulehti"/>
    <w:link w:val="JAMKOpinnytekuvailulehtiChar"/>
    <w:rsid w:val="007B010D"/>
    <w:rPr>
      <w:rFonts w:ascii="Calibri" w:hAnsi="Calibri"/>
      <w:sz w:val="20"/>
      <w:szCs w:val="20"/>
    </w:rPr>
  </w:style>
  <w:style w:type="paragraph" w:customStyle="1" w:styleId="Kuvailulehti">
    <w:name w:val="Kuvailulehti"/>
    <w:basedOn w:val="JAMKOpinnytekuvailulehti"/>
    <w:link w:val="KuvailulehtiChar"/>
    <w:qFormat/>
    <w:rsid w:val="007B010D"/>
    <w:pPr>
      <w:spacing w:after="120"/>
    </w:pPr>
  </w:style>
  <w:style w:type="character" w:customStyle="1" w:styleId="JAMKOpinnytekuvailulehtiChar">
    <w:name w:val="JAMK Opinnäyte kuvailulehti Char"/>
    <w:basedOn w:val="DefaultParagraphFont"/>
    <w:link w:val="JAMKOpinnytekuvailulehti"/>
    <w:rsid w:val="007B010D"/>
    <w:rPr>
      <w:rFonts w:ascii="Calibri" w:hAnsi="Calibri"/>
      <w:sz w:val="20"/>
      <w:szCs w:val="20"/>
    </w:rPr>
  </w:style>
  <w:style w:type="character" w:customStyle="1" w:styleId="KuvailulehtiChar">
    <w:name w:val="Kuvailulehti Char"/>
    <w:basedOn w:val="JAMKOpinnytekuvailulehtiChar"/>
    <w:link w:val="Kuvailulehti"/>
    <w:rsid w:val="007B010D"/>
    <w:rPr>
      <w:rFonts w:ascii="Calibri" w:hAnsi="Calibri"/>
      <w:sz w:val="20"/>
      <w:szCs w:val="20"/>
    </w:rPr>
  </w:style>
  <w:style w:type="paragraph" w:customStyle="1" w:styleId="Abstract">
    <w:name w:val="Abstract"/>
    <w:basedOn w:val="Normal"/>
    <w:uiPriority w:val="99"/>
    <w:qFormat/>
    <w:rsid w:val="007028F4"/>
    <w:pPr>
      <w:spacing w:line="240" w:lineRule="auto"/>
    </w:pPr>
  </w:style>
  <w:style w:type="paragraph" w:styleId="Header">
    <w:name w:val="header"/>
    <w:basedOn w:val="Normal"/>
    <w:link w:val="HeaderChar"/>
    <w:uiPriority w:val="99"/>
    <w:unhideWhenUsed/>
    <w:locked/>
    <w:rsid w:val="00785626"/>
    <w:pPr>
      <w:tabs>
        <w:tab w:val="center" w:pos="4513"/>
        <w:tab w:val="right" w:pos="9026"/>
      </w:tabs>
      <w:spacing w:line="240" w:lineRule="auto"/>
    </w:pPr>
  </w:style>
  <w:style w:type="character" w:customStyle="1" w:styleId="HeaderChar">
    <w:name w:val="Header Char"/>
    <w:basedOn w:val="DefaultParagraphFont"/>
    <w:link w:val="Header"/>
    <w:uiPriority w:val="99"/>
    <w:rsid w:val="00785626"/>
    <w:rPr>
      <w:sz w:val="24"/>
      <w:szCs w:val="20"/>
      <w:lang w:eastAsia="en-US"/>
    </w:rPr>
  </w:style>
  <w:style w:type="paragraph" w:styleId="Footer">
    <w:name w:val="footer"/>
    <w:basedOn w:val="Normal"/>
    <w:link w:val="FooterChar"/>
    <w:uiPriority w:val="99"/>
    <w:unhideWhenUsed/>
    <w:rsid w:val="00785626"/>
    <w:pPr>
      <w:tabs>
        <w:tab w:val="center" w:pos="4513"/>
        <w:tab w:val="right" w:pos="9026"/>
      </w:tabs>
      <w:spacing w:line="240" w:lineRule="auto"/>
    </w:pPr>
  </w:style>
  <w:style w:type="character" w:customStyle="1" w:styleId="FooterChar">
    <w:name w:val="Footer Char"/>
    <w:basedOn w:val="DefaultParagraphFont"/>
    <w:link w:val="Footer"/>
    <w:uiPriority w:val="99"/>
    <w:rsid w:val="00785626"/>
    <w:rPr>
      <w:sz w:val="24"/>
      <w:szCs w:val="20"/>
      <w:lang w:eastAsia="en-US"/>
    </w:rPr>
  </w:style>
  <w:style w:type="paragraph" w:styleId="ListParagraph">
    <w:name w:val="List Paragraph"/>
    <w:basedOn w:val="Normal"/>
    <w:uiPriority w:val="34"/>
    <w:rsid w:val="00FA75FE"/>
    <w:pPr>
      <w:ind w:left="720"/>
      <w:contextualSpacing/>
    </w:pPr>
  </w:style>
  <w:style w:type="paragraph" w:styleId="Bibliography">
    <w:name w:val="Bibliography"/>
    <w:basedOn w:val="Normal"/>
    <w:next w:val="Normal"/>
    <w:uiPriority w:val="37"/>
    <w:unhideWhenUsed/>
    <w:rsid w:val="009860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8977">
      <w:bodyDiv w:val="1"/>
      <w:marLeft w:val="0"/>
      <w:marRight w:val="0"/>
      <w:marTop w:val="0"/>
      <w:marBottom w:val="0"/>
      <w:divBdr>
        <w:top w:val="none" w:sz="0" w:space="0" w:color="auto"/>
        <w:left w:val="none" w:sz="0" w:space="0" w:color="auto"/>
        <w:bottom w:val="none" w:sz="0" w:space="0" w:color="auto"/>
        <w:right w:val="none" w:sz="0" w:space="0" w:color="auto"/>
      </w:divBdr>
    </w:div>
    <w:div w:id="146095298">
      <w:bodyDiv w:val="1"/>
      <w:marLeft w:val="0"/>
      <w:marRight w:val="0"/>
      <w:marTop w:val="0"/>
      <w:marBottom w:val="0"/>
      <w:divBdr>
        <w:top w:val="none" w:sz="0" w:space="0" w:color="auto"/>
        <w:left w:val="none" w:sz="0" w:space="0" w:color="auto"/>
        <w:bottom w:val="none" w:sz="0" w:space="0" w:color="auto"/>
        <w:right w:val="none" w:sz="0" w:space="0" w:color="auto"/>
      </w:divBdr>
    </w:div>
    <w:div w:id="175392315">
      <w:bodyDiv w:val="1"/>
      <w:marLeft w:val="0"/>
      <w:marRight w:val="0"/>
      <w:marTop w:val="0"/>
      <w:marBottom w:val="0"/>
      <w:divBdr>
        <w:top w:val="none" w:sz="0" w:space="0" w:color="auto"/>
        <w:left w:val="none" w:sz="0" w:space="0" w:color="auto"/>
        <w:bottom w:val="none" w:sz="0" w:space="0" w:color="auto"/>
        <w:right w:val="none" w:sz="0" w:space="0" w:color="auto"/>
      </w:divBdr>
    </w:div>
    <w:div w:id="355351698">
      <w:bodyDiv w:val="1"/>
      <w:marLeft w:val="0"/>
      <w:marRight w:val="0"/>
      <w:marTop w:val="0"/>
      <w:marBottom w:val="0"/>
      <w:divBdr>
        <w:top w:val="none" w:sz="0" w:space="0" w:color="auto"/>
        <w:left w:val="none" w:sz="0" w:space="0" w:color="auto"/>
        <w:bottom w:val="none" w:sz="0" w:space="0" w:color="auto"/>
        <w:right w:val="none" w:sz="0" w:space="0" w:color="auto"/>
      </w:divBdr>
    </w:div>
    <w:div w:id="396320899">
      <w:bodyDiv w:val="1"/>
      <w:marLeft w:val="0"/>
      <w:marRight w:val="0"/>
      <w:marTop w:val="0"/>
      <w:marBottom w:val="0"/>
      <w:divBdr>
        <w:top w:val="none" w:sz="0" w:space="0" w:color="auto"/>
        <w:left w:val="none" w:sz="0" w:space="0" w:color="auto"/>
        <w:bottom w:val="none" w:sz="0" w:space="0" w:color="auto"/>
        <w:right w:val="none" w:sz="0" w:space="0" w:color="auto"/>
      </w:divBdr>
    </w:div>
    <w:div w:id="646279604">
      <w:bodyDiv w:val="1"/>
      <w:marLeft w:val="0"/>
      <w:marRight w:val="0"/>
      <w:marTop w:val="0"/>
      <w:marBottom w:val="0"/>
      <w:divBdr>
        <w:top w:val="none" w:sz="0" w:space="0" w:color="auto"/>
        <w:left w:val="none" w:sz="0" w:space="0" w:color="auto"/>
        <w:bottom w:val="none" w:sz="0" w:space="0" w:color="auto"/>
        <w:right w:val="none" w:sz="0" w:space="0" w:color="auto"/>
      </w:divBdr>
    </w:div>
    <w:div w:id="733357919">
      <w:bodyDiv w:val="1"/>
      <w:marLeft w:val="0"/>
      <w:marRight w:val="0"/>
      <w:marTop w:val="0"/>
      <w:marBottom w:val="0"/>
      <w:divBdr>
        <w:top w:val="none" w:sz="0" w:space="0" w:color="auto"/>
        <w:left w:val="none" w:sz="0" w:space="0" w:color="auto"/>
        <w:bottom w:val="none" w:sz="0" w:space="0" w:color="auto"/>
        <w:right w:val="none" w:sz="0" w:space="0" w:color="auto"/>
      </w:divBdr>
      <w:divsChild>
        <w:div w:id="1236934469">
          <w:marLeft w:val="0"/>
          <w:marRight w:val="0"/>
          <w:marTop w:val="0"/>
          <w:marBottom w:val="0"/>
          <w:divBdr>
            <w:top w:val="none" w:sz="0" w:space="0" w:color="auto"/>
            <w:left w:val="none" w:sz="0" w:space="0" w:color="auto"/>
            <w:bottom w:val="none" w:sz="0" w:space="0" w:color="auto"/>
            <w:right w:val="none" w:sz="0" w:space="0" w:color="auto"/>
          </w:divBdr>
        </w:div>
      </w:divsChild>
    </w:div>
    <w:div w:id="810757881">
      <w:bodyDiv w:val="1"/>
      <w:marLeft w:val="0"/>
      <w:marRight w:val="0"/>
      <w:marTop w:val="0"/>
      <w:marBottom w:val="0"/>
      <w:divBdr>
        <w:top w:val="none" w:sz="0" w:space="0" w:color="auto"/>
        <w:left w:val="none" w:sz="0" w:space="0" w:color="auto"/>
        <w:bottom w:val="none" w:sz="0" w:space="0" w:color="auto"/>
        <w:right w:val="none" w:sz="0" w:space="0" w:color="auto"/>
      </w:divBdr>
    </w:div>
    <w:div w:id="956445163">
      <w:bodyDiv w:val="1"/>
      <w:marLeft w:val="0"/>
      <w:marRight w:val="0"/>
      <w:marTop w:val="0"/>
      <w:marBottom w:val="0"/>
      <w:divBdr>
        <w:top w:val="none" w:sz="0" w:space="0" w:color="auto"/>
        <w:left w:val="none" w:sz="0" w:space="0" w:color="auto"/>
        <w:bottom w:val="none" w:sz="0" w:space="0" w:color="auto"/>
        <w:right w:val="none" w:sz="0" w:space="0" w:color="auto"/>
      </w:divBdr>
    </w:div>
    <w:div w:id="1262181840">
      <w:bodyDiv w:val="1"/>
      <w:marLeft w:val="0"/>
      <w:marRight w:val="0"/>
      <w:marTop w:val="0"/>
      <w:marBottom w:val="0"/>
      <w:divBdr>
        <w:top w:val="none" w:sz="0" w:space="0" w:color="auto"/>
        <w:left w:val="none" w:sz="0" w:space="0" w:color="auto"/>
        <w:bottom w:val="none" w:sz="0" w:space="0" w:color="auto"/>
        <w:right w:val="none" w:sz="0" w:space="0" w:color="auto"/>
      </w:divBdr>
    </w:div>
    <w:div w:id="1328247635">
      <w:bodyDiv w:val="1"/>
      <w:marLeft w:val="0"/>
      <w:marRight w:val="0"/>
      <w:marTop w:val="0"/>
      <w:marBottom w:val="0"/>
      <w:divBdr>
        <w:top w:val="none" w:sz="0" w:space="0" w:color="auto"/>
        <w:left w:val="none" w:sz="0" w:space="0" w:color="auto"/>
        <w:bottom w:val="none" w:sz="0" w:space="0" w:color="auto"/>
        <w:right w:val="none" w:sz="0" w:space="0" w:color="auto"/>
      </w:divBdr>
    </w:div>
    <w:div w:id="1389838925">
      <w:bodyDiv w:val="1"/>
      <w:marLeft w:val="0"/>
      <w:marRight w:val="0"/>
      <w:marTop w:val="0"/>
      <w:marBottom w:val="0"/>
      <w:divBdr>
        <w:top w:val="none" w:sz="0" w:space="0" w:color="auto"/>
        <w:left w:val="none" w:sz="0" w:space="0" w:color="auto"/>
        <w:bottom w:val="none" w:sz="0" w:space="0" w:color="auto"/>
        <w:right w:val="none" w:sz="0" w:space="0" w:color="auto"/>
      </w:divBdr>
      <w:divsChild>
        <w:div w:id="259678774">
          <w:marLeft w:val="0"/>
          <w:marRight w:val="0"/>
          <w:marTop w:val="0"/>
          <w:marBottom w:val="0"/>
          <w:divBdr>
            <w:top w:val="none" w:sz="0" w:space="0" w:color="auto"/>
            <w:left w:val="none" w:sz="0" w:space="0" w:color="auto"/>
            <w:bottom w:val="none" w:sz="0" w:space="0" w:color="auto"/>
            <w:right w:val="none" w:sz="0" w:space="0" w:color="auto"/>
          </w:divBdr>
          <w:divsChild>
            <w:div w:id="10303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83805">
      <w:bodyDiv w:val="1"/>
      <w:marLeft w:val="0"/>
      <w:marRight w:val="0"/>
      <w:marTop w:val="0"/>
      <w:marBottom w:val="0"/>
      <w:divBdr>
        <w:top w:val="none" w:sz="0" w:space="0" w:color="auto"/>
        <w:left w:val="none" w:sz="0" w:space="0" w:color="auto"/>
        <w:bottom w:val="none" w:sz="0" w:space="0" w:color="auto"/>
        <w:right w:val="none" w:sz="0" w:space="0" w:color="auto"/>
      </w:divBdr>
    </w:div>
    <w:div w:id="1582762875">
      <w:bodyDiv w:val="1"/>
      <w:marLeft w:val="0"/>
      <w:marRight w:val="0"/>
      <w:marTop w:val="0"/>
      <w:marBottom w:val="0"/>
      <w:divBdr>
        <w:top w:val="none" w:sz="0" w:space="0" w:color="auto"/>
        <w:left w:val="none" w:sz="0" w:space="0" w:color="auto"/>
        <w:bottom w:val="none" w:sz="0" w:space="0" w:color="auto"/>
        <w:right w:val="none" w:sz="0" w:space="0" w:color="auto"/>
      </w:divBdr>
    </w:div>
    <w:div w:id="1935238318">
      <w:bodyDiv w:val="1"/>
      <w:marLeft w:val="0"/>
      <w:marRight w:val="0"/>
      <w:marTop w:val="0"/>
      <w:marBottom w:val="0"/>
      <w:divBdr>
        <w:top w:val="none" w:sz="0" w:space="0" w:color="auto"/>
        <w:left w:val="none" w:sz="0" w:space="0" w:color="auto"/>
        <w:bottom w:val="none" w:sz="0" w:space="0" w:color="auto"/>
        <w:right w:val="none" w:sz="0" w:space="0" w:color="auto"/>
      </w:divBdr>
    </w:div>
    <w:div w:id="1937905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amkontkysymyksia.blogspot.com/"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finto.fi/en/"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www.finto.fi"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forma\OneDrive\M\SAMK%20OY_1\SAMK%20OY_1\Hallinto\2016\Opinn&#228;ytety&#246;n%20asettelumalli\Opinnaytetyon_asettelumalli_2016_27.9.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Vttresearch</b:Tag>
    <b:SourceType>InternetSite</b:SourceType>
    <b:Guid>{6CAADC5C-2E2B-41FF-A5A6-AB97B0330A95}</b:Guid>
    <b:Title>virtuaalinen ja lisätty todellisuus</b:Title>
    <b:Author>
      <b:Author>
        <b:NameList>
          <b:Person>
            <b:Last>Vttresearch</b:Last>
          </b:Person>
        </b:NameList>
      </b:Author>
    </b:Author>
    <b:InternetSiteTitle>vttresearch</b:InternetSiteTitle>
    <b:URL>https://www.vttresearch.com/fi/palvelut/virtuaalinen-ja-lisatty-todellisuus</b:URL>
    <b:Year>2020</b:Year>
    <b:RefOrder>2</b:RefOrder>
  </b:Source>
  <b:Source>
    <b:Tag>Tuu17</b:Tag>
    <b:SourceType>Report</b:SourceType>
    <b:Guid>{89F9D5CC-785B-44C2-A6FD-DE9A8087FDD9}</b:Guid>
    <b:Author>
      <b:Author>
        <b:NameList>
          <b:Person>
            <b:Last>Tuukka M. Takala</b:Last>
            <b:First>Aalto</b:First>
            <b:Middle>University Prof.</b:Middle>
          </b:Person>
        </b:NameList>
      </b:Author>
    </b:Author>
    <b:Title>A Toolkit for Virtual Reality Software Development - Investigating Challenges, Developers and Users</b:Title>
    <b:Year>2017</b:Year>
    <b:Publisher> Aalto University</b:Publisher>
    <b:RefOrder>1</b:RefOrder>
  </b:Source>
</b:Sources>
</file>

<file path=customXml/itemProps1.xml><?xml version="1.0" encoding="utf-8"?>
<ds:datastoreItem xmlns:ds="http://schemas.openxmlformats.org/officeDocument/2006/customXml" ds:itemID="{8D99BF25-B4C0-4A1A-B31D-D64171E0E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Opinnaytetyon_asettelumalli_2016_27.9.16.dotx</Template>
  <TotalTime>1606</TotalTime>
  <Pages>22</Pages>
  <Words>4231</Words>
  <Characters>24121</Characters>
  <Application>Microsoft Office Word</Application>
  <DocSecurity>0</DocSecurity>
  <Lines>201</Lines>
  <Paragraphs>56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Opinnäytetyön asettelumalli</vt:lpstr>
      <vt:lpstr>Opinnäytetyön asettelumalli</vt:lpstr>
    </vt:vector>
  </TitlesOfParts>
  <Company>Liiketalous Huittinen</Company>
  <LinksUpToDate>false</LinksUpToDate>
  <CharactersWithSpaces>28296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Opinnäytetyön asettelumalli</dc:title>
  <dc:creator>Forma Eeva-Leena</dc:creator>
  <cp:lastModifiedBy>Löytölä Ville</cp:lastModifiedBy>
  <cp:revision>50</cp:revision>
  <cp:lastPrinted>2009-09-24T10:23:00Z</cp:lastPrinted>
  <dcterms:created xsi:type="dcterms:W3CDTF">2019-08-07T10:11:00Z</dcterms:created>
  <dcterms:modified xsi:type="dcterms:W3CDTF">2022-09-28T11:56:00Z</dcterms:modified>
</cp:coreProperties>
</file>